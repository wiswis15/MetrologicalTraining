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0B3" w:rsidRDefault="007309FB">
      <w:pPr>
        <w:pStyle w:val="CommentText"/>
      </w:pPr>
      <w:r>
        <w:softHyphen/>
      </w:r>
    </w:p>
    <w:p w:rsidR="00DB50B3" w:rsidRDefault="00DB50B3">
      <w:pPr>
        <w:pStyle w:val="CommentText"/>
      </w:pPr>
      <w:bookmarkStart w:id="0" w:name="_Ref146004669"/>
      <w:bookmarkEnd w:id="0"/>
    </w:p>
    <w:p w:rsidR="00DB50B3" w:rsidRDefault="00DB50B3">
      <w:pPr>
        <w:pStyle w:val="CommentText"/>
      </w:pPr>
    </w:p>
    <w:p w:rsidR="00DB50B3" w:rsidRDefault="00DB50B3">
      <w:pPr>
        <w:pStyle w:val="BodyText"/>
      </w:pPr>
      <w:bookmarkStart w:id="1" w:name="_Ref457361560"/>
      <w:bookmarkEnd w:id="1"/>
    </w:p>
    <w:p w:rsidR="00DB50B3" w:rsidRDefault="00DB50B3">
      <w:pPr>
        <w:pStyle w:val="BodyText"/>
      </w:pPr>
    </w:p>
    <w:p w:rsidR="00DB50B3" w:rsidRPr="001D61E6" w:rsidRDefault="009B42E8" w:rsidP="004C3D3E">
      <w:pPr>
        <w:pStyle w:val="Title"/>
        <w:pBdr>
          <w:bottom w:val="single" w:sz="8" w:space="15" w:color="4F81BD" w:themeColor="accent1"/>
        </w:pBdr>
        <w:rPr>
          <w:rStyle w:val="Titel"/>
          <w:rFonts w:asciiTheme="majorHAnsi" w:hAnsiTheme="majorHAnsi"/>
          <w:b w:val="0"/>
          <w:color w:val="17365D" w:themeColor="text2" w:themeShade="BF"/>
          <w:sz w:val="52"/>
        </w:rPr>
      </w:pPr>
      <w:fldSimple w:instr=" SUBJECT   \* MERGEFORMAT ">
        <w:r w:rsidR="00C43EFB" w:rsidRPr="00C43EFB">
          <w:rPr>
            <w:rStyle w:val="Titel"/>
            <w:rFonts w:asciiTheme="majorHAnsi" w:hAnsiTheme="majorHAnsi"/>
            <w:b w:val="0"/>
            <w:color w:val="17365D" w:themeColor="text2" w:themeShade="BF"/>
            <w:sz w:val="52"/>
          </w:rPr>
          <w:t>Workbook</w:t>
        </w:r>
      </w:fldSimple>
      <w:r w:rsidR="00BD012E">
        <w:t xml:space="preserve"> </w:t>
      </w:r>
      <w:r w:rsidR="004C3D3E">
        <w:rPr>
          <w:rStyle w:val="Titel"/>
          <w:rFonts w:asciiTheme="majorHAnsi" w:hAnsiTheme="majorHAnsi"/>
          <w:b w:val="0"/>
          <w:color w:val="17365D" w:themeColor="text2" w:themeShade="BF"/>
          <w:sz w:val="52"/>
        </w:rPr>
        <w:t xml:space="preserve">- </w:t>
      </w:r>
      <w:r w:rsidR="00617BA0" w:rsidRPr="001D61E6">
        <w:rPr>
          <w:rStyle w:val="Titel"/>
          <w:rFonts w:asciiTheme="majorHAnsi" w:hAnsiTheme="majorHAnsi"/>
          <w:b w:val="0"/>
          <w:color w:val="17365D" w:themeColor="text2" w:themeShade="BF"/>
          <w:sz w:val="52"/>
        </w:rPr>
        <w:fldChar w:fldCharType="begin"/>
      </w:r>
      <w:r w:rsidR="003C760D" w:rsidRPr="001D61E6">
        <w:rPr>
          <w:rStyle w:val="Titel"/>
          <w:rFonts w:asciiTheme="majorHAnsi" w:hAnsiTheme="majorHAnsi"/>
          <w:b w:val="0"/>
          <w:color w:val="17365D" w:themeColor="text2" w:themeShade="BF"/>
          <w:sz w:val="52"/>
        </w:rPr>
        <w:instrText xml:space="preserve"> Title </w:instrText>
      </w:r>
      <w:r w:rsidR="00617BA0" w:rsidRPr="001D61E6">
        <w:rPr>
          <w:rStyle w:val="Titel"/>
          <w:rFonts w:asciiTheme="majorHAnsi" w:hAnsiTheme="majorHAnsi"/>
          <w:b w:val="0"/>
          <w:color w:val="17365D" w:themeColor="text2" w:themeShade="BF"/>
          <w:sz w:val="52"/>
        </w:rPr>
        <w:fldChar w:fldCharType="separate"/>
      </w:r>
      <w:r w:rsidR="00C43EFB">
        <w:rPr>
          <w:rStyle w:val="Titel"/>
          <w:rFonts w:asciiTheme="majorHAnsi" w:hAnsiTheme="majorHAnsi"/>
          <w:b w:val="0"/>
          <w:color w:val="17365D" w:themeColor="text2" w:themeShade="BF"/>
          <w:sz w:val="52"/>
        </w:rPr>
        <w:t>LGI - Dawn</w:t>
      </w:r>
      <w:r w:rsidR="00617BA0" w:rsidRPr="001D61E6">
        <w:rPr>
          <w:rStyle w:val="Titel"/>
          <w:rFonts w:asciiTheme="majorHAnsi" w:hAnsiTheme="majorHAnsi"/>
          <w:b w:val="0"/>
          <w:color w:val="17365D" w:themeColor="text2" w:themeShade="BF"/>
          <w:sz w:val="52"/>
        </w:rPr>
        <w:fldChar w:fldCharType="end"/>
      </w:r>
      <w:r w:rsidR="007D1CD8">
        <w:rPr>
          <w:rStyle w:val="Titel"/>
          <w:rFonts w:asciiTheme="majorHAnsi" w:hAnsiTheme="majorHAnsi"/>
          <w:b w:val="0"/>
          <w:color w:val="17365D" w:themeColor="text2" w:themeShade="BF"/>
          <w:sz w:val="52"/>
        </w:rPr>
        <w:t xml:space="preserve"> </w:t>
      </w:r>
    </w:p>
    <w:p w:rsidR="00DB50B3" w:rsidRDefault="00DB50B3">
      <w:pPr>
        <w:rPr>
          <w:rStyle w:val="Normal0"/>
          <w:b/>
          <w:bCs/>
        </w:rPr>
      </w:pPr>
    </w:p>
    <w:p w:rsidR="00DB50B3" w:rsidRPr="004B67C5" w:rsidRDefault="00DB50B3" w:rsidP="00DB50B3"/>
    <w:p w:rsidR="00DB50B3" w:rsidRPr="004B67C5" w:rsidRDefault="00DB50B3" w:rsidP="00DB50B3"/>
    <w:p w:rsidR="00DB50B3" w:rsidRPr="004B67C5" w:rsidRDefault="00DB50B3" w:rsidP="00DB50B3"/>
    <w:p w:rsidR="00DB50B3" w:rsidRPr="004B67C5" w:rsidRDefault="00DB50B3" w:rsidP="00DB50B3"/>
    <w:p w:rsidR="00DB50B3" w:rsidRPr="004B67C5" w:rsidRDefault="00DB50B3" w:rsidP="00DB50B3"/>
    <w:p w:rsidR="00DB50B3" w:rsidRDefault="00DB50B3" w:rsidP="00DB50B3"/>
    <w:p w:rsidR="00102EA6" w:rsidRDefault="00102EA6" w:rsidP="00DB50B3"/>
    <w:p w:rsidR="00102EA6" w:rsidRDefault="00102EA6" w:rsidP="00DB50B3"/>
    <w:p w:rsidR="00102EA6" w:rsidRDefault="00102EA6" w:rsidP="00DB50B3"/>
    <w:p w:rsidR="00102EA6" w:rsidRDefault="00102EA6" w:rsidP="00DB50B3"/>
    <w:p w:rsidR="00102EA6" w:rsidRPr="004B67C5" w:rsidRDefault="00102EA6" w:rsidP="00DB50B3"/>
    <w:p w:rsidR="00DB50B3" w:rsidRDefault="00B34CEA" w:rsidP="00600977">
      <w:pPr>
        <w:pStyle w:val="Heading1"/>
      </w:pPr>
      <w:bookmarkStart w:id="2" w:name="_Toc371080124"/>
      <w:r w:rsidRPr="00B34CEA">
        <w:t>History</w:t>
      </w:r>
      <w:bookmarkEnd w:id="2"/>
    </w:p>
    <w:p w:rsidR="00600977" w:rsidRPr="00600977" w:rsidRDefault="00600977" w:rsidP="00600977"/>
    <w:tbl>
      <w:tblPr>
        <w:tblW w:w="978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40"/>
        <w:gridCol w:w="1144"/>
        <w:gridCol w:w="1362"/>
        <w:gridCol w:w="2392"/>
        <w:gridCol w:w="3848"/>
      </w:tblGrid>
      <w:tr w:rsidR="00DB50B3" w:rsidTr="00971683">
        <w:tc>
          <w:tcPr>
            <w:tcW w:w="1040" w:type="dxa"/>
            <w:shd w:val="pct10" w:color="000000" w:fill="FFFFFF"/>
          </w:tcPr>
          <w:p w:rsidR="00DB50B3" w:rsidRDefault="00DB50B3" w:rsidP="00102EA6">
            <w:pPr>
              <w:pStyle w:val="NoSpacing"/>
            </w:pPr>
            <w:bookmarkStart w:id="3" w:name="_Toc25568626"/>
            <w:bookmarkStart w:id="4" w:name="_Toc25568980"/>
            <w:r>
              <w:t>Version</w:t>
            </w:r>
            <w:bookmarkEnd w:id="3"/>
            <w:bookmarkEnd w:id="4"/>
          </w:p>
        </w:tc>
        <w:tc>
          <w:tcPr>
            <w:tcW w:w="1144" w:type="dxa"/>
            <w:shd w:val="pct10" w:color="000000" w:fill="FFFFFF"/>
          </w:tcPr>
          <w:p w:rsidR="00DB50B3" w:rsidRDefault="00DB50B3" w:rsidP="00102EA6">
            <w:pPr>
              <w:pStyle w:val="NoSpacing"/>
            </w:pPr>
            <w:bookmarkStart w:id="5" w:name="_Toc25568627"/>
            <w:bookmarkStart w:id="6" w:name="_Toc25568981"/>
            <w:r>
              <w:t>Status</w:t>
            </w:r>
            <w:bookmarkEnd w:id="5"/>
            <w:bookmarkEnd w:id="6"/>
          </w:p>
        </w:tc>
        <w:tc>
          <w:tcPr>
            <w:tcW w:w="1362" w:type="dxa"/>
            <w:shd w:val="pct10" w:color="000000" w:fill="FFFFFF"/>
          </w:tcPr>
          <w:p w:rsidR="00DB50B3" w:rsidRDefault="00DB50B3" w:rsidP="00102EA6">
            <w:pPr>
              <w:pStyle w:val="NoSpacing"/>
            </w:pPr>
            <w:bookmarkStart w:id="7" w:name="_Toc25568628"/>
            <w:bookmarkStart w:id="8" w:name="_Toc25568982"/>
            <w:r>
              <w:t>Date</w:t>
            </w:r>
            <w:bookmarkEnd w:id="7"/>
            <w:bookmarkEnd w:id="8"/>
          </w:p>
        </w:tc>
        <w:tc>
          <w:tcPr>
            <w:tcW w:w="2392" w:type="dxa"/>
            <w:shd w:val="pct10" w:color="000000" w:fill="FFFFFF"/>
          </w:tcPr>
          <w:p w:rsidR="00DB50B3" w:rsidRDefault="00DB50B3" w:rsidP="00102EA6">
            <w:pPr>
              <w:pStyle w:val="NoSpacing"/>
            </w:pPr>
            <w:bookmarkStart w:id="9" w:name="_Toc25568629"/>
            <w:bookmarkStart w:id="10" w:name="_Toc25568983"/>
            <w:r>
              <w:t>Author</w:t>
            </w:r>
            <w:bookmarkEnd w:id="9"/>
            <w:bookmarkEnd w:id="10"/>
          </w:p>
        </w:tc>
        <w:tc>
          <w:tcPr>
            <w:tcW w:w="3848" w:type="dxa"/>
            <w:shd w:val="pct10" w:color="000000" w:fill="FFFFFF"/>
          </w:tcPr>
          <w:p w:rsidR="00DB50B3" w:rsidRDefault="00DB50B3" w:rsidP="00102EA6">
            <w:pPr>
              <w:pStyle w:val="NoSpacing"/>
            </w:pPr>
            <w:bookmarkStart w:id="11" w:name="_Toc25568630"/>
            <w:bookmarkStart w:id="12" w:name="_Toc25568984"/>
            <w:r>
              <w:t>Description</w:t>
            </w:r>
            <w:bookmarkEnd w:id="11"/>
            <w:bookmarkEnd w:id="12"/>
          </w:p>
        </w:tc>
      </w:tr>
      <w:tr w:rsidR="002062D4" w:rsidTr="00971683">
        <w:tc>
          <w:tcPr>
            <w:tcW w:w="1040" w:type="dxa"/>
          </w:tcPr>
          <w:p w:rsidR="002062D4" w:rsidRDefault="00607F14" w:rsidP="00102EA6">
            <w:pPr>
              <w:pStyle w:val="NoSpacing"/>
            </w:pPr>
            <w:r>
              <w:t>0.1</w:t>
            </w:r>
          </w:p>
        </w:tc>
        <w:tc>
          <w:tcPr>
            <w:tcW w:w="1144" w:type="dxa"/>
          </w:tcPr>
          <w:p w:rsidR="002062D4" w:rsidRDefault="00607F14" w:rsidP="00102EA6">
            <w:pPr>
              <w:pStyle w:val="NoSpacing"/>
            </w:pPr>
            <w:r>
              <w:t>Proposal</w:t>
            </w:r>
          </w:p>
        </w:tc>
        <w:tc>
          <w:tcPr>
            <w:tcW w:w="1362" w:type="dxa"/>
          </w:tcPr>
          <w:p w:rsidR="002062D4" w:rsidRDefault="00B65B95" w:rsidP="00B65B95">
            <w:pPr>
              <w:pStyle w:val="NoSpacing"/>
            </w:pPr>
            <w:r>
              <w:t>1</w:t>
            </w:r>
            <w:r w:rsidR="00607F14">
              <w:t>-</w:t>
            </w:r>
            <w:r>
              <w:t>11</w:t>
            </w:r>
            <w:r w:rsidR="00607F14">
              <w:t>-201</w:t>
            </w:r>
            <w:r w:rsidR="004F6ADB">
              <w:t>3</w:t>
            </w:r>
          </w:p>
        </w:tc>
        <w:tc>
          <w:tcPr>
            <w:tcW w:w="2392" w:type="dxa"/>
          </w:tcPr>
          <w:p w:rsidR="002062D4" w:rsidRDefault="004C3D3E" w:rsidP="00102EA6">
            <w:pPr>
              <w:pStyle w:val="NoSpacing"/>
            </w:pPr>
            <w:r>
              <w:t>Pierre Wielders</w:t>
            </w:r>
          </w:p>
        </w:tc>
        <w:tc>
          <w:tcPr>
            <w:tcW w:w="3848" w:type="dxa"/>
          </w:tcPr>
          <w:p w:rsidR="002062D4" w:rsidRDefault="004C3D3E" w:rsidP="00102EA6">
            <w:pPr>
              <w:pStyle w:val="NoSpacing"/>
            </w:pPr>
            <w:r>
              <w:t>Initial creation</w:t>
            </w:r>
          </w:p>
        </w:tc>
      </w:tr>
    </w:tbl>
    <w:p w:rsidR="00DB50B3" w:rsidRDefault="00DB50B3" w:rsidP="00DB50B3"/>
    <w:p w:rsidR="00DB50B3" w:rsidRDefault="00DB50B3" w:rsidP="00DB50B3"/>
    <w:p w:rsidR="009B4E95" w:rsidRDefault="009B4E95" w:rsidP="00DB50B3"/>
    <w:p w:rsidR="00DB50B3" w:rsidRDefault="00DB50B3" w:rsidP="00DB50B3"/>
    <w:p w:rsidR="00DB50B3" w:rsidRDefault="00DB50B3" w:rsidP="00DB50B3"/>
    <w:p w:rsidR="00DB50B3" w:rsidRDefault="00DB50B3" w:rsidP="00DB50B3"/>
    <w:p w:rsidR="00DB50B3" w:rsidRDefault="00DB50B3" w:rsidP="00DB50B3"/>
    <w:p w:rsidR="00DB50B3" w:rsidRDefault="00DB50B3" w:rsidP="00DB50B3"/>
    <w:p w:rsidR="00ED6646" w:rsidRDefault="00ED6646" w:rsidP="00DB50B3">
      <w:pPr>
        <w:rPr>
          <w:sz w:val="16"/>
          <w:szCs w:val="16"/>
          <w:u w:val="single"/>
        </w:rPr>
      </w:pPr>
    </w:p>
    <w:p w:rsidR="00ED6646" w:rsidRDefault="00ED6646" w:rsidP="00DB50B3">
      <w:pPr>
        <w:rPr>
          <w:sz w:val="16"/>
          <w:szCs w:val="16"/>
          <w:u w:val="single"/>
        </w:rPr>
      </w:pPr>
    </w:p>
    <w:p w:rsidR="00ED6646" w:rsidRDefault="00ED6646" w:rsidP="00DB50B3">
      <w:pPr>
        <w:rPr>
          <w:sz w:val="16"/>
          <w:szCs w:val="16"/>
          <w:u w:val="single"/>
        </w:rPr>
      </w:pPr>
    </w:p>
    <w:p w:rsidR="00ED6646" w:rsidRDefault="00ED6646" w:rsidP="00DB50B3">
      <w:pPr>
        <w:rPr>
          <w:sz w:val="16"/>
          <w:szCs w:val="16"/>
          <w:u w:val="single"/>
        </w:rPr>
      </w:pPr>
    </w:p>
    <w:p w:rsidR="00ED6646" w:rsidRDefault="00ED6646" w:rsidP="00DB50B3">
      <w:pPr>
        <w:rPr>
          <w:sz w:val="16"/>
          <w:szCs w:val="16"/>
          <w:u w:val="single"/>
        </w:rPr>
      </w:pPr>
    </w:p>
    <w:p w:rsidR="009B4E95" w:rsidRDefault="009B4E95" w:rsidP="00DB50B3">
      <w:pPr>
        <w:rPr>
          <w:sz w:val="16"/>
          <w:szCs w:val="16"/>
          <w:u w:val="single"/>
        </w:rPr>
      </w:pPr>
    </w:p>
    <w:p w:rsidR="009B4E95" w:rsidRDefault="009B4E95" w:rsidP="00DB50B3">
      <w:pPr>
        <w:rPr>
          <w:sz w:val="16"/>
          <w:szCs w:val="16"/>
          <w:u w:val="single"/>
        </w:rPr>
      </w:pPr>
    </w:p>
    <w:p w:rsidR="009B4E95" w:rsidRDefault="009B4E95" w:rsidP="00DB50B3">
      <w:pPr>
        <w:rPr>
          <w:sz w:val="16"/>
          <w:szCs w:val="16"/>
          <w:u w:val="single"/>
        </w:rPr>
      </w:pPr>
    </w:p>
    <w:p w:rsidR="00DB50B3" w:rsidRPr="006B1BD4" w:rsidRDefault="00DB50B3" w:rsidP="00DB50B3">
      <w:pPr>
        <w:rPr>
          <w:sz w:val="16"/>
          <w:szCs w:val="16"/>
          <w:u w:val="single"/>
        </w:rPr>
      </w:pPr>
      <w:r w:rsidRPr="006B1BD4">
        <w:rPr>
          <w:sz w:val="16"/>
          <w:szCs w:val="16"/>
          <w:u w:val="single"/>
        </w:rPr>
        <w:t>©20</w:t>
      </w:r>
      <w:r w:rsidR="00600977">
        <w:rPr>
          <w:sz w:val="16"/>
          <w:szCs w:val="16"/>
          <w:u w:val="single"/>
        </w:rPr>
        <w:t>1</w:t>
      </w:r>
      <w:r w:rsidR="004F6ADB">
        <w:rPr>
          <w:sz w:val="16"/>
          <w:szCs w:val="16"/>
          <w:u w:val="single"/>
        </w:rPr>
        <w:t>3</w:t>
      </w:r>
      <w:r w:rsidRPr="006B1BD4">
        <w:rPr>
          <w:sz w:val="16"/>
          <w:szCs w:val="16"/>
          <w:u w:val="single"/>
        </w:rPr>
        <w:t xml:space="preserve"> All rights reserved by</w:t>
      </w:r>
      <w:r w:rsidRPr="006B1BD4">
        <w:rPr>
          <w:b/>
          <w:sz w:val="16"/>
          <w:szCs w:val="16"/>
          <w:u w:val="single"/>
        </w:rPr>
        <w:t xml:space="preserve"> </w:t>
      </w:r>
      <w:r w:rsidR="00ED6646">
        <w:rPr>
          <w:b/>
          <w:i/>
          <w:sz w:val="16"/>
          <w:szCs w:val="16"/>
          <w:u w:val="single"/>
        </w:rPr>
        <w:t>Metrological</w:t>
      </w:r>
      <w:r w:rsidR="001625CB">
        <w:rPr>
          <w:b/>
          <w:i/>
          <w:sz w:val="16"/>
          <w:szCs w:val="16"/>
          <w:u w:val="single"/>
        </w:rPr>
        <w:t xml:space="preserve"> </w:t>
      </w:r>
      <w:r>
        <w:rPr>
          <w:b/>
          <w:i/>
          <w:sz w:val="16"/>
          <w:szCs w:val="16"/>
          <w:u w:val="single"/>
        </w:rPr>
        <w:t>BV</w:t>
      </w:r>
    </w:p>
    <w:p w:rsidR="00DB50B3" w:rsidRDefault="00DB50B3" w:rsidP="00DB50B3">
      <w:pPr>
        <w:rPr>
          <w:sz w:val="16"/>
          <w:szCs w:val="16"/>
        </w:rPr>
      </w:pPr>
      <w:r w:rsidRPr="006B1BD4">
        <w:rPr>
          <w:sz w:val="16"/>
          <w:szCs w:val="16"/>
        </w:rPr>
        <w:t xml:space="preserve">This document contains information which is proprietary and confidential to </w:t>
      </w:r>
      <w:r w:rsidR="00ED6646">
        <w:rPr>
          <w:b/>
          <w:i/>
          <w:sz w:val="16"/>
          <w:szCs w:val="16"/>
        </w:rPr>
        <w:t>Metrological</w:t>
      </w:r>
      <w:r w:rsidR="001625CB">
        <w:rPr>
          <w:b/>
          <w:i/>
          <w:sz w:val="16"/>
          <w:szCs w:val="16"/>
        </w:rPr>
        <w:t xml:space="preserve"> </w:t>
      </w:r>
      <w:r>
        <w:rPr>
          <w:b/>
          <w:i/>
          <w:sz w:val="16"/>
          <w:szCs w:val="16"/>
        </w:rPr>
        <w:t>BV</w:t>
      </w:r>
      <w:r w:rsidRPr="006B1BD4">
        <w:rPr>
          <w:sz w:val="16"/>
          <w:szCs w:val="16"/>
        </w:rPr>
        <w:t xml:space="preserve">. It is provided with the expressed understanding that the recipient will not divulge its content to other parties or otherwise misappropriate the information contained herein. This information is furnished for guidance; specifications and availability of goods mentioned in it are subject to change without notice. No part of this publication may be reproduced, stored in a database, retrieval system or transmitted, in any form or by any means, electronic, mechanical, photocopying, recording or otherwise, without the written prior permission of </w:t>
      </w:r>
      <w:r w:rsidR="00ED6646">
        <w:rPr>
          <w:b/>
          <w:i/>
          <w:sz w:val="16"/>
          <w:szCs w:val="16"/>
        </w:rPr>
        <w:t>Metrological</w:t>
      </w:r>
      <w:r w:rsidR="001625CB">
        <w:rPr>
          <w:b/>
          <w:i/>
          <w:sz w:val="16"/>
          <w:szCs w:val="16"/>
        </w:rPr>
        <w:t xml:space="preserve"> </w:t>
      </w:r>
      <w:r>
        <w:rPr>
          <w:b/>
          <w:i/>
          <w:sz w:val="16"/>
          <w:szCs w:val="16"/>
        </w:rPr>
        <w:t>BV</w:t>
      </w:r>
      <w:r w:rsidRPr="006B1BD4">
        <w:rPr>
          <w:sz w:val="16"/>
          <w:szCs w:val="16"/>
        </w:rPr>
        <w:t xml:space="preserve">, </w:t>
      </w:r>
      <w:r w:rsidR="00ED6646">
        <w:rPr>
          <w:sz w:val="16"/>
          <w:szCs w:val="16"/>
        </w:rPr>
        <w:t>Rotterdam</w:t>
      </w:r>
      <w:r w:rsidRPr="006B1BD4">
        <w:rPr>
          <w:sz w:val="16"/>
          <w:szCs w:val="16"/>
        </w:rPr>
        <w:t>, The Netherlands.</w:t>
      </w:r>
    </w:p>
    <w:p w:rsidR="00B34CEA" w:rsidRPr="00B34CEA" w:rsidRDefault="00B34CEA" w:rsidP="00600977">
      <w:pPr>
        <w:pStyle w:val="Heading1"/>
      </w:pPr>
      <w:bookmarkStart w:id="13" w:name="_Toc371080125"/>
      <w:r w:rsidRPr="00B34CEA">
        <w:t>Contents</w:t>
      </w:r>
      <w:bookmarkEnd w:id="13"/>
    </w:p>
    <w:p w:rsidR="00C43EFB" w:rsidRDefault="00617BA0">
      <w:pPr>
        <w:pStyle w:val="TOC1"/>
        <w:tabs>
          <w:tab w:val="right" w:leader="dot" w:pos="9857"/>
        </w:tabs>
        <w:rPr>
          <w:b w:val="0"/>
          <w:noProof/>
          <w:szCs w:val="22"/>
        </w:rPr>
      </w:pPr>
      <w:r>
        <w:rPr>
          <w:sz w:val="20"/>
        </w:rPr>
        <w:fldChar w:fldCharType="begin"/>
      </w:r>
      <w:r w:rsidR="00B34CEA">
        <w:instrText xml:space="preserve"> TOC \o "1-3" \h \z \u </w:instrText>
      </w:r>
      <w:r>
        <w:rPr>
          <w:sz w:val="20"/>
        </w:rPr>
        <w:fldChar w:fldCharType="separate"/>
      </w:r>
      <w:hyperlink w:anchor="_Toc371080124" w:history="1">
        <w:r w:rsidR="00C43EFB" w:rsidRPr="008F2E39">
          <w:rPr>
            <w:rStyle w:val="Hyperlink"/>
            <w:noProof/>
          </w:rPr>
          <w:t>History</w:t>
        </w:r>
        <w:r w:rsidR="00C43EFB">
          <w:rPr>
            <w:noProof/>
            <w:webHidden/>
          </w:rPr>
          <w:tab/>
        </w:r>
        <w:r w:rsidR="00C43EFB">
          <w:rPr>
            <w:noProof/>
            <w:webHidden/>
          </w:rPr>
          <w:fldChar w:fldCharType="begin"/>
        </w:r>
        <w:r w:rsidR="00C43EFB">
          <w:rPr>
            <w:noProof/>
            <w:webHidden/>
          </w:rPr>
          <w:instrText xml:space="preserve"> PAGEREF _Toc371080124 \h </w:instrText>
        </w:r>
        <w:r w:rsidR="00C43EFB">
          <w:rPr>
            <w:noProof/>
            <w:webHidden/>
          </w:rPr>
        </w:r>
        <w:r w:rsidR="00C43EFB">
          <w:rPr>
            <w:noProof/>
            <w:webHidden/>
          </w:rPr>
          <w:fldChar w:fldCharType="separate"/>
        </w:r>
        <w:r w:rsidR="00C43EFB">
          <w:rPr>
            <w:noProof/>
            <w:webHidden/>
          </w:rPr>
          <w:t>2</w:t>
        </w:r>
        <w:r w:rsidR="00C43EFB">
          <w:rPr>
            <w:noProof/>
            <w:webHidden/>
          </w:rPr>
          <w:fldChar w:fldCharType="end"/>
        </w:r>
      </w:hyperlink>
    </w:p>
    <w:p w:rsidR="00C43EFB" w:rsidRDefault="00C43EFB">
      <w:pPr>
        <w:pStyle w:val="TOC1"/>
        <w:tabs>
          <w:tab w:val="right" w:leader="dot" w:pos="9857"/>
        </w:tabs>
        <w:rPr>
          <w:b w:val="0"/>
          <w:noProof/>
          <w:szCs w:val="22"/>
        </w:rPr>
      </w:pPr>
      <w:hyperlink w:anchor="_Toc371080125" w:history="1">
        <w:r w:rsidRPr="008F2E39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3EFB" w:rsidRDefault="00C43EFB">
      <w:pPr>
        <w:pStyle w:val="TOC1"/>
        <w:tabs>
          <w:tab w:val="right" w:leader="dot" w:pos="9857"/>
        </w:tabs>
        <w:rPr>
          <w:b w:val="0"/>
          <w:noProof/>
          <w:szCs w:val="22"/>
        </w:rPr>
      </w:pPr>
      <w:hyperlink w:anchor="_Toc371080126" w:history="1">
        <w:r w:rsidRPr="008F2E39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3EFB" w:rsidRDefault="00C43EFB">
      <w:pPr>
        <w:pStyle w:val="TOC1"/>
        <w:tabs>
          <w:tab w:val="right" w:leader="dot" w:pos="9857"/>
        </w:tabs>
        <w:rPr>
          <w:b w:val="0"/>
          <w:noProof/>
          <w:szCs w:val="22"/>
        </w:rPr>
      </w:pPr>
      <w:hyperlink w:anchor="_Toc371080127" w:history="1">
        <w:r w:rsidRPr="008F2E39">
          <w:rPr>
            <w:rStyle w:val="Hyperlink"/>
            <w:noProof/>
          </w:rPr>
          <w:t>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3EFB" w:rsidRDefault="00C43EFB">
      <w:pPr>
        <w:pStyle w:val="TOC1"/>
        <w:tabs>
          <w:tab w:val="right" w:leader="dot" w:pos="9857"/>
        </w:tabs>
        <w:rPr>
          <w:b w:val="0"/>
          <w:noProof/>
          <w:szCs w:val="22"/>
        </w:rPr>
      </w:pPr>
      <w:hyperlink w:anchor="_Toc371080128" w:history="1">
        <w:r w:rsidRPr="008F2E39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3EFB" w:rsidRDefault="00C43EFB">
      <w:pPr>
        <w:pStyle w:val="TOC1"/>
        <w:tabs>
          <w:tab w:val="right" w:leader="dot" w:pos="9857"/>
        </w:tabs>
        <w:rPr>
          <w:b w:val="0"/>
          <w:noProof/>
          <w:szCs w:val="22"/>
        </w:rPr>
      </w:pPr>
      <w:hyperlink w:anchor="_Toc371080129" w:history="1">
        <w:r w:rsidRPr="008F2E39">
          <w:rPr>
            <w:rStyle w:val="Hyperlink"/>
            <w:noProof/>
          </w:rPr>
          <w:t>Hardware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3EFB" w:rsidRDefault="00C43EFB">
      <w:pPr>
        <w:pStyle w:val="TOC1"/>
        <w:tabs>
          <w:tab w:val="right" w:leader="dot" w:pos="9857"/>
        </w:tabs>
        <w:rPr>
          <w:b w:val="0"/>
          <w:noProof/>
          <w:szCs w:val="22"/>
        </w:rPr>
      </w:pPr>
      <w:hyperlink w:anchor="_Toc371080130" w:history="1">
        <w:r w:rsidRPr="008F2E39">
          <w:rPr>
            <w:rStyle w:val="Hyperlink"/>
            <w:noProof/>
          </w:rPr>
          <w:t>Video Processor Software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3EFB" w:rsidRDefault="00C43EFB">
      <w:pPr>
        <w:pStyle w:val="TOC1"/>
        <w:tabs>
          <w:tab w:val="right" w:leader="dot" w:pos="9857"/>
        </w:tabs>
        <w:rPr>
          <w:b w:val="0"/>
          <w:noProof/>
          <w:szCs w:val="22"/>
        </w:rPr>
      </w:pPr>
      <w:hyperlink w:anchor="_Toc371080131" w:history="1">
        <w:r w:rsidRPr="008F2E39">
          <w:rPr>
            <w:rStyle w:val="Hyperlink"/>
            <w:noProof/>
          </w:rPr>
          <w:t>Test &amp; Integration tips and tricks: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3EFB" w:rsidRDefault="00C43EFB">
      <w:pPr>
        <w:pStyle w:val="TOC2"/>
        <w:tabs>
          <w:tab w:val="right" w:leader="dot" w:pos="9857"/>
        </w:tabs>
        <w:rPr>
          <w:bCs w:val="0"/>
          <w:iCs w:val="0"/>
          <w:noProof/>
          <w:szCs w:val="22"/>
        </w:rPr>
      </w:pPr>
      <w:hyperlink w:anchor="_Toc371080132" w:history="1">
        <w:r w:rsidRPr="008F2E39">
          <w:rPr>
            <w:rStyle w:val="Hyperlink"/>
            <w:noProof/>
          </w:rPr>
          <w:t>Update bootloader: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3EFB" w:rsidRDefault="00C43EFB">
      <w:pPr>
        <w:pStyle w:val="TOC2"/>
        <w:tabs>
          <w:tab w:val="right" w:leader="dot" w:pos="9857"/>
        </w:tabs>
        <w:rPr>
          <w:bCs w:val="0"/>
          <w:iCs w:val="0"/>
          <w:noProof/>
          <w:szCs w:val="22"/>
        </w:rPr>
      </w:pPr>
      <w:hyperlink w:anchor="_Toc371080133" w:history="1">
        <w:r w:rsidRPr="008F2E39">
          <w:rPr>
            <w:rStyle w:val="Hyperlink"/>
            <w:noProof/>
          </w:rPr>
          <w:t>Update kernel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3EFB" w:rsidRDefault="00C43EFB">
      <w:pPr>
        <w:pStyle w:val="TOC2"/>
        <w:tabs>
          <w:tab w:val="right" w:leader="dot" w:pos="9857"/>
        </w:tabs>
        <w:rPr>
          <w:bCs w:val="0"/>
          <w:iCs w:val="0"/>
          <w:noProof/>
          <w:szCs w:val="22"/>
        </w:rPr>
      </w:pPr>
      <w:hyperlink w:anchor="_Toc371080134" w:history="1">
        <w:r w:rsidRPr="008F2E39">
          <w:rPr>
            <w:rStyle w:val="Hyperlink"/>
            <w:noProof/>
          </w:rPr>
          <w:t>Startup commands: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3EFB" w:rsidRDefault="00C43EFB">
      <w:pPr>
        <w:pStyle w:val="TOC2"/>
        <w:tabs>
          <w:tab w:val="right" w:leader="dot" w:pos="9857"/>
        </w:tabs>
        <w:rPr>
          <w:bCs w:val="0"/>
          <w:iCs w:val="0"/>
          <w:noProof/>
          <w:szCs w:val="22"/>
        </w:rPr>
      </w:pPr>
      <w:hyperlink w:anchor="_Toc371080135" w:history="1">
        <w:r w:rsidRPr="008F2E39">
          <w:rPr>
            <w:rStyle w:val="Hyperlink"/>
            <w:noProof/>
          </w:rPr>
          <w:t>Usefull commands in bootstrap environment: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3EFB" w:rsidRDefault="00C43EFB">
      <w:pPr>
        <w:pStyle w:val="TOC2"/>
        <w:tabs>
          <w:tab w:val="right" w:leader="dot" w:pos="9857"/>
        </w:tabs>
        <w:rPr>
          <w:bCs w:val="0"/>
          <w:iCs w:val="0"/>
          <w:noProof/>
          <w:szCs w:val="22"/>
        </w:rPr>
      </w:pPr>
      <w:hyperlink w:anchor="_Toc371080136" w:history="1">
        <w:r w:rsidRPr="008F2E39">
          <w:rPr>
            <w:rStyle w:val="Hyperlink"/>
            <w:noProof/>
          </w:rPr>
          <w:t>Usefull commands in linux: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3EFB" w:rsidRDefault="00C43EFB">
      <w:pPr>
        <w:pStyle w:val="TOC2"/>
        <w:tabs>
          <w:tab w:val="right" w:leader="dot" w:pos="9857"/>
        </w:tabs>
        <w:rPr>
          <w:bCs w:val="0"/>
          <w:iCs w:val="0"/>
          <w:noProof/>
          <w:szCs w:val="22"/>
        </w:rPr>
      </w:pPr>
      <w:hyperlink w:anchor="_Toc371080137" w:history="1">
        <w:r w:rsidRPr="008F2E39">
          <w:rPr>
            <w:rStyle w:val="Hyperlink"/>
            <w:noProof/>
          </w:rPr>
          <w:t>Currently required hacks: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3EFB" w:rsidRDefault="00C43EFB">
      <w:pPr>
        <w:pStyle w:val="TOC2"/>
        <w:tabs>
          <w:tab w:val="right" w:leader="dot" w:pos="9857"/>
        </w:tabs>
        <w:rPr>
          <w:bCs w:val="0"/>
          <w:iCs w:val="0"/>
          <w:noProof/>
          <w:szCs w:val="22"/>
        </w:rPr>
      </w:pPr>
      <w:hyperlink w:anchor="_Toc371080138" w:history="1">
        <w:r w:rsidRPr="008F2E39">
          <w:rPr>
            <w:rStyle w:val="Hyperlink"/>
            <w:noProof/>
          </w:rPr>
          <w:t>Turning of the DHCP server of the Cable Modem/Network Processor: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3EFB" w:rsidRDefault="00C43EFB">
      <w:pPr>
        <w:pStyle w:val="TOC2"/>
        <w:tabs>
          <w:tab w:val="right" w:leader="dot" w:pos="9857"/>
        </w:tabs>
        <w:rPr>
          <w:bCs w:val="0"/>
          <w:iCs w:val="0"/>
          <w:noProof/>
          <w:szCs w:val="22"/>
        </w:rPr>
      </w:pPr>
      <w:hyperlink w:anchor="_Toc371080139" w:history="1">
        <w:r w:rsidRPr="008F2E39">
          <w:rPr>
            <w:rStyle w:val="Hyperlink"/>
            <w:noProof/>
          </w:rPr>
          <w:t>Partitioning STB harddisk: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3EFB" w:rsidRDefault="00C43EFB">
      <w:pPr>
        <w:pStyle w:val="TOC2"/>
        <w:tabs>
          <w:tab w:val="right" w:leader="dot" w:pos="9857"/>
        </w:tabs>
        <w:rPr>
          <w:bCs w:val="0"/>
          <w:iCs w:val="0"/>
          <w:noProof/>
          <w:szCs w:val="22"/>
        </w:rPr>
      </w:pPr>
      <w:hyperlink w:anchor="_Toc371080140" w:history="1">
        <w:r w:rsidRPr="008F2E39">
          <w:rPr>
            <w:rStyle w:val="Hyperlink"/>
            <w:noProof/>
          </w:rPr>
          <w:t>Cable modem / network processor commands: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F2661" w:rsidRDefault="00617BA0" w:rsidP="00AF7771">
      <w:pPr>
        <w:pStyle w:val="Heading1"/>
      </w:pPr>
      <w:r>
        <w:fldChar w:fldCharType="end"/>
      </w:r>
      <w:bookmarkStart w:id="14" w:name="_Toc371080126"/>
      <w:r w:rsidR="008F2661">
        <w:t>References</w:t>
      </w:r>
      <w:bookmarkEnd w:id="14"/>
    </w:p>
    <w:tbl>
      <w:tblPr>
        <w:tblW w:w="9595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67"/>
        <w:gridCol w:w="5068"/>
        <w:gridCol w:w="990"/>
        <w:gridCol w:w="810"/>
        <w:gridCol w:w="2160"/>
      </w:tblGrid>
      <w:tr w:rsidR="00615923" w:rsidRPr="007F53AF" w:rsidTr="00615923">
        <w:trPr>
          <w:trHeight w:val="288"/>
        </w:trPr>
        <w:tc>
          <w:tcPr>
            <w:tcW w:w="567" w:type="dxa"/>
            <w:shd w:val="pct25" w:color="000000" w:fill="FFFFFF"/>
          </w:tcPr>
          <w:p w:rsidR="00615923" w:rsidRPr="007F53AF" w:rsidRDefault="00615923" w:rsidP="00A03470">
            <w:pPr>
              <w:pStyle w:val="NoSpacing"/>
              <w:rPr>
                <w:lang w:val="en-GB"/>
              </w:rPr>
            </w:pPr>
            <w:r w:rsidRPr="007F53AF">
              <w:rPr>
                <w:lang w:val="en-GB"/>
              </w:rPr>
              <w:t>Id</w:t>
            </w:r>
          </w:p>
        </w:tc>
        <w:tc>
          <w:tcPr>
            <w:tcW w:w="5068" w:type="dxa"/>
            <w:shd w:val="pct25" w:color="000000" w:fill="FFFFFF"/>
          </w:tcPr>
          <w:p w:rsidR="00615923" w:rsidRPr="007F53AF" w:rsidRDefault="00615923" w:rsidP="00A0347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Document</w:t>
            </w:r>
          </w:p>
        </w:tc>
        <w:tc>
          <w:tcPr>
            <w:tcW w:w="990" w:type="dxa"/>
            <w:shd w:val="pct25" w:color="000000" w:fill="FFFFFF"/>
          </w:tcPr>
          <w:p w:rsidR="00615923" w:rsidRPr="007F53AF" w:rsidRDefault="00615923" w:rsidP="00A0347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810" w:type="dxa"/>
            <w:shd w:val="pct25" w:color="000000" w:fill="FFFFFF"/>
          </w:tcPr>
          <w:p w:rsidR="00615923" w:rsidRPr="007F53AF" w:rsidRDefault="00615923" w:rsidP="00A03470">
            <w:pPr>
              <w:pStyle w:val="NoSpacing"/>
              <w:rPr>
                <w:lang w:val="en-GB"/>
              </w:rPr>
            </w:pPr>
            <w:r w:rsidRPr="007F53AF">
              <w:rPr>
                <w:lang w:val="en-GB"/>
              </w:rPr>
              <w:t>Status</w:t>
            </w:r>
          </w:p>
        </w:tc>
        <w:tc>
          <w:tcPr>
            <w:tcW w:w="2160" w:type="dxa"/>
            <w:shd w:val="pct25" w:color="000000" w:fill="FFFFFF"/>
          </w:tcPr>
          <w:p w:rsidR="00615923" w:rsidRPr="007F53AF" w:rsidRDefault="00615923" w:rsidP="00A0347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Author</w:t>
            </w:r>
          </w:p>
        </w:tc>
      </w:tr>
      <w:tr w:rsidR="00615923" w:rsidTr="00615923">
        <w:trPr>
          <w:trHeight w:val="288"/>
        </w:trPr>
        <w:tc>
          <w:tcPr>
            <w:tcW w:w="567" w:type="dxa"/>
          </w:tcPr>
          <w:p w:rsidR="00615923" w:rsidRDefault="00B65B95" w:rsidP="00A0347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68" w:type="dxa"/>
          </w:tcPr>
          <w:p w:rsidR="00615923" w:rsidRPr="00B01BE7" w:rsidRDefault="00615923" w:rsidP="00A03470">
            <w:pPr>
              <w:pStyle w:val="NoSpacing"/>
              <w:rPr>
                <w:lang w:val="en-GB"/>
              </w:rPr>
            </w:pPr>
          </w:p>
        </w:tc>
        <w:tc>
          <w:tcPr>
            <w:tcW w:w="990" w:type="dxa"/>
          </w:tcPr>
          <w:p w:rsidR="00615923" w:rsidRDefault="00615923" w:rsidP="00A03470">
            <w:pPr>
              <w:pStyle w:val="NoSpacing"/>
              <w:rPr>
                <w:lang w:val="en-GB"/>
              </w:rPr>
            </w:pPr>
          </w:p>
        </w:tc>
        <w:tc>
          <w:tcPr>
            <w:tcW w:w="810" w:type="dxa"/>
          </w:tcPr>
          <w:p w:rsidR="00615923" w:rsidRDefault="00615923" w:rsidP="00A03470">
            <w:pPr>
              <w:pStyle w:val="NoSpacing"/>
              <w:rPr>
                <w:lang w:val="en-GB"/>
              </w:rPr>
            </w:pPr>
          </w:p>
        </w:tc>
        <w:tc>
          <w:tcPr>
            <w:tcW w:w="2160" w:type="dxa"/>
          </w:tcPr>
          <w:p w:rsidR="00615923" w:rsidRDefault="00615923" w:rsidP="00A03470">
            <w:pPr>
              <w:pStyle w:val="NoSpacing"/>
              <w:rPr>
                <w:lang w:val="en-GB"/>
              </w:rPr>
            </w:pPr>
          </w:p>
        </w:tc>
      </w:tr>
      <w:tr w:rsidR="00615923" w:rsidTr="00615923">
        <w:trPr>
          <w:trHeight w:val="288"/>
        </w:trPr>
        <w:tc>
          <w:tcPr>
            <w:tcW w:w="567" w:type="dxa"/>
          </w:tcPr>
          <w:p w:rsidR="00615923" w:rsidRDefault="00B65B95" w:rsidP="00A0347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068" w:type="dxa"/>
          </w:tcPr>
          <w:p w:rsidR="00615923" w:rsidRPr="00B01BE7" w:rsidRDefault="00615923" w:rsidP="00A03470">
            <w:pPr>
              <w:pStyle w:val="NoSpacing"/>
              <w:rPr>
                <w:lang w:val="en-GB"/>
              </w:rPr>
            </w:pPr>
          </w:p>
        </w:tc>
        <w:tc>
          <w:tcPr>
            <w:tcW w:w="990" w:type="dxa"/>
          </w:tcPr>
          <w:p w:rsidR="00615923" w:rsidRDefault="00615923" w:rsidP="00A03470">
            <w:pPr>
              <w:pStyle w:val="NoSpacing"/>
              <w:rPr>
                <w:lang w:val="en-GB"/>
              </w:rPr>
            </w:pPr>
          </w:p>
        </w:tc>
        <w:tc>
          <w:tcPr>
            <w:tcW w:w="810" w:type="dxa"/>
          </w:tcPr>
          <w:p w:rsidR="00615923" w:rsidRDefault="00615923" w:rsidP="00A03470">
            <w:pPr>
              <w:pStyle w:val="NoSpacing"/>
              <w:rPr>
                <w:lang w:val="en-GB"/>
              </w:rPr>
            </w:pPr>
          </w:p>
        </w:tc>
        <w:tc>
          <w:tcPr>
            <w:tcW w:w="2160" w:type="dxa"/>
          </w:tcPr>
          <w:p w:rsidR="00615923" w:rsidRDefault="00615923" w:rsidP="00A03470">
            <w:pPr>
              <w:pStyle w:val="NoSpacing"/>
              <w:rPr>
                <w:lang w:val="en-GB"/>
              </w:rPr>
            </w:pPr>
          </w:p>
        </w:tc>
      </w:tr>
      <w:tr w:rsidR="00615923" w:rsidTr="00615923">
        <w:trPr>
          <w:trHeight w:val="288"/>
        </w:trPr>
        <w:tc>
          <w:tcPr>
            <w:tcW w:w="567" w:type="dxa"/>
          </w:tcPr>
          <w:p w:rsidR="00615923" w:rsidRDefault="00B65B95" w:rsidP="00A0347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068" w:type="dxa"/>
          </w:tcPr>
          <w:p w:rsidR="00615923" w:rsidRDefault="00615923" w:rsidP="00A03470">
            <w:pPr>
              <w:pStyle w:val="NoSpacing"/>
              <w:rPr>
                <w:lang w:val="en-GB"/>
              </w:rPr>
            </w:pPr>
          </w:p>
        </w:tc>
        <w:tc>
          <w:tcPr>
            <w:tcW w:w="990" w:type="dxa"/>
          </w:tcPr>
          <w:p w:rsidR="00615923" w:rsidRDefault="00615923" w:rsidP="00A03470">
            <w:pPr>
              <w:pStyle w:val="NoSpacing"/>
              <w:rPr>
                <w:lang w:val="en-GB"/>
              </w:rPr>
            </w:pPr>
          </w:p>
        </w:tc>
        <w:tc>
          <w:tcPr>
            <w:tcW w:w="810" w:type="dxa"/>
          </w:tcPr>
          <w:p w:rsidR="00615923" w:rsidRDefault="00615923" w:rsidP="00A03470">
            <w:pPr>
              <w:pStyle w:val="NoSpacing"/>
              <w:rPr>
                <w:lang w:val="en-GB"/>
              </w:rPr>
            </w:pPr>
          </w:p>
        </w:tc>
        <w:tc>
          <w:tcPr>
            <w:tcW w:w="2160" w:type="dxa"/>
          </w:tcPr>
          <w:p w:rsidR="00615923" w:rsidRDefault="00615923" w:rsidP="00A03470">
            <w:pPr>
              <w:pStyle w:val="NoSpacing"/>
              <w:rPr>
                <w:lang w:val="en-GB"/>
              </w:rPr>
            </w:pPr>
          </w:p>
        </w:tc>
      </w:tr>
    </w:tbl>
    <w:p w:rsidR="00AF7771" w:rsidRDefault="00AF7771" w:rsidP="00AF7771">
      <w:pPr>
        <w:pStyle w:val="Heading1"/>
      </w:pPr>
      <w:bookmarkStart w:id="15" w:name="_Toc371080127"/>
      <w:r>
        <w:t>Abbreviations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692"/>
      </w:tblGrid>
      <w:tr w:rsidR="00AF7771" w:rsidTr="00AF7771">
        <w:tc>
          <w:tcPr>
            <w:tcW w:w="1165" w:type="dxa"/>
          </w:tcPr>
          <w:p w:rsidR="00AF7771" w:rsidRDefault="00AF7771" w:rsidP="00AF7771">
            <w:r>
              <w:t>NAF</w:t>
            </w:r>
          </w:p>
        </w:tc>
        <w:tc>
          <w:tcPr>
            <w:tcW w:w="8692" w:type="dxa"/>
          </w:tcPr>
          <w:p w:rsidR="00AF7771" w:rsidRDefault="00AF7771" w:rsidP="00AF7771">
            <w:r>
              <w:t>Nucleus Application Framework</w:t>
            </w:r>
          </w:p>
        </w:tc>
      </w:tr>
      <w:tr w:rsidR="00AF7771" w:rsidTr="00AF7771">
        <w:tc>
          <w:tcPr>
            <w:tcW w:w="1165" w:type="dxa"/>
          </w:tcPr>
          <w:p w:rsidR="00AF7771" w:rsidRDefault="00AF7771" w:rsidP="00AF7771"/>
        </w:tc>
        <w:tc>
          <w:tcPr>
            <w:tcW w:w="8692" w:type="dxa"/>
          </w:tcPr>
          <w:p w:rsidR="00AF7771" w:rsidRDefault="00AF7771" w:rsidP="00AF7771"/>
        </w:tc>
      </w:tr>
      <w:tr w:rsidR="00AF7771" w:rsidTr="00AF7771">
        <w:tc>
          <w:tcPr>
            <w:tcW w:w="1165" w:type="dxa"/>
          </w:tcPr>
          <w:p w:rsidR="00AF7771" w:rsidRDefault="00AF7771" w:rsidP="00AF7771"/>
        </w:tc>
        <w:tc>
          <w:tcPr>
            <w:tcW w:w="8692" w:type="dxa"/>
          </w:tcPr>
          <w:p w:rsidR="00AF7771" w:rsidRDefault="00AF7771" w:rsidP="00AF7771"/>
        </w:tc>
      </w:tr>
      <w:tr w:rsidR="00AF7771" w:rsidTr="00AF7771">
        <w:tc>
          <w:tcPr>
            <w:tcW w:w="1165" w:type="dxa"/>
          </w:tcPr>
          <w:p w:rsidR="00AF7771" w:rsidRDefault="00AF7771" w:rsidP="00AF7771"/>
        </w:tc>
        <w:tc>
          <w:tcPr>
            <w:tcW w:w="8692" w:type="dxa"/>
          </w:tcPr>
          <w:p w:rsidR="00AF7771" w:rsidRDefault="00AF7771" w:rsidP="00AF7771"/>
        </w:tc>
      </w:tr>
      <w:tr w:rsidR="00AF7771" w:rsidTr="00AF7771">
        <w:tc>
          <w:tcPr>
            <w:tcW w:w="1165" w:type="dxa"/>
          </w:tcPr>
          <w:p w:rsidR="00AF7771" w:rsidRDefault="00AF7771" w:rsidP="00AF7771"/>
        </w:tc>
        <w:tc>
          <w:tcPr>
            <w:tcW w:w="8692" w:type="dxa"/>
          </w:tcPr>
          <w:p w:rsidR="00AF7771" w:rsidRDefault="00AF7771" w:rsidP="00AF7771"/>
        </w:tc>
      </w:tr>
      <w:tr w:rsidR="00AF7771" w:rsidTr="00AF7771">
        <w:tc>
          <w:tcPr>
            <w:tcW w:w="1165" w:type="dxa"/>
          </w:tcPr>
          <w:p w:rsidR="00AF7771" w:rsidRDefault="00AF7771" w:rsidP="00AF7771"/>
        </w:tc>
        <w:tc>
          <w:tcPr>
            <w:tcW w:w="8692" w:type="dxa"/>
          </w:tcPr>
          <w:p w:rsidR="00AF7771" w:rsidRDefault="00AF7771" w:rsidP="00AF7771"/>
        </w:tc>
      </w:tr>
    </w:tbl>
    <w:p w:rsidR="00AF7771" w:rsidRPr="00AF7771" w:rsidRDefault="00AF7771" w:rsidP="00AF7771"/>
    <w:p w:rsidR="004D3C92" w:rsidRDefault="004D3C92" w:rsidP="004D3C92">
      <w:pPr>
        <w:pStyle w:val="Heading1"/>
      </w:pPr>
      <w:bookmarkStart w:id="16" w:name="_Toc371080128"/>
      <w:r>
        <w:t>Introduction</w:t>
      </w:r>
      <w:bookmarkEnd w:id="16"/>
    </w:p>
    <w:p w:rsidR="00026A4D" w:rsidRDefault="00B65B95" w:rsidP="004F6ADB">
      <w:r>
        <w:t xml:space="preserve">Metrological is involved in the Dawn project for supplying the Browser. This document describes </w:t>
      </w:r>
      <w:r w:rsidR="00FE14DB">
        <w:t>the environment</w:t>
      </w:r>
      <w:r>
        <w:t xml:space="preserve"> in which the browser is running and how it interacts with all other components in the system.</w:t>
      </w:r>
    </w:p>
    <w:p w:rsidR="00026A4D" w:rsidRDefault="00026A4D">
      <w:r>
        <w:br w:type="page"/>
      </w:r>
    </w:p>
    <w:p w:rsidR="00026A4D" w:rsidRPr="00026A4D" w:rsidRDefault="007C0239" w:rsidP="00026A4D">
      <w:pPr>
        <w:pStyle w:val="Heading1"/>
      </w:pPr>
      <w:bookmarkStart w:id="17" w:name="_Toc371080129"/>
      <w:r>
        <w:t>Hardware</w:t>
      </w:r>
      <w:r w:rsidR="00026A4D">
        <w:t xml:space="preserve"> overview</w:t>
      </w:r>
      <w:bookmarkEnd w:id="17"/>
    </w:p>
    <w:p w:rsidR="007B5F12" w:rsidRDefault="007B5F12" w:rsidP="004F6ADB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21B5E5" wp14:editId="594BF3D2">
                <wp:simplePos x="0" y="0"/>
                <wp:positionH relativeFrom="page">
                  <wp:align>center</wp:align>
                </wp:positionH>
                <wp:positionV relativeFrom="paragraph">
                  <wp:posOffset>4376337</wp:posOffset>
                </wp:positionV>
                <wp:extent cx="626745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7771" w:rsidRDefault="00AF7771" w:rsidP="00AF777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Hardware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1B5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44.6pt;width:493.5pt;height:.05pt;z-index:2518538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" stroked="f">
                <v:textbox style="mso-fit-shape-to-text:t" inset="0,0,0,0">
                  <w:txbxContent>
                    <w:p w:rsidR="00AF7771" w:rsidRDefault="00AF7771" w:rsidP="00AF777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Hardware layout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799FD40A" wp14:editId="0396748E">
                <wp:simplePos x="0" y="0"/>
                <wp:positionH relativeFrom="page">
                  <wp:posOffset>669346</wp:posOffset>
                </wp:positionH>
                <wp:positionV relativeFrom="paragraph">
                  <wp:posOffset>351983</wp:posOffset>
                </wp:positionV>
                <wp:extent cx="6267616" cy="3943847"/>
                <wp:effectExtent l="0" t="0" r="19050" b="19050"/>
                <wp:wrapTopAndBottom/>
                <wp:docPr id="3137" name="Group 3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616" cy="3943847"/>
                          <a:chOff x="0" y="0"/>
                          <a:chExt cx="6267616" cy="3943847"/>
                        </a:xfrm>
                      </wpg:grpSpPr>
                      <wps:wsp>
                        <wps:cNvPr id="3133" name="Rounded Rectangle 3133"/>
                        <wps:cNvSpPr/>
                        <wps:spPr>
                          <a:xfrm>
                            <a:off x="413468" y="151075"/>
                            <a:ext cx="5462546" cy="3792772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1" name="Rounded Rectangle 3111"/>
                        <wps:cNvSpPr/>
                        <wps:spPr>
                          <a:xfrm>
                            <a:off x="707666" y="1113182"/>
                            <a:ext cx="1343771" cy="87464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239" w:rsidRDefault="007C0239" w:rsidP="007C0239">
                              <w:pPr>
                                <w:jc w:val="center"/>
                              </w:pPr>
                              <w:r>
                                <w:t>Video 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2" name="Rounded Rectangle 3112"/>
                        <wps:cNvSpPr/>
                        <wps:spPr>
                          <a:xfrm>
                            <a:off x="4198289" y="1113182"/>
                            <a:ext cx="1343771" cy="87464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239" w:rsidRDefault="007C0239" w:rsidP="007C0239">
                              <w:pPr>
                                <w:jc w:val="center"/>
                              </w:pPr>
                              <w:r>
                                <w:t>Cable Modem / Network 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3" name="Rectangle 3113"/>
                        <wps:cNvSpPr/>
                        <wps:spPr>
                          <a:xfrm>
                            <a:off x="0" y="1351722"/>
                            <a:ext cx="868680" cy="3098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239" w:rsidRDefault="007C0239" w:rsidP="007C0239">
                              <w:pPr>
                                <w:jc w:val="center"/>
                              </w:pPr>
                              <w:r>
                                <w:t>USB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4" name="Rectangle 3114"/>
                        <wps:cNvSpPr/>
                        <wps:spPr>
                          <a:xfrm>
                            <a:off x="1900362" y="1208598"/>
                            <a:ext cx="868680" cy="31010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239" w:rsidRDefault="007C0239" w:rsidP="007C0239">
                              <w:pPr>
                                <w:jc w:val="center"/>
                              </w:pPr>
                              <w:r>
                                <w:t>ETH0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5" name="Rectangle 3115"/>
                        <wps:cNvSpPr/>
                        <wps:spPr>
                          <a:xfrm>
                            <a:off x="1900362" y="1590261"/>
                            <a:ext cx="868680" cy="31010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239" w:rsidRDefault="007C0239" w:rsidP="007C0239">
                              <w:pPr>
                                <w:jc w:val="center"/>
                              </w:pPr>
                              <w:r>
                                <w:t>ETH1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6" name="Rectangle 3116"/>
                        <wps:cNvSpPr/>
                        <wps:spPr>
                          <a:xfrm>
                            <a:off x="3474720" y="1208598"/>
                            <a:ext cx="868680" cy="3098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239" w:rsidRDefault="007C0239" w:rsidP="007C0239">
                              <w:pPr>
                                <w:jc w:val="center"/>
                              </w:pPr>
                              <w:r>
                                <w:t>ETH0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7" name="Rectangle 3117"/>
                        <wps:cNvSpPr/>
                        <wps:spPr>
                          <a:xfrm>
                            <a:off x="962108" y="1900362"/>
                            <a:ext cx="868680" cy="3098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239" w:rsidRDefault="007C0239" w:rsidP="007C0239">
                              <w:pPr>
                                <w:jc w:val="center"/>
                              </w:pPr>
                              <w:r>
                                <w:t>UART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9" name="Rectangle 3119"/>
                        <wps:cNvSpPr/>
                        <wps:spPr>
                          <a:xfrm>
                            <a:off x="4460682" y="1908313"/>
                            <a:ext cx="868680" cy="3098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239" w:rsidRDefault="007C0239" w:rsidP="007C0239">
                              <w:pPr>
                                <w:jc w:val="center"/>
                              </w:pPr>
                              <w:r>
                                <w:t>UART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0" name="Rectangle 3120"/>
                        <wps:cNvSpPr/>
                        <wps:spPr>
                          <a:xfrm>
                            <a:off x="5398936" y="1351722"/>
                            <a:ext cx="868680" cy="3098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239" w:rsidRDefault="007C0239" w:rsidP="007C0239">
                              <w:pPr>
                                <w:jc w:val="center"/>
                              </w:pPr>
                              <w:r>
                                <w:t>HFC (Cable)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1" name="Rounded Rectangle 3121"/>
                        <wps:cNvSpPr/>
                        <wps:spPr>
                          <a:xfrm>
                            <a:off x="2496710" y="2711395"/>
                            <a:ext cx="1343771" cy="87464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239" w:rsidRDefault="007C0239" w:rsidP="007C0239">
                              <w:pPr>
                                <w:jc w:val="center"/>
                              </w:pPr>
                              <w:r>
                                <w:t>WiFi 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3" name="Rectangle 3123"/>
                        <wps:cNvSpPr/>
                        <wps:spPr>
                          <a:xfrm>
                            <a:off x="2743200" y="3490622"/>
                            <a:ext cx="868680" cy="31010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239" w:rsidRDefault="007C0239" w:rsidP="007C0239">
                              <w:pPr>
                                <w:jc w:val="center"/>
                              </w:pPr>
                              <w:r>
                                <w:t>UART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4" name="Rectangle 3124"/>
                        <wps:cNvSpPr/>
                        <wps:spPr>
                          <a:xfrm>
                            <a:off x="2170706" y="0"/>
                            <a:ext cx="868680" cy="3098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239" w:rsidRDefault="007C0239" w:rsidP="007C0239">
                              <w:pPr>
                                <w:jc w:val="center"/>
                              </w:pPr>
                              <w:r>
                                <w:t>SWITCH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5" name="Rectangle 3125"/>
                        <wps:cNvSpPr/>
                        <wps:spPr>
                          <a:xfrm>
                            <a:off x="3140765" y="0"/>
                            <a:ext cx="868680" cy="31010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239" w:rsidRDefault="007C0239" w:rsidP="007C0239">
                              <w:pPr>
                                <w:jc w:val="center"/>
                              </w:pPr>
                              <w:r>
                                <w:t>SWITCH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" name="Straight Connector 3127"/>
                        <wps:cNvCnPr/>
                        <wps:spPr>
                          <a:xfrm>
                            <a:off x="3108960" y="564542"/>
                            <a:ext cx="0" cy="779227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8" name="Straight Connector 3128"/>
                        <wps:cNvCnPr/>
                        <wps:spPr>
                          <a:xfrm>
                            <a:off x="2767054" y="1343770"/>
                            <a:ext cx="713629" cy="0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9" name="Straight Connector 3129"/>
                        <wps:cNvCnPr/>
                        <wps:spPr>
                          <a:xfrm>
                            <a:off x="2631882" y="318052"/>
                            <a:ext cx="0" cy="230809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0" name="Straight Connector 3130"/>
                        <wps:cNvCnPr/>
                        <wps:spPr>
                          <a:xfrm>
                            <a:off x="2639833" y="548640"/>
                            <a:ext cx="946205" cy="0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1" name="Straight Connector 3131"/>
                        <wps:cNvCnPr/>
                        <wps:spPr>
                          <a:xfrm flipV="1">
                            <a:off x="3578087" y="310101"/>
                            <a:ext cx="0" cy="238539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2" name="Text Box 3132"/>
                        <wps:cNvSpPr txBox="1"/>
                        <wps:spPr>
                          <a:xfrm>
                            <a:off x="2766981" y="723478"/>
                            <a:ext cx="685800" cy="254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2D9" w:rsidRDefault="00D642D9">
                              <w:r>
                                <w:t>Ethernet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4" name="Text Box 3134"/>
                        <wps:cNvSpPr txBox="1"/>
                        <wps:spPr>
                          <a:xfrm>
                            <a:off x="1097251" y="2162482"/>
                            <a:ext cx="603885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771" w:rsidRPr="00AF7771" w:rsidRDefault="00AF7771">
                              <w:r w:rsidRPr="00AF7771">
                                <w:t>PL5005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5" name="Text Box 3135"/>
                        <wps:cNvSpPr txBox="1"/>
                        <wps:spPr>
                          <a:xfrm>
                            <a:off x="4595732" y="2170432"/>
                            <a:ext cx="603885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771" w:rsidRPr="00AF7771" w:rsidRDefault="00AF7771" w:rsidP="00AF7771">
                              <w:r w:rsidRPr="00AF7771">
                                <w:t>PL</w:t>
                              </w:r>
                              <w:r>
                                <w:t>9301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FD40A" id="Group 3137" o:spid="_x0000_s1027" style="position:absolute;margin-left:52.7pt;margin-top:27.7pt;width:493.5pt;height:310.55pt;z-index:251851776;mso-position-horizontal-relative:page;mso-height-relative:margin" coordsize="62676,39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">
                <v:roundrect id="Rounded Rectangle 3133" o:spid="_x0000_s1028" style="position:absolute;left:4134;top:1510;width:54626;height:37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8dLMMA&#10;AADdAAAADwAAAGRycy9kb3ducmV2LnhtbESPT4vCMBTE7wt+h/AEb2vaLf6hGsUVRE+CVTw/mmdb&#10;bF5qE7V+eyMs7HGYmd8w82VnavGg1lWWFcTDCARxbnXFhYLTcfM9BeE8ssbaMil4kYPlovc1x1Tb&#10;Jx/okflCBAi7FBWU3jeplC4vyaAb2oY4eBfbGvRBtoXULT4D3NTyJ4rG0mDFYaHEhtYl5dfsbhQc&#10;41G30tfz7z3b14doK8cTtDelBv1uNQPhqfP/4b/2TitI4iSBz5vwBOTi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8dLMMAAADdAAAADwAAAAAAAAAAAAAAAACYAgAAZHJzL2Rv&#10;d25yZXYueG1sUEsFBgAAAAAEAAQA9QAAAIgDAAAAAA==&#10;" filled="f" strokecolor="#243f60 [1604]" strokeweight="2pt">
                  <v:stroke dashstyle="dash"/>
                </v:roundrect>
                <v:roundrect id="Rounded Rectangle 3111" o:spid="_x0000_s1029" style="position:absolute;left:7076;top:11131;width:13438;height:87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eb9b8A&#10;AADdAAAADwAAAGRycy9kb3ducmV2LnhtbESPzQrCMBCE74LvEFbwIppWQbQaRQR/rlYfYGnWtths&#10;SpNqfXsjCB6HmfmGWW87U4knNa60rCCeRCCIM6tLzhXcrofxAoTzyBory6TgTQ62m35vjYm2L77Q&#10;M/W5CBB2CSoovK8TKV1WkEE3sTVx8O62MeiDbHKpG3wFuKnkNIrm0mDJYaHAmvYFZY+0NQqW7emd&#10;lvI+u6IftUeyyxRzrdRw0O1WIDx1/h/+tc9awSyOY/i+CU9Ab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95v1vwAAAN0AAAAPAAAAAAAAAAAAAAAAAJgCAABkcnMvZG93bnJl&#10;di54bWxQSwUGAAAAAAQABAD1AAAAhAMAAAAA&#10;" fillcolor="#4f81bd [3204]" strokecolor="#243f60 [1604]" strokeweight="2pt">
                  <v:textbox>
                    <w:txbxContent>
                      <w:p w:rsidR="007C0239" w:rsidRDefault="007C0239" w:rsidP="007C0239">
                        <w:pPr>
                          <w:jc w:val="center"/>
                        </w:pPr>
                        <w:r>
                          <w:t>Video Processor</w:t>
                        </w:r>
                      </w:p>
                    </w:txbxContent>
                  </v:textbox>
                </v:roundrect>
                <v:roundrect id="Rounded Rectangle 3112" o:spid="_x0000_s1030" style="position:absolute;left:41982;top:11131;width:13438;height:87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UFgr8A&#10;AADdAAAADwAAAGRycy9kb3ducmV2LnhtbESPzQrCMBCE74LvEFbwIppWQbQaRQR/rlYfYGnWtths&#10;SpNqfXsjCB6HmfmGWW87U4knNa60rCCeRCCIM6tLzhXcrofxAoTzyBory6TgTQ62m35vjYm2L77Q&#10;M/W5CBB2CSoovK8TKV1WkEE3sTVx8O62MeiDbHKpG3wFuKnkNIrm0mDJYaHAmvYFZY+0NQqW7emd&#10;lvI+u6IftUeyyxRzrdRw0O1WIDx1/h/+tc9awSyOp/B9E56A3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JQWCvwAAAN0AAAAPAAAAAAAAAAAAAAAAAJgCAABkcnMvZG93bnJl&#10;di54bWxQSwUGAAAAAAQABAD1AAAAhAMAAAAA&#10;" fillcolor="#4f81bd [3204]" strokecolor="#243f60 [1604]" strokeweight="2pt">
                  <v:textbox>
                    <w:txbxContent>
                      <w:p w:rsidR="007C0239" w:rsidRDefault="007C0239" w:rsidP="007C0239">
                        <w:pPr>
                          <w:jc w:val="center"/>
                        </w:pPr>
                        <w:r>
                          <w:t>Cable Modem / Network Processor</w:t>
                        </w:r>
                      </w:p>
                    </w:txbxContent>
                  </v:textbox>
                </v:roundrect>
                <v:rect id="Rectangle 3113" o:spid="_x0000_s1031" style="position:absolute;top:13517;width:868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4gcQA&#10;AADdAAAADwAAAGRycy9kb3ducmV2LnhtbESPQWsCMRSE7wX/Q3iCt5rdWkRWo6hQ8CBobfH83Dyz&#10;i5uXJYnr+u+bQqHHYWa+YRar3jaiIx9qxwrycQaCuHS6ZqPg++vjdQYiRGSNjWNS8KQAq+XgZYGF&#10;dg/+pO4UjUgQDgUqqGJsCylDWZHFMHYtcfKuzluMSXojtcdHgttGvmXZVFqsOS1U2NK2ovJ2ulsF&#10;Z2J73PjyMDtc3rsdRWP206NSo2G/noOI1Mf/8F97pxVM8nwCv2/SE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J+IHEAAAA3QAAAA8AAAAAAAAAAAAAAAAAmAIAAGRycy9k&#10;b3ducmV2LnhtbFBLBQYAAAAABAAEAPUAAACJAwAAAAA=&#10;" fillcolor="#ffc000" strokecolor="#00b050" strokeweight="2pt">
                  <v:textbox>
                    <w:txbxContent>
                      <w:p w:rsidR="007C0239" w:rsidRDefault="007C0239" w:rsidP="007C0239">
                        <w:pPr>
                          <w:jc w:val="center"/>
                        </w:pPr>
                        <w:r>
                          <w:t>USB</w:t>
                        </w:r>
                      </w:p>
                    </w:txbxContent>
                  </v:textbox>
                </v:rect>
                <v:rect id="Rectangle 3114" o:spid="_x0000_s1032" style="position:absolute;left:19003;top:12085;width:8687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Bg9cQA&#10;AADdAAAADwAAAGRycy9kb3ducmV2LnhtbESPQWsCMRSE7wX/Q3hCbzW7VURWo6hQ8FDQ2uL5uXlm&#10;FzcvSxLX9d+bQqHHYWa+YRar3jaiIx9qxwryUQaCuHS6ZqPg5/vjbQYiRGSNjWNS8KAAq+XgZYGF&#10;dnf+ou4YjUgQDgUqqGJsCylDWZHFMHItcfIuzluMSXojtcd7gttGvmfZVFqsOS1U2NK2ovJ6vFkF&#10;J2J72PhyP9ufJ92OojGf04NSr8N+PQcRqY//4b/2TisY5/kEft+kJ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gYPXEAAAA3QAAAA8AAAAAAAAAAAAAAAAAmAIAAGRycy9k&#10;b3ducmV2LnhtbFBLBQYAAAAABAAEAPUAAACJAwAAAAA=&#10;" fillcolor="#ffc000" strokecolor="#00b050" strokeweight="2pt">
                  <v:textbox>
                    <w:txbxContent>
                      <w:p w:rsidR="007C0239" w:rsidRDefault="007C0239" w:rsidP="007C0239">
                        <w:pPr>
                          <w:jc w:val="center"/>
                        </w:pPr>
                        <w:r>
                          <w:t>ETH0</w:t>
                        </w:r>
                      </w:p>
                    </w:txbxContent>
                  </v:textbox>
                </v:rect>
                <v:rect id="Rectangle 3115" o:spid="_x0000_s1033" style="position:absolute;left:19003;top:15902;width:8687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FbsQA&#10;AADdAAAADwAAAGRycy9kb3ducmV2LnhtbESPQWsCMRSE74L/ITzBm2a3tSJbo9hCwYOgtcXzc/Oa&#10;Xdy8LEm6rv/eCIUeh5n5hlmue9uIjnyoHSvIpxkI4tLpmo2C76+PyQJEiMgaG8ek4EYB1qvhYImF&#10;dlf+pO4YjUgQDgUqqGJsCylDWZHFMHUtcfJ+nLcYk/RGao/XBLeNfMqyubRYc1qosKX3isrL8dcq&#10;OBHbw5sv94v9edZtKRqzmx+UGo/6zSuISH38D/+1t1rBc56/wONNe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sxW7EAAAA3QAAAA8AAAAAAAAAAAAAAAAAmAIAAGRycy9k&#10;b3ducmV2LnhtbFBLBQYAAAAABAAEAPUAAACJAwAAAAA=&#10;" fillcolor="#ffc000" strokecolor="#00b050" strokeweight="2pt">
                  <v:textbox>
                    <w:txbxContent>
                      <w:p w:rsidR="007C0239" w:rsidRDefault="007C0239" w:rsidP="007C0239">
                        <w:pPr>
                          <w:jc w:val="center"/>
                        </w:pPr>
                        <w:r>
                          <w:t>ETH1</w:t>
                        </w:r>
                      </w:p>
                    </w:txbxContent>
                  </v:textbox>
                </v:rect>
                <v:rect id="Rectangle 3116" o:spid="_x0000_s1034" style="position:absolute;left:34747;top:12085;width:8687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5bGcQA&#10;AADdAAAADwAAAGRycy9kb3ducmV2LnhtbESPQWvCQBSE74L/YXmF3nSTVoKkrlILBQ8FNYrn1+zr&#10;JjT7NuxuY/rv3ULB4zAz3zCrzWg7MZAPrWMF+TwDQVw73bJRcD69z5YgQkTW2DkmBb8UYLOeTlZY&#10;anflIw1VNCJBOJSooImxL6UMdUMWw9z1xMn7ct5iTNIbqT1eE9x28inLCmmx5bTQYE9vDdXf1Y9V&#10;cCG2h62v98v952LYUTTmozgo9fgwvr6AiDTGe/i/vdMKnvO8gL836Qn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+WxnEAAAA3QAAAA8AAAAAAAAAAAAAAAAAmAIAAGRycy9k&#10;b3ducmV2LnhtbFBLBQYAAAAABAAEAPUAAACJAwAAAAA=&#10;" fillcolor="#ffc000" strokecolor="#00b050" strokeweight="2pt">
                  <v:textbox>
                    <w:txbxContent>
                      <w:p w:rsidR="007C0239" w:rsidRDefault="007C0239" w:rsidP="007C0239">
                        <w:pPr>
                          <w:jc w:val="center"/>
                        </w:pPr>
                        <w:r>
                          <w:t>ETH0</w:t>
                        </w:r>
                      </w:p>
                    </w:txbxContent>
                  </v:textbox>
                </v:rect>
                <v:rect id="Rectangle 3117" o:spid="_x0000_s1035" style="position:absolute;left:9621;top:19003;width:868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L+gsQA&#10;AADdAAAADwAAAGRycy9kb3ducmV2LnhtbESPQWsCMRSE74L/ITzBW81uK1a2RrGFggdBa4vn5+Y1&#10;u7h5WZJ0Xf+9EQoeh5n5hlmsetuIjnyoHSvIJxkI4tLpmo2Cn+/PpzmIEJE1No5JwZUCrJbDwQIL&#10;7S78Rd0hGpEgHApUUMXYFlKGsiKLYeJa4uT9Om8xJumN1B4vCW4b+ZxlM2mx5rRQYUsfFZXnw59V&#10;cCS2+3df7ua707TbUDRmO9srNR716zcQkfr4CP+3N1rBS56/wv1Ne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y/oLEAAAA3QAAAA8AAAAAAAAAAAAAAAAAmAIAAGRycy9k&#10;b3ducmV2LnhtbFBLBQYAAAAABAAEAPUAAACJAwAAAAA=&#10;" fillcolor="#ffc000" strokecolor="#00b050" strokeweight="2pt">
                  <v:textbox>
                    <w:txbxContent>
                      <w:p w:rsidR="007C0239" w:rsidRDefault="007C0239" w:rsidP="007C0239">
                        <w:pPr>
                          <w:jc w:val="center"/>
                        </w:pPr>
                        <w:r>
                          <w:t>UART</w:t>
                        </w:r>
                      </w:p>
                    </w:txbxContent>
                  </v:textbox>
                </v:rect>
                <v:rect id="Rectangle 3119" o:spid="_x0000_s1036" style="position:absolute;left:44606;top:19083;width:8687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Pa8QA&#10;AADdAAAADwAAAGRycy9kb3ducmV2LnhtbESPQWsCMRSE74X+h/AK3mp2tYhujaKC4EHQ2uL5dfOa&#10;Xbp5WZK4rv++EYQeh5n5hpkve9uIjnyoHSvIhxkI4tLpmo2Cr8/t6xREiMgaG8ek4EYBlovnpzkW&#10;2l35g7pTNCJBOBSooIqxLaQMZUUWw9C1xMn7cd5iTNIbqT1eE9w2cpRlE2mx5rRQYUubisrf08Uq&#10;OBPb49qXh+nh+63bUTRmPzkqNXjpV+8gIvXxP/xo77SCcZ7P4P4mPQ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hz2vEAAAA3QAAAA8AAAAAAAAAAAAAAAAAmAIAAGRycy9k&#10;b3ducmV2LnhtbFBLBQYAAAAABAAEAPUAAACJAwAAAAA=&#10;" fillcolor="#ffc000" strokecolor="#00b050" strokeweight="2pt">
                  <v:textbox>
                    <w:txbxContent>
                      <w:p w:rsidR="007C0239" w:rsidRDefault="007C0239" w:rsidP="007C0239">
                        <w:pPr>
                          <w:jc w:val="center"/>
                        </w:pPr>
                        <w:r>
                          <w:t>UART</w:t>
                        </w:r>
                      </w:p>
                    </w:txbxContent>
                  </v:textbox>
                </v:rect>
                <v:rect id="Rectangle 3120" o:spid="_x0000_s1037" style="position:absolute;left:53989;top:13517;width:8687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esS8AA&#10;AADdAAAADwAAAGRycy9kb3ducmV2LnhtbERPy4rCMBTdC/MP4Q6401RHRKpRZgTBheBrmPW1uabF&#10;5qYkmVr/3iwEl4fzXqw6W4uWfKgcKxgNMxDEhdMVGwW/581gBiJEZI21Y1LwoACr5Udvgbl2dz5S&#10;e4pGpBAOOSooY2xyKUNRksUwdA1x4q7OW4wJeiO1x3sKt7UcZ9lUWqw4NZTY0Lqk4nb6twr+iO3h&#10;xxf72f4yabcUjdlND0r1P7vvOYhIXXyLX+6tVvA1Gqf96U16An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/esS8AAAADdAAAADwAAAAAAAAAAAAAAAACYAgAAZHJzL2Rvd25y&#10;ZXYueG1sUEsFBgAAAAAEAAQA9QAAAIUDAAAAAA==&#10;" fillcolor="#ffc000" strokecolor="#00b050" strokeweight="2pt">
                  <v:textbox>
                    <w:txbxContent>
                      <w:p w:rsidR="007C0239" w:rsidRDefault="007C0239" w:rsidP="007C0239">
                        <w:pPr>
                          <w:jc w:val="center"/>
                        </w:pPr>
                        <w:r>
                          <w:t>HFC (Cable)</w:t>
                        </w:r>
                      </w:p>
                    </w:txbxContent>
                  </v:textbox>
                </v:rect>
                <v:roundrect id="Rounded Rectangle 3121" o:spid="_x0000_s1038" style="position:absolute;left:24967;top:27113;width:13437;height:87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tRSL8A&#10;AADdAAAADwAAAGRycy9kb3ducmV2LnhtbESPzQrCMBCE74LvEFbwIppWQbQaRQR/rlYfYGnWtths&#10;SpNqfXsjCB6HmfmGWW87U4knNa60rCCeRCCIM6tLzhXcrofxAoTzyBory6TgTQ62m35vjYm2L77Q&#10;M/W5CBB2CSoovK8TKV1WkEE3sTVx8O62MeiDbHKpG3wFuKnkNIrm0mDJYaHAmvYFZY+0NQqW7emd&#10;lvI+u6IftUeyyxRzrdRw0O1WIDx1/h/+tc9awSyexvB9E56A3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m1FIvwAAAN0AAAAPAAAAAAAAAAAAAAAAAJgCAABkcnMvZG93bnJl&#10;di54bWxQSwUGAAAAAAQABAD1AAAAhAMAAAAA&#10;" fillcolor="#4f81bd [3204]" strokecolor="#243f60 [1604]" strokeweight="2pt">
                  <v:textbox>
                    <w:txbxContent>
                      <w:p w:rsidR="007C0239" w:rsidRDefault="007C0239" w:rsidP="007C0239">
                        <w:pPr>
                          <w:jc w:val="center"/>
                        </w:pPr>
                        <w:r>
                          <w:t>WiFi Processor</w:t>
                        </w:r>
                      </w:p>
                    </w:txbxContent>
                  </v:textbox>
                </v:roundrect>
                <v:rect id="Rectangle 3123" o:spid="_x0000_s1039" style="position:absolute;left:27432;top:34906;width:868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yPMMA&#10;AADdAAAADwAAAGRycy9kb3ducmV2LnhtbESPT2sCMRTE7wW/Q3hCbzWrFpHVKFooeCj4F8/PzTO7&#10;uHlZknTdfvtGEDwOM/MbZr7sbC1a8qFyrGA4yEAQF05XbBScjt8fUxAhImusHZOCPwqwXPTe5phr&#10;d+c9tYdoRIJwyFFBGWOTSxmKkiyGgWuIk3d13mJM0hupPd4T3NZylGUTabHitFBiQ18lFbfDr1Vw&#10;Jra7tS+20+3ls91QNOZnslPqvd+tZiAidfEVfrY3WsF4OBrD401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UyPMMAAADdAAAADwAAAAAAAAAAAAAAAACYAgAAZHJzL2Rv&#10;d25yZXYueG1sUEsFBgAAAAAEAAQA9QAAAIgDAAAAAA==&#10;" fillcolor="#ffc000" strokecolor="#00b050" strokeweight="2pt">
                  <v:textbox>
                    <w:txbxContent>
                      <w:p w:rsidR="007C0239" w:rsidRDefault="007C0239" w:rsidP="007C0239">
                        <w:pPr>
                          <w:jc w:val="center"/>
                        </w:pPr>
                        <w:r>
                          <w:t>UART</w:t>
                        </w:r>
                      </w:p>
                    </w:txbxContent>
                  </v:textbox>
                </v:rect>
                <v:rect id="Rectangle 3124" o:spid="_x0000_s1040" style="position:absolute;left:21707;width:8686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qSMMA&#10;AADdAAAADwAAAGRycy9kb3ducmV2LnhtbESPQWsCMRSE74L/ITyhN81qRWQ1ihYKHgpaFc/PzTO7&#10;uHlZknTd/vtGEHocZuYbZrnubC1a8qFyrGA8ykAQF05XbBScT5/DOYgQkTXWjknBLwVYr/q9Jeba&#10;Pfib2mM0IkE45KigjLHJpQxFSRbDyDXEybs5bzEm6Y3UHh8Jbms5ybKZtFhxWiixoY+Sivvxxyq4&#10;ENvD1hf7+f46bXcUjfmaHZR6G3SbBYhIXfwPv9o7reB9PJnC8016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yqSMMAAADdAAAADwAAAAAAAAAAAAAAAACYAgAAZHJzL2Rv&#10;d25yZXYueG1sUEsFBgAAAAAEAAQA9QAAAIgDAAAAAA==&#10;" fillcolor="#ffc000" strokecolor="#00b050" strokeweight="2pt">
                  <v:textbox>
                    <w:txbxContent>
                      <w:p w:rsidR="007C0239" w:rsidRDefault="007C0239" w:rsidP="007C0239">
                        <w:pPr>
                          <w:jc w:val="center"/>
                        </w:pPr>
                        <w:r>
                          <w:t>SWITCH 0</w:t>
                        </w:r>
                      </w:p>
                    </w:txbxContent>
                  </v:textbox>
                </v:rect>
                <v:rect id="Rectangle 3125" o:spid="_x0000_s1041" style="position:absolute;left:31407;width:8687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AP08QA&#10;AADdAAAADwAAAGRycy9kb3ducmV2LnhtbESPT2sCMRTE7wW/Q3hCbzWrtiKrUbQgeCj4F8/PzTO7&#10;uHlZknTdfvumUPA4zMxvmPmys7VoyYfKsYLhIANBXDhdsVFwPm3epiBCRNZYOyYFPxRguei9zDHX&#10;7sEHao/RiAThkKOCMsYmlzIUJVkMA9cQJ+/mvMWYpDdSe3wkuK3lKMsm0mLFaaHEhj5LKu7Hb6vg&#10;Qmz3a1/sprvre7ulaMzXZK/Ua79bzUBE6uIz/N/eagXj4egD/t6kJ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AD9PEAAAA3QAAAA8AAAAAAAAAAAAAAAAAmAIAAGRycy9k&#10;b3ducmV2LnhtbFBLBQYAAAAABAAEAPUAAACJAwAAAAA=&#10;" fillcolor="#ffc000" strokecolor="#00b050" strokeweight="2pt">
                  <v:textbox>
                    <w:txbxContent>
                      <w:p w:rsidR="007C0239" w:rsidRDefault="007C0239" w:rsidP="007C0239">
                        <w:pPr>
                          <w:jc w:val="center"/>
                        </w:pPr>
                        <w:r>
                          <w:t>SWITCH 1</w:t>
                        </w:r>
                      </w:p>
                    </w:txbxContent>
                  </v:textbox>
                </v:rect>
                <v:line id="Straight Connector 3127" o:spid="_x0000_s1042" style="position:absolute;visibility:visible;mso-wrap-style:square" from="31089,5645" to="31089,13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Y908YAAADdAAAADwAAAGRycy9kb3ducmV2LnhtbESP3WrCQBSE7wu+w3KE3ulGK7bEbIIU&#10;SosoJbHeH7InP5g9G7LbmL69Wyj0cpiZb5gkm0wnRhpca1nBahmBIC6tbrlW8HV+W7yAcB5ZY2eZ&#10;FPyQgyydPSQYa3vjnMbC1yJA2MWooPG+j6V0ZUMG3dL2xMGr7GDQBznUUg94C3DTyXUUbaXBlsNC&#10;gz29NlRei2+jQMqy7o9dNeZuezhv3i/j5nD6VOpxPu13IDxN/j/81/7QCp5W62f4fROe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GPdPGAAAA3QAAAA8AAAAAAAAA&#10;AAAAAAAAoQIAAGRycy9kb3ducmV2LnhtbFBLBQYAAAAABAAEAPkAAACUAwAAAAA=&#10;" strokecolor="black [3213]" strokeweight="4pt"/>
                <v:line id="Straight Connector 3128" o:spid="_x0000_s1043" style="position:absolute;visibility:visible;mso-wrap-style:square" from="27670,13437" to="34806,13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mpob4AAADdAAAADwAAAGRycy9kb3ducmV2LnhtbERPyQrCMBC9C/5DGMGbpi6IVKOIIIoo&#10;4nYfmrEtNpPSxFr/3hwEj4+3z5eNKURNlcstKxj0IxDEidU5pwpu101vCsJ5ZI2FZVLwIQfLRbs1&#10;x1jbN5+pvvhUhBB2MSrIvC9jKV2SkUHXtyVx4B62MugDrFKpK3yHcFPIYRRNpMGcQ0OGJa0zSp6X&#10;l1EgZZKWh+JRn91kfx1v7/V4fzwp1e00qxkIT43/i3/unVYwGgzD3PAmPAG5+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RWamhvgAAAN0AAAAPAAAAAAAAAAAAAAAAAKEC&#10;AABkcnMvZG93bnJldi54bWxQSwUGAAAAAAQABAD5AAAAjAMAAAAA&#10;" strokecolor="black [3213]" strokeweight="4pt"/>
                <v:line id="Straight Connector 3129" o:spid="_x0000_s1044" style="position:absolute;visibility:visible;mso-wrap-style:square" from="26318,3180" to="26318,5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UMOsYAAADdAAAADwAAAGRycy9kb3ducmV2LnhtbESP3WrCQBSE7wu+w3KE3ulGK9LGbIIU&#10;SosoJbHeH7InP5g9G7LbmL69Wyj0cpiZb5gkm0wnRhpca1nBahmBIC6tbrlW8HV+WzyDcB5ZY2eZ&#10;FPyQgyydPSQYa3vjnMbC1yJA2MWooPG+j6V0ZUMG3dL2xMGr7GDQBznUUg94C3DTyXUUbaXBlsNC&#10;gz29NlRei2+jQMqy7o9dNeZuezhv3i/j5nD6VOpxPu13IDxN/j/81/7QCp5W6xf4fROe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4VDDrGAAAA3QAAAA8AAAAAAAAA&#10;AAAAAAAAoQIAAGRycy9kb3ducmV2LnhtbFBLBQYAAAAABAAEAPkAAACUAwAAAAA=&#10;" strokecolor="black [3213]" strokeweight="4pt"/>
                <v:line id="Straight Connector 3130" o:spid="_x0000_s1045" style="position:absolute;visibility:visible;mso-wrap-style:square" from="26398,5486" to="35860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Yzer4AAADdAAAADwAAAGRycy9kb3ducmV2LnhtbERPyQrCMBC9C/5DGMGbpi6IVKOIIIoo&#10;4nYfmrEtNpPSxFr/3hwEj4+3z5eNKURNlcstKxj0IxDEidU5pwpu101vCsJ5ZI2FZVLwIQfLRbs1&#10;x1jbN5+pvvhUhBB2MSrIvC9jKV2SkUHXtyVx4B62MugDrFKpK3yHcFPIYRRNpMGcQ0OGJa0zSp6X&#10;l1EgZZKWh+JRn91kfx1v7/V4fzwp1e00qxkIT43/i3/unVYwGozC/vAmPAG5+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q9jN6vgAAAN0AAAAPAAAAAAAAAAAAAAAAAKEC&#10;AABkcnMvZG93bnJldi54bWxQSwUGAAAAAAQABAD5AAAAjAMAAAAA&#10;" strokecolor="black [3213]" strokeweight="4pt"/>
                <v:line id="Straight Connector 3131" o:spid="_x0000_s1046" style="position:absolute;flip:y;visibility:visible;mso-wrap-style:square" from="35780,3101" to="35780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oex8YAAADdAAAADwAAAGRycy9kb3ducmV2LnhtbESPQWvCQBSE7wX/w/IEb80mTZWQuooW&#10;ih56qQr2+Mi+JqHZt3F3q7G/vlsQPA4z8w0zXw6mE2dyvrWsIEtSEMSV1S3XCg77t8cChA/IGjvL&#10;pOBKHpaL0cMcS20v/EHnXahFhLAvUUETQl9K6auGDPrE9sTR+7LOYIjS1VI7vES46eRTms6kwZbj&#10;QoM9vTZUfe9+jAK3mj6/u7XuTsffYZPnWVF86kKpyXhYvYAINIR7+NbeagV5lmfw/yY+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qHsfGAAAA3QAAAA8AAAAAAAAA&#10;AAAAAAAAoQIAAGRycy9kb3ducmV2LnhtbFBLBQYAAAAABAAEAPkAAACUAwAAAAA=&#10;" strokecolor="black [3213]" strokeweight="4pt"/>
                <v:shape id="Text Box 3132" o:spid="_x0000_s1047" type="#_x0000_t202" style="position:absolute;left:27669;top:7234;width:6858;height:25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ySascA&#10;AADdAAAADwAAAGRycy9kb3ducmV2LnhtbESP3WrCQBSE74W+w3IKvTMbE5QQXaWEFgqForbQXh6z&#10;Jz80ezZktzF9e1cQvBxm5htms5tMJ0YaXGtZwSKKQRCXVrdcK/j6fJ1nIJxH1thZJgX/5GC3fZht&#10;MNf2zAcaj74WAcIuRwWN930upSsbMugi2xMHr7KDQR/kUEs94DnATSeTOF5Jgy2HhQZ7Khoqf49/&#10;RsFHsbLL9DRl1cv+3R7qKpU/y2+lnh6n5zUIT5O/h2/tN60gXaQJXN+EJyC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8kmrHAAAA3QAAAA8AAAAAAAAAAAAAAAAAmAIAAGRy&#10;cy9kb3ducmV2LnhtbFBLBQYAAAAABAAEAPUAAACMAwAAAAA=&#10;" fillcolor="white [3201]" strokeweight=".5pt">
                  <v:textbox>
                    <w:txbxContent>
                      <w:p w:rsidR="00D642D9" w:rsidRDefault="00D642D9">
                        <w:r>
                          <w:t>Ethernet</w:t>
                        </w:r>
                      </w:p>
                    </w:txbxContent>
                  </v:textbox>
                </v:shape>
                <v:shape id="Text Box 3134" o:spid="_x0000_s1048" type="#_x0000_t202" style="position:absolute;left:10972;top:21624;width:6039;height:22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BaUMcA&#10;AADdAAAADwAAAGRycy9kb3ducmV2LnhtbESPQWsCMRSE74X+h/AEL6Vm1SJla5QqKCK2pVqKx8fm&#10;uVncvCxJ1PXfG6HQ4zAz3zDjaWtrcSYfKscK+r0MBHHhdMWlgp/d4vkVRIjIGmvHpOBKAaaTx4cx&#10;5tpd+JvO21iKBOGQowITY5NLGQpDFkPPNcTJOzhvMSbpS6k9XhLc1nKQZSNpseK0YLChuaHiuD1Z&#10;BUezfvrKlh+z39Hq6j93J7f3m71S3U77/gYiUhv/w3/tlVYw7A9f4P4mPQE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wWlDHAAAA3QAAAA8AAAAAAAAAAAAAAAAAmAIAAGRy&#10;cy9kb3ducmV2LnhtbFBLBQYAAAAABAAEAPUAAACMAwAAAAA=&#10;" filled="f" stroked="f" strokeweight=".5pt">
                  <v:textbox>
                    <w:txbxContent>
                      <w:p w:rsidR="00AF7771" w:rsidRPr="00AF7771" w:rsidRDefault="00AF7771">
                        <w:r w:rsidRPr="00AF7771">
                          <w:t>PL5005</w:t>
                        </w:r>
                      </w:p>
                    </w:txbxContent>
                  </v:textbox>
                </v:shape>
                <v:shape id="Text Box 3135" o:spid="_x0000_s1049" type="#_x0000_t202" style="position:absolute;left:45957;top:21704;width:6039;height:22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z/y8cA&#10;AADdAAAADwAAAGRycy9kb3ducmV2LnhtbESPQWsCMRSE74X+h/AEL6VmVSpla5QqKCK2pVqKx8fm&#10;uVncvCxJ1PXfG6HQ4zAz3zDjaWtrcSYfKscK+r0MBHHhdMWlgp/d4vkVRIjIGmvHpOBKAaaTx4cx&#10;5tpd+JvO21iKBOGQowITY5NLGQpDFkPPNcTJOzhvMSbpS6k9XhLc1nKQZSNpseK0YLChuaHiuD1Z&#10;BUezfvrKlh+z39Hq6j93J7f3m71S3U77/gYiUhv/w3/tlVYw7A9f4P4mPQE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8/8vHAAAA3QAAAA8AAAAAAAAAAAAAAAAAmAIAAGRy&#10;cy9kb3ducmV2LnhtbFBLBQYAAAAABAAEAPUAAACMAwAAAAA=&#10;" filled="f" stroked="f" strokeweight=".5pt">
                  <v:textbox>
                    <w:txbxContent>
                      <w:p w:rsidR="00AF7771" w:rsidRPr="00AF7771" w:rsidRDefault="00AF7771" w:rsidP="00AF7771">
                        <w:r w:rsidRPr="00AF7771">
                          <w:t>PL</w:t>
                        </w:r>
                        <w:r>
                          <w:t>9301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F7771">
        <w:t>The current hardware layout is depicted in the following picture:</w:t>
      </w:r>
    </w:p>
    <w:p w:rsidR="002F296F" w:rsidRDefault="007B5F12" w:rsidP="004F6ADB">
      <w:r>
        <w:t>As of SW R8:</w:t>
      </w:r>
    </w:p>
    <w:p w:rsidR="007B5F12" w:rsidRDefault="007B5F12" w:rsidP="004F6ADB">
      <w:r>
        <w:t>The Video processor will create 2 VLANS:</w:t>
      </w:r>
    </w:p>
    <w:p w:rsidR="007B5F12" w:rsidRDefault="007B5F12" w:rsidP="004F6ADB">
      <w:r>
        <w:t xml:space="preserve">VLAN 0: </w:t>
      </w:r>
      <w:r>
        <w:tab/>
        <w:t>192.168.0.0/24 Default traffic. Non tagged traffic. Customer network.</w:t>
      </w:r>
    </w:p>
    <w:p w:rsidR="007B5F12" w:rsidRDefault="007B5F12" w:rsidP="004F6ADB">
      <w:r>
        <w:t>VLAN 2: 192.168.1.0/24 MoCa network</w:t>
      </w:r>
    </w:p>
    <w:p w:rsidR="007B5F12" w:rsidRDefault="007B5F12" w:rsidP="004F6ADB">
      <w:r>
        <w:t>VLAN 3: 192.168.17.0/24 UPC internal service network.</w:t>
      </w:r>
    </w:p>
    <w:p w:rsidR="007B5F12" w:rsidRDefault="007B5F12">
      <w:r>
        <w:br w:type="page"/>
      </w:r>
    </w:p>
    <w:p w:rsidR="007B5F12" w:rsidRDefault="007B5F12" w:rsidP="007B5F12">
      <w:pPr>
        <w:pStyle w:val="Heading1"/>
      </w:pPr>
      <w:bookmarkStart w:id="18" w:name="_Toc371080130"/>
      <w:r>
        <w:t>Video Processor Software stack</w:t>
      </w:r>
      <w:bookmarkEnd w:id="18"/>
    </w:p>
    <w:p w:rsidR="007B5F12" w:rsidRDefault="0076439B" w:rsidP="007B5F12">
      <w:r>
        <w:rPr>
          <w:noProof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510A7CF6" wp14:editId="1A68C708">
                <wp:simplePos x="0" y="0"/>
                <wp:positionH relativeFrom="column">
                  <wp:posOffset>215679</wp:posOffset>
                </wp:positionH>
                <wp:positionV relativeFrom="paragraph">
                  <wp:posOffset>241024</wp:posOffset>
                </wp:positionV>
                <wp:extent cx="6074796" cy="5176299"/>
                <wp:effectExtent l="0" t="0" r="21590" b="24765"/>
                <wp:wrapTopAndBottom/>
                <wp:docPr id="3178" name="Group 3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4796" cy="5176299"/>
                          <a:chOff x="0" y="0"/>
                          <a:chExt cx="6074796" cy="5176299"/>
                        </a:xfrm>
                      </wpg:grpSpPr>
                      <wps:wsp>
                        <wps:cNvPr id="3168" name="Straight Arrow Connector 3168"/>
                        <wps:cNvCnPr/>
                        <wps:spPr>
                          <a:xfrm>
                            <a:off x="1327868" y="3554233"/>
                            <a:ext cx="0" cy="242514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5" name="Text Box 3145"/>
                        <wps:cNvSpPr txBox="1"/>
                        <wps:spPr>
                          <a:xfrm>
                            <a:off x="2918129" y="1669774"/>
                            <a:ext cx="47434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3D3A" w:rsidRDefault="00153D3A">
                              <w:r>
                                <w:t>5FV2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0" name="Cloud Callout 3140"/>
                        <wps:cNvSpPr/>
                        <wps:spPr>
                          <a:xfrm>
                            <a:off x="2162755" y="254442"/>
                            <a:ext cx="2194560" cy="985962"/>
                          </a:xfrm>
                          <a:prstGeom prst="cloudCallo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5F12" w:rsidRPr="007B5F12" w:rsidRDefault="007B5F12" w:rsidP="007B5F1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UPC HFC Cable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1" name="Flowchart: Magnetic Disk 3141"/>
                        <wps:cNvSpPr/>
                        <wps:spPr>
                          <a:xfrm flipV="1">
                            <a:off x="2560320" y="1192696"/>
                            <a:ext cx="540385" cy="445135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2" name="Rounded Rectangle 3142"/>
                        <wps:cNvSpPr/>
                        <wps:spPr>
                          <a:xfrm>
                            <a:off x="2202511" y="1995778"/>
                            <a:ext cx="1554480" cy="1554480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3D3A" w:rsidRDefault="00153D3A" w:rsidP="00153D3A">
                              <w:pPr>
                                <w:jc w:val="center"/>
                              </w:pPr>
                              <w:r>
                                <w:t>Server Broadcom/ MediaWare</w:t>
                              </w:r>
                            </w:p>
                            <w:p w:rsidR="00153D3A" w:rsidRDefault="00153D3A" w:rsidP="00153D3A">
                              <w:pPr>
                                <w:jc w:val="center"/>
                              </w:pPr>
                              <w:r>
                                <w:t>[mwserver]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6" name="Text Box 3146"/>
                        <wps:cNvSpPr txBox="1"/>
                        <wps:spPr>
                          <a:xfrm>
                            <a:off x="2321781" y="1661823"/>
                            <a:ext cx="37782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3D3A" w:rsidRDefault="00153D3A" w:rsidP="00153D3A">
                              <w: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7" name="Rounded Rectangle 3147"/>
                        <wps:cNvSpPr/>
                        <wps:spPr>
                          <a:xfrm>
                            <a:off x="4261899" y="1995778"/>
                            <a:ext cx="1554480" cy="1554480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3D3A" w:rsidRDefault="00153D3A" w:rsidP="00153D3A">
                              <w:pPr>
                                <w:jc w:val="center"/>
                              </w:pPr>
                              <w:r>
                                <w:t>Browser</w:t>
                              </w:r>
                            </w:p>
                            <w:p w:rsidR="00153D3A" w:rsidRDefault="00153D3A" w:rsidP="00153D3A">
                              <w:pPr>
                                <w:jc w:val="center"/>
                              </w:pPr>
                              <w:r>
                                <w:t>[</w:t>
                              </w:r>
                              <w:r>
                                <w:t>QT/WebKit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8" name="Rounded Rectangle 3148"/>
                        <wps:cNvSpPr/>
                        <wps:spPr>
                          <a:xfrm>
                            <a:off x="4460682" y="1876508"/>
                            <a:ext cx="1208405" cy="794385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3D3A" w:rsidRPr="00153D3A" w:rsidRDefault="00153D3A" w:rsidP="00153D3A">
                              <w:pPr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 w:rsidRPr="00153D3A">
                                <w:rPr>
                                  <w:color w:val="1F497D" w:themeColor="text2"/>
                                </w:rPr>
                                <w:t>U</w:t>
                              </w:r>
                              <w:r>
                                <w:rPr>
                                  <w:color w:val="1F497D" w:themeColor="text2"/>
                                </w:rPr>
                                <w:t>ser Interface</w:t>
                              </w:r>
                            </w:p>
                            <w:p w:rsidR="00153D3A" w:rsidRPr="00153D3A" w:rsidRDefault="00153D3A" w:rsidP="00153D3A">
                              <w:pPr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 w:rsidRPr="00153D3A">
                                <w:rPr>
                                  <w:color w:val="1F497D" w:themeColor="text2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9" name="Rounded Rectangle 3149"/>
                        <wps:cNvSpPr/>
                        <wps:spPr>
                          <a:xfrm>
                            <a:off x="3530379" y="2178658"/>
                            <a:ext cx="484505" cy="349250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3D3A" w:rsidRDefault="00153D3A" w:rsidP="00153D3A">
                              <w:pPr>
                                <w:jc w:val="center"/>
                              </w:pPr>
                              <w:r>
                                <w:t>NAF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3" name="Rounded Rectangle 3153"/>
                        <wps:cNvSpPr/>
                        <wps:spPr>
                          <a:xfrm>
                            <a:off x="166977" y="1979875"/>
                            <a:ext cx="1554480" cy="1554480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51BC" w:rsidRDefault="00E451BC" w:rsidP="00E451BC">
                              <w:pPr>
                                <w:jc w:val="center"/>
                              </w:pPr>
                              <w:r>
                                <w:t>RDK OCAP-R1</w:t>
                              </w:r>
                              <w:r>
                                <w:t xml:space="preserve"> </w:t>
                              </w:r>
                              <w:r>
                                <w:t>[mpeos_main]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4" name="Rounded Rectangle 3154"/>
                        <wps:cNvSpPr/>
                        <wps:spPr>
                          <a:xfrm>
                            <a:off x="206734" y="2409245"/>
                            <a:ext cx="691763" cy="3816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51BC" w:rsidRDefault="00E451BC" w:rsidP="00E451BC">
                              <w:pPr>
                                <w:jc w:val="center"/>
                              </w:pPr>
                              <w:r>
                                <w:t>JVM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5" name="Rounded Rectangle 3155"/>
                        <wps:cNvSpPr/>
                        <wps:spPr>
                          <a:xfrm>
                            <a:off x="954157" y="2409245"/>
                            <a:ext cx="691763" cy="3816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51BC" w:rsidRDefault="00E451BC" w:rsidP="00E451BC">
                              <w:pPr>
                                <w:jc w:val="center"/>
                              </w:pPr>
                              <w:r>
                                <w:t>JNI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6" name="Rounded Rectangle 3156"/>
                        <wps:cNvSpPr/>
                        <wps:spPr>
                          <a:xfrm>
                            <a:off x="397565" y="1908313"/>
                            <a:ext cx="1065475" cy="3816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51BC" w:rsidRDefault="00E451BC" w:rsidP="00E451BC">
                              <w:pPr>
                                <w:jc w:val="center"/>
                              </w:pPr>
                              <w:r>
                                <w:t>DirectFB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61" name="Picture 316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0682" y="707666"/>
                            <a:ext cx="643890" cy="782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59" name="Picture 315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31026" y="0"/>
                            <a:ext cx="1216025" cy="1216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2" name="Down Arrow 3162"/>
                        <wps:cNvSpPr/>
                        <wps:spPr>
                          <a:xfrm>
                            <a:off x="4683318" y="1558456"/>
                            <a:ext cx="127221" cy="278296"/>
                          </a:xfrm>
                          <a:prstGeom prst="downArrow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3" name="Down Arrow 3163"/>
                        <wps:cNvSpPr/>
                        <wps:spPr>
                          <a:xfrm flipV="1">
                            <a:off x="5104737" y="1160891"/>
                            <a:ext cx="381663" cy="643890"/>
                          </a:xfrm>
                          <a:prstGeom prst="downArrow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4" name="Rounded Rectangle 3164"/>
                        <wps:cNvSpPr/>
                        <wps:spPr>
                          <a:xfrm>
                            <a:off x="286247" y="3331597"/>
                            <a:ext cx="882595" cy="3016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565" w:rsidRDefault="002B7565" w:rsidP="002B7565">
                              <w:pPr>
                                <w:jc w:val="center"/>
                              </w:pPr>
                              <w:r>
                                <w:t>libnexus.so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5" name="Rounded Rectangle 3165"/>
                        <wps:cNvSpPr/>
                        <wps:spPr>
                          <a:xfrm>
                            <a:off x="644056" y="3800724"/>
                            <a:ext cx="1049020" cy="5168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565" w:rsidRDefault="002B7565" w:rsidP="002B7565">
                              <w:r>
                                <w:t>ref_swserver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7" name="Rounded Rectangle 3167"/>
                        <wps:cNvSpPr/>
                        <wps:spPr>
                          <a:xfrm>
                            <a:off x="755374" y="4182386"/>
                            <a:ext cx="882595" cy="3016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565" w:rsidRDefault="002B7565" w:rsidP="002B7565">
                              <w:pPr>
                                <w:jc w:val="center"/>
                              </w:pPr>
                              <w:r>
                                <w:t>libnexus.so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9" name="Rounded Rectangle 3169"/>
                        <wps:cNvSpPr/>
                        <wps:spPr>
                          <a:xfrm>
                            <a:off x="214685" y="4723075"/>
                            <a:ext cx="5836257" cy="45322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565" w:rsidRDefault="002B7565" w:rsidP="002B7565">
                              <w:pPr>
                                <w:jc w:val="center"/>
                              </w:pPr>
                              <w:r>
                                <w:t>KERNEL</w:t>
                              </w:r>
                              <w:r w:rsidR="00923EB9">
                                <w:t xml:space="preserve">  (nexus.ko)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2" name="Rounded Rectangle 3172"/>
                        <wps:cNvSpPr/>
                        <wps:spPr>
                          <a:xfrm>
                            <a:off x="0" y="1765190"/>
                            <a:ext cx="1916264" cy="1939732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3" name="Rounded Rectangle 3173"/>
                        <wps:cNvSpPr/>
                        <wps:spPr>
                          <a:xfrm>
                            <a:off x="2146852" y="1765190"/>
                            <a:ext cx="1916264" cy="1939732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4" name="Rounded Rectangle 3174"/>
                        <wps:cNvSpPr/>
                        <wps:spPr>
                          <a:xfrm>
                            <a:off x="4158532" y="1765190"/>
                            <a:ext cx="1916264" cy="1939732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5" name="Rounded Rectangle 3175"/>
                        <wps:cNvSpPr/>
                        <wps:spPr>
                          <a:xfrm>
                            <a:off x="0" y="3753016"/>
                            <a:ext cx="1916264" cy="818984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3" name="Straight Arrow Connector 3143"/>
                        <wps:cNvCnPr/>
                        <wps:spPr>
                          <a:xfrm>
                            <a:off x="2703444" y="1582310"/>
                            <a:ext cx="0" cy="397510"/>
                          </a:xfrm>
                          <a:prstGeom prst="straightConnector1">
                            <a:avLst/>
                          </a:prstGeom>
                          <a:ln w="508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4" name="Straight Arrow Connector 3144"/>
                        <wps:cNvCnPr/>
                        <wps:spPr>
                          <a:xfrm>
                            <a:off x="2989690" y="1574359"/>
                            <a:ext cx="0" cy="397510"/>
                          </a:xfrm>
                          <a:prstGeom prst="straightConnector1">
                            <a:avLst/>
                          </a:prstGeom>
                          <a:ln w="5080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2" name="Straight Arrow Connector 3152"/>
                        <wps:cNvCnPr/>
                        <wps:spPr>
                          <a:xfrm flipH="1">
                            <a:off x="4015409" y="2337684"/>
                            <a:ext cx="445273" cy="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7" name="Straight Arrow Connector 3157"/>
                        <wps:cNvCnPr/>
                        <wps:spPr>
                          <a:xfrm flipH="1">
                            <a:off x="1717482" y="2369489"/>
                            <a:ext cx="445273" cy="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0" name="Straight Arrow Connector 3170"/>
                        <wps:cNvCnPr/>
                        <wps:spPr>
                          <a:xfrm>
                            <a:off x="1208598" y="4508390"/>
                            <a:ext cx="0" cy="18288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1" name="Straight Arrow Connector 3171"/>
                        <wps:cNvCnPr/>
                        <wps:spPr>
                          <a:xfrm>
                            <a:off x="469127" y="3641698"/>
                            <a:ext cx="0" cy="1057523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0A7CF6" id="Group 3178" o:spid="_x0000_s1050" style="position:absolute;margin-left:17pt;margin-top:19pt;width:478.35pt;height:407.6pt;z-index:251926528" coordsize="60747,51762" o:gfxdata="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68" o:spid="_x0000_s1051" type="#_x0000_t32" style="position:absolute;left:13278;top:35542;width:0;height:2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+GeMQAAADdAAAADwAAAGRycy9kb3ducmV2LnhtbERPz2vCMBS+C/4P4QneNHVSkc4oOjYY&#10;iAddL7s9mmfT2bx0TVY7/3pzEDx+fL9Xm97WoqPWV44VzKYJCOLC6YpLBfnXx2QJwgdkjbVjUvBP&#10;Hjbr4WCFmXZXPlJ3CqWIIewzVGBCaDIpfWHIop+6hjhyZ9daDBG2pdQtXmO4reVLkiykxYpjg8GG&#10;3gwVl9OfVfCeHn7qPE/3abLc/Ybutjt/S6PUeNRvX0EE6sNT/HB/agXz2SLOjW/iE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f4Z4xAAAAN0AAAAPAAAAAAAAAAAA&#10;AAAAAKECAABkcnMvZG93bnJldi54bWxQSwUGAAAAAAQABAD5AAAAkgMAAAAA&#10;" strokecolor="red" strokeweight="4pt">
                  <v:stroke endarrow="block"/>
                </v:shape>
                <v:shape id="Text Box 3145" o:spid="_x0000_s1052" type="#_x0000_t202" style="position:absolute;left:29181;top:16697;width:4743;height:22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qMtsgA&#10;AADdAAAADwAAAGRycy9kb3ducmV2LnhtbESP3WoCMRSE7wt9h3AK3pSa9ZeyNUorKCKtpVqKl4fN&#10;6WZxc7IkUde3N0Khl8PMfMNMZq2txYl8qBwr6HUzEMSF0xWXCr53i6dnECEia6wdk4ILBZhN7+8m&#10;mGt35i86bWMpEoRDjgpMjE0uZSgMWQxd1xAn79d5izFJX0rt8Zzgtpb9LBtLixWnBYMNzQ0Vh+3R&#10;KjiY9eNntvx4+xmvLn6zO7q9f98r1XloX19ARGrjf/ivvdIKBr3hCG5v0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Ooy2yAAAAN0AAAAPAAAAAAAAAAAAAAAAAJgCAABk&#10;cnMvZG93bnJldi54bWxQSwUGAAAAAAQABAD1AAAAjQMAAAAA&#10;" filled="f" stroked="f" strokeweight=".5pt">
                  <v:textbox>
                    <w:txbxContent>
                      <w:p w:rsidR="00153D3A" w:rsidRDefault="00153D3A">
                        <w:r>
                          <w:t>5FV2</w:t>
                        </w: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3140" o:spid="_x0000_s1053" type="#_x0000_t106" style="position:absolute;left:21627;top:2544;width:21946;height:9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pnysMA&#10;AADdAAAADwAAAGRycy9kb3ducmV2LnhtbERPXWvCMBR9H/gfwhV809Q5ZFSjiFiYg4FTUXy7NNe2&#10;mNyUJmr11y8Pwh4P53s6b60RN2p85VjBcJCAIM6drrhQsN9l/U8QPiBrNI5JwYM8zGedtymm2t35&#10;l27bUIgYwj5FBWUIdSqlz0uy6AeuJo7c2TUWQ4RNIXWD9xhujXxPkrG0WHFsKLGmZUn5ZXu1Cli6&#10;H2PWq3zzPHxn2bE+4XWxVqrXbRcTEIHa8C9+ub+0gtHwI+6Pb+IT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pnysMAAADdAAAADwAAAAAAAAAAAAAAAACYAgAAZHJzL2Rv&#10;d25yZXYueG1sUEsFBgAAAAAEAAQA9QAAAIgDAAAAAA==&#10;" adj="6300,24300" filled="f" strokecolor="#243f60 [1604]" strokeweight="2pt">
                  <v:textbox>
                    <w:txbxContent>
                      <w:p w:rsidR="007B5F12" w:rsidRPr="007B5F12" w:rsidRDefault="007B5F12" w:rsidP="007B5F1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UPC HFC Cable network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141" o:spid="_x0000_s1054" type="#_x0000_t132" style="position:absolute;left:25603;top:11926;width:5404;height:445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xnnsYA&#10;AADdAAAADwAAAGRycy9kb3ducmV2LnhtbESP3WrCQBSE7wXfYTmCN1I3qSJt6ioiFFvwRtsHOGRP&#10;kzTZs2F382OfvlsoeDnMfDPMdj+aRvTkfGVZQbpMQBDnVldcKPj8eH14AuEDssbGMim4kYf9bjrZ&#10;YqbtwBfqr6EQsYR9hgrKENpMSp+XZNAvbUscvS/rDIYoXSG1wyGWm0Y+JslGGqw4LpTY0rGkvL52&#10;RsHqvR/Oxabu3OrZ3OSi/umq07dS89l4eAERaAz38D/9piOXrlP4exOf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xnnsYAAADdAAAADwAAAAAAAAAAAAAAAACYAgAAZHJz&#10;L2Rvd25yZXYueG1sUEsFBgAAAAAEAAQA9QAAAIsDAAAAAA==&#10;" filled="f" strokecolor="#243f60 [1604]" strokeweight="2pt"/>
                <v:roundrect id="Rounded Rectangle 3142" o:spid="_x0000_s1055" style="position:absolute;left:22025;top:19957;width:15544;height:15545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RgR8YA&#10;AADdAAAADwAAAGRycy9kb3ducmV2LnhtbESPQWvCQBSE74L/YXmCt7qJpiLRVUqhpfRQWxX0+Mw+&#10;k2D2bcyuMf33bqHgcZiZb5jFqjOVaKlxpWUF8SgCQZxZXXKuYLd9e5qBcB5ZY2WZFPySg9Wy31tg&#10;qu2Nf6jd+FwECLsUFRTe16mULivIoBvZmjh4J9sY9EE2udQN3gLcVHIcRVNpsOSwUGBNrwVl583V&#10;KEg+D9fjxbWV+eZ3Xidfl/h5j0oNB93LHISnzj/C/+0PrWASJ2P4exOe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RgR8YAAADdAAAADwAAAAAAAAAAAAAAAACYAgAAZHJz&#10;L2Rvd25yZXYueG1sUEsFBgAAAAAEAAQA9QAAAIsDAAAAAA==&#10;" fillcolor="#ffc000" strokecolor="red" strokeweight="2pt">
                  <v:textbox>
                    <w:txbxContent>
                      <w:p w:rsidR="00153D3A" w:rsidRDefault="00153D3A" w:rsidP="00153D3A">
                        <w:pPr>
                          <w:jc w:val="center"/>
                        </w:pPr>
                        <w:r>
                          <w:t>Server Broadcom/ MediaWare</w:t>
                        </w:r>
                      </w:p>
                      <w:p w:rsidR="00153D3A" w:rsidRDefault="00153D3A" w:rsidP="00153D3A">
                        <w:pPr>
                          <w:jc w:val="center"/>
                        </w:pPr>
                        <w:r>
                          <w:t>[mwserver]</w:t>
                        </w:r>
                      </w:p>
                    </w:txbxContent>
                  </v:textbox>
                </v:roundrect>
                <v:shape id="Text Box 3146" o:spid="_x0000_s1056" type="#_x0000_t202" style="position:absolute;left:23217;top:16618;width:3779;height:22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gSwccA&#10;AADdAAAADwAAAGRycy9kb3ducmV2LnhtbESPQWsCMRSE74X+h/AKXopmtWWR1SitYJFSW6oiHh+b&#10;52Zx87IkUdd/3xQKPQ4z8w0znXe2ERfyoXasYDjIQBCXTtdcKdhtl/0xiBCRNTaOScGNAsxn93dT&#10;LLS78jddNrESCcKhQAUmxraQMpSGLIaBa4mTd3TeYkzSV1J7vCa4beQoy3Jpsea0YLClhaHytDlb&#10;BSfz/viVva1f9/nq5j+3Z3fwHweleg/dywREpC7+h//aK63gaficw++b9ATk7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oEsHHAAAA3QAAAA8AAAAAAAAAAAAAAAAAmAIAAGRy&#10;cy9kb3ducmV2LnhtbFBLBQYAAAAABAAEAPUAAACMAwAAAAA=&#10;" filled="f" stroked="f" strokeweight=".5pt">
                  <v:textbox>
                    <w:txbxContent>
                      <w:p w:rsidR="00153D3A" w:rsidRDefault="00153D3A" w:rsidP="00153D3A">
                        <w:r>
                          <w:t>API</w:t>
                        </w:r>
                      </w:p>
                    </w:txbxContent>
                  </v:textbox>
                </v:shape>
                <v:roundrect id="Rounded Rectangle 3147" o:spid="_x0000_s1057" style="position:absolute;left:42618;top:19957;width:15545;height:15545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dd4MYA&#10;AADdAAAADwAAAGRycy9kb3ducmV2LnhtbESPQWvCQBSE74X+h+UVeqsbE6mSukoRhYj0YPTg8TX7&#10;TEKzb0N2Nem/dwXB4zAz3zDz5WAacaXO1ZYVjEcRCOLC6ppLBcfD5mMGwnlkjY1lUvBPDpaL15c5&#10;ptr2vKdr7ksRIOxSVFB536ZSuqIig25kW+LgnW1n0AfZlVJ32Ae4aWQcRZ/SYM1hocKWVhUVf/nF&#10;KGj60y9l9S75iZN4vVqfB5tt90q9vw3fXyA8Df4ZfrQzrSAZT6ZwfxOe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dd4MYAAADdAAAADwAAAAAAAAAAAAAAAACYAgAAZHJz&#10;L2Rvd25yZXYueG1sUEsFBgAAAAAEAAQA9QAAAIsDAAAAAA==&#10;" fillcolor="#00b050" strokecolor="#243f60 [1604]" strokeweight="2pt">
                  <v:textbox>
                    <w:txbxContent>
                      <w:p w:rsidR="00153D3A" w:rsidRDefault="00153D3A" w:rsidP="00153D3A">
                        <w:pPr>
                          <w:jc w:val="center"/>
                        </w:pPr>
                        <w:r>
                          <w:t>Browser</w:t>
                        </w:r>
                      </w:p>
                      <w:p w:rsidR="00153D3A" w:rsidRDefault="00153D3A" w:rsidP="00153D3A">
                        <w:pPr>
                          <w:jc w:val="center"/>
                        </w:pPr>
                        <w:r>
                          <w:t>[</w:t>
                        </w:r>
                        <w:r>
                          <w:t>QT/WebKit</w:t>
                        </w:r>
                        <w:r>
                          <w:t>]</w:t>
                        </w:r>
                      </w:p>
                    </w:txbxContent>
                  </v:textbox>
                </v:roundrect>
                <v:roundrect id="Rounded Rectangle 3148" o:spid="_x0000_s1058" style="position:absolute;left:44606;top:18765;width:12084;height:79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69PsEA&#10;AADdAAAADwAAAGRycy9kb3ducmV2LnhtbERPS2vCQBC+C/6HZQQvUjda7SN1FbEIHjWGnofsNAlm&#10;Z0N2o+m/7xwKPX58781ucI26UxdqzwYW8wQUceFtzaWB/Hp8egMVIrLFxjMZ+KEAu+14tMHU+gdf&#10;6J7FUkkIhxQNVDG2qdahqMhhmPuWWLhv3zmMArtS2w4fEu4avUySF+2wZmmosKVDRcUt652B53P/&#10;RbOc35vjgIfsc533r9fcmOlk2H+AijTEf/Gf+2TFt1jJXHkjT0B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evT7BAAAA3QAAAA8AAAAAAAAAAAAAAAAAmAIAAGRycy9kb3du&#10;cmV2LnhtbFBLBQYAAAAABAAEAPUAAACGAwAAAAA=&#10;" fillcolor="yellow" strokecolor="#243f60 [1604]" strokeweight="2pt">
                  <v:textbox>
                    <w:txbxContent>
                      <w:p w:rsidR="00153D3A" w:rsidRPr="00153D3A" w:rsidRDefault="00153D3A" w:rsidP="00153D3A">
                        <w:pPr>
                          <w:jc w:val="center"/>
                          <w:rPr>
                            <w:color w:val="1F497D" w:themeColor="text2"/>
                          </w:rPr>
                        </w:pPr>
                        <w:r w:rsidRPr="00153D3A">
                          <w:rPr>
                            <w:color w:val="1F497D" w:themeColor="text2"/>
                          </w:rPr>
                          <w:t>U</w:t>
                        </w:r>
                        <w:r>
                          <w:rPr>
                            <w:color w:val="1F497D" w:themeColor="text2"/>
                          </w:rPr>
                          <w:t>ser Interface</w:t>
                        </w:r>
                      </w:p>
                      <w:p w:rsidR="00153D3A" w:rsidRPr="00153D3A" w:rsidRDefault="00153D3A" w:rsidP="00153D3A">
                        <w:pPr>
                          <w:jc w:val="center"/>
                          <w:rPr>
                            <w:color w:val="1F497D" w:themeColor="text2"/>
                          </w:rPr>
                        </w:pPr>
                        <w:r w:rsidRPr="00153D3A">
                          <w:rPr>
                            <w:color w:val="1F497D" w:themeColor="text2"/>
                          </w:rPr>
                          <w:t>JavaScript</w:t>
                        </w:r>
                      </w:p>
                    </w:txbxContent>
                  </v:textbox>
                </v:roundrect>
                <v:roundrect id="Rounded Rectangle 3149" o:spid="_x0000_s1059" style="position:absolute;left:35303;top:21786;width:4845;height:34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JvcUA&#10;AADdAAAADwAAAGRycy9kb3ducmV2LnhtbESPT4vCMBTE78J+h/AWvGmqLqLVKCLq7kEE/4AeH82z&#10;LSYvpYna/fabBcHjMDO/YabzxhrxoNqXjhX0ugkI4szpknMFp+O6MwLhA7JG45gU/JKH+eyjNcVU&#10;uyfv6XEIuYgQ9ikqKEKoUil9VpBF33UVcfSurrYYoqxzqWt8Rrg1sp8kQ2mx5LhQYEXLgrLb4W4V&#10;3M1lt2xW5rL5zk7nfr622zJslGp/NosJiEBNeIdf7R+tYND7GsP/m/gE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iQm9xQAAAN0AAAAPAAAAAAAAAAAAAAAAAJgCAABkcnMv&#10;ZG93bnJldi54bWxQSwUGAAAAAAQABAD1AAAAigMAAAAA&#10;" fillcolor="#ffc000" strokecolor="red" strokeweight="2pt">
                  <v:textbox>
                    <w:txbxContent>
                      <w:p w:rsidR="00153D3A" w:rsidRDefault="00153D3A" w:rsidP="00153D3A">
                        <w:pPr>
                          <w:jc w:val="center"/>
                        </w:pPr>
                        <w:r>
                          <w:t>NAF</w:t>
                        </w:r>
                      </w:p>
                    </w:txbxContent>
                  </v:textbox>
                </v:roundrect>
                <v:roundrect id="Rounded Rectangle 3153" o:spid="_x0000_s1060" style="position:absolute;left:1669;top:19798;width:15545;height:15545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TAcYA&#10;AADdAAAADwAAAGRycy9kb3ducmV2LnhtbESPQWvCQBSE7wX/w/IEb7pJ1VLSbEQKLdJDa61gj8/s&#10;Mwlm38bsGuO/dwtCj8PMfMOki97UoqPWVZYVxJMIBHFudcWFgu3P2/gZhPPIGmvLpOBKDhbZ4CHF&#10;RNsLf1O38YUIEHYJKii9bxIpXV6SQTexDXHwDrY16INsC6lbvAS4qeVjFD1JgxWHhRIbei0pP27O&#10;RsHs4/e8P7muNmt+56/Z5yme71Cp0bBfvoDw1Pv/8L290gqm8XwKf2/CE5D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FTAcYAAADdAAAADwAAAAAAAAAAAAAAAACYAgAAZHJz&#10;L2Rvd25yZXYueG1sUEsFBgAAAAAEAAQA9QAAAIsDAAAAAA==&#10;" fillcolor="#ffc000" strokecolor="red" strokeweight="2pt">
                  <v:textbox>
                    <w:txbxContent>
                      <w:p w:rsidR="00E451BC" w:rsidRDefault="00E451BC" w:rsidP="00E451BC">
                        <w:pPr>
                          <w:jc w:val="center"/>
                        </w:pPr>
                        <w:r>
                          <w:t>RDK OCAP-R1</w:t>
                        </w:r>
                        <w:r>
                          <w:t xml:space="preserve"> </w:t>
                        </w:r>
                        <w:r>
                          <w:t>[mpeos_main]</w:t>
                        </w:r>
                      </w:p>
                    </w:txbxContent>
                  </v:textbox>
                </v:roundrect>
                <v:roundrect id="Rounded Rectangle 3154" o:spid="_x0000_s1061" style="position:absolute;left:2067;top:24092;width:6917;height:38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qBrcIA&#10;AADdAAAADwAAAGRycy9kb3ducmV2LnhtbESP0YrCMBRE3xf8h3AFXxabuq5iq1FkQd1Xqx9waa5t&#10;sbkpTar1740g+DjMzBlmtelNLW7UusqygkkUgyDOra64UHA+7cYLEM4ja6wtk4IHOdisB18rTLW9&#10;85FumS9EgLBLUUHpfZNK6fKSDLrINsTBu9jWoA+yLaRu8R7gppY/cTyXBisOCyU29FdSfs06oyDp&#10;Do+skpfpCf13tyebZFhopUbDfrsE4an3n/C7/a8VTCezX3i9CU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6oGtwgAAAN0AAAAPAAAAAAAAAAAAAAAAAJgCAABkcnMvZG93&#10;bnJldi54bWxQSwUGAAAAAAQABAD1AAAAhwMAAAAA&#10;" fillcolor="#4f81bd [3204]" strokecolor="#243f60 [1604]" strokeweight="2pt">
                  <v:textbox>
                    <w:txbxContent>
                      <w:p w:rsidR="00E451BC" w:rsidRDefault="00E451BC" w:rsidP="00E451BC">
                        <w:pPr>
                          <w:jc w:val="center"/>
                        </w:pPr>
                        <w:r>
                          <w:t>JVM</w:t>
                        </w:r>
                      </w:p>
                    </w:txbxContent>
                  </v:textbox>
                </v:roundrect>
                <v:roundrect id="Rounded Rectangle 3155" o:spid="_x0000_s1062" style="position:absolute;left:9541;top:24092;width:6918;height:38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YkNr8A&#10;AADdAAAADwAAAGRycy9kb3ducmV2LnhtbESPzQrCMBCE74LvEFbwIpqqKFqNIoI/V6sPsDRrW2w2&#10;pUm1vr0RBI/DzHzDrLetKcWTaldYVjAeRSCIU6sLzhTcrofhAoTzyBpLy6TgTQ62m25njbG2L77Q&#10;M/GZCBB2MSrIva9iKV2ak0E3shVx8O62NuiDrDOpa3wFuCnlJIrm0mDBYSHHivY5pY+kMQqWzemd&#10;FPI+vaIfNEeyywQzrVS/1+5WIDy1/h/+tc9awXQ8m8H3TXgCcvM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piQ2vwAAAN0AAAAPAAAAAAAAAAAAAAAAAJgCAABkcnMvZG93bnJl&#10;di54bWxQSwUGAAAAAAQABAD1AAAAhAMAAAAA&#10;" fillcolor="#4f81bd [3204]" strokecolor="#243f60 [1604]" strokeweight="2pt">
                  <v:textbox>
                    <w:txbxContent>
                      <w:p w:rsidR="00E451BC" w:rsidRDefault="00E451BC" w:rsidP="00E451BC">
                        <w:pPr>
                          <w:jc w:val="center"/>
                        </w:pPr>
                        <w:r>
                          <w:t>JNI</w:t>
                        </w:r>
                      </w:p>
                    </w:txbxContent>
                  </v:textbox>
                </v:roundrect>
                <v:roundrect id="Rounded Rectangle 3156" o:spid="_x0000_s1063" style="position:absolute;left:3975;top:19083;width:10655;height:38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6Qb8A&#10;AADdAAAADwAAAGRycy9kb3ducmV2LnhtbESPzQrCMBCE74LvEFbwIpqqKFqNIoI/V6sPsDRrW2w2&#10;pUm1vr0RBI/DzHzDrLetKcWTaldYVjAeRSCIU6sLzhTcrofhAoTzyBpLy6TgTQ62m25njbG2L77Q&#10;M/GZCBB2MSrIva9iKV2ak0E3shVx8O62NuiDrDOpa3wFuCnlJIrm0mDBYSHHivY5pY+kMQqWzemd&#10;FPI+vaIfNEeyywQzrVS/1+5WIDy1/h/+tc9awXQ8m8P3TXgCcvM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dLpBvwAAAN0AAAAPAAAAAAAAAAAAAAAAAJgCAABkcnMvZG93bnJl&#10;di54bWxQSwUGAAAAAAQABAD1AAAAhAMAAAAA&#10;" fillcolor="#4f81bd [3204]" strokecolor="#243f60 [1604]" strokeweight="2pt">
                  <v:textbox>
                    <w:txbxContent>
                      <w:p w:rsidR="00E451BC" w:rsidRDefault="00E451BC" w:rsidP="00E451BC">
                        <w:pPr>
                          <w:jc w:val="center"/>
                        </w:pPr>
                        <w:r>
                          <w:t>DirectFB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61" o:spid="_x0000_s1064" type="#_x0000_t75" style="position:absolute;left:44606;top:7076;width:6439;height:7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8CbDDAAAA3QAAAA8AAABkcnMvZG93bnJldi54bWxEj0+LwjAUxO8LfofwBG9rWl1EqlFEcFl7&#10;8w+eH80zrTYvpYlav71ZEDwOM/MbZr7sbC3u1PrKsYJ0mIAgLpyu2Cg4HjbfUxA+IGusHZOCJ3lY&#10;Lnpfc8y0e/CO7vtgRISwz1BBGUKTSemLkiz6oWuIo3d2rcUQZWukbvER4baWoySZSIsVx4USG1qX&#10;VFz3N6vgVG+fu5/VJg+/U1Pk+fFwM/lFqUG/W81ABOrCJ/xu/2kF43SSwv+b+ATk4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wJsMMAAADdAAAADwAAAAAAAAAAAAAAAACf&#10;AgAAZHJzL2Rvd25yZXYueG1sUEsFBgAAAAAEAAQA9wAAAI8DAAAAAA==&#10;">
                  <v:imagedata r:id="rId10" o:title=""/>
                  <v:path arrowok="t"/>
                </v:shape>
                <v:shape id="Picture 3159" o:spid="_x0000_s1065" type="#_x0000_t75" style="position:absolute;left:47310;width:12160;height:1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uXXGAAAA3QAAAA8AAABkcnMvZG93bnJldi54bWxEj0FrwkAUhO8F/8PyhN6aTawtbeoaRAx4&#10;sWCaQo+P7DNJzb4N2VXjv3cLBY/DzHzDLLLRdOJMg2stK0iiGARxZXXLtYLyK396A+E8ssbOMim4&#10;koNsOXlYYKrthfd0LnwtAoRdigoa7/tUSlc1ZNBFticO3sEOBn2QQy31gJcAN52cxfGrNNhyWGiw&#10;p3VD1bE4GQW/5HY/+Ln51m1x8EfO5+X+OlfqcTquPkB4Gv09/N/eagXPycs7/L0JT0Au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dS5dcYAAADdAAAADwAAAAAAAAAAAAAA&#10;AACfAgAAZHJzL2Rvd25yZXYueG1sUEsFBgAAAAAEAAQA9wAAAJIDAAAAAA==&#10;">
                  <v:imagedata r:id="rId11" o:title=""/>
                  <v:path arrowok="t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3162" o:spid="_x0000_s1066" type="#_x0000_t67" style="position:absolute;left:46833;top:15584;width:1272;height:2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iKsUA&#10;AADdAAAADwAAAGRycy9kb3ducmV2LnhtbESPwWrDMBBE74H+g9hALyGRndJQnCgmBAI+pmmh9LZY&#10;G8vEWrmSGtt/XxUKPQ4z84bZlaPtxJ18aB0ryFcZCOLa6ZYbBe9vp+ULiBCRNXaOScFEAcr9w2yH&#10;hXYDv9L9EhuRIBwKVGBi7AspQ23IYli5njh5V+ctxiR9I7XHIcFtJ9dZtpEWW04LBns6Gqpvl2+r&#10;YHHmKZjn6tx9DM1nfbpK/+WkUo/z8bAFEWmM/+G/dqUVPOWbNfy+SU9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6iIqxQAAAN0AAAAPAAAAAAAAAAAAAAAAAJgCAABkcnMv&#10;ZG93bnJldi54bWxQSwUGAAAAAAQABAD1AAAAigMAAAAA&#10;" adj="16663" fillcolor="#92d050" strokecolor="#ffc000" strokeweight="2pt"/>
                <v:shape id="Down Arrow 3163" o:spid="_x0000_s1067" type="#_x0000_t67" style="position:absolute;left:51047;top:11608;width:3817;height:643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LLScIA&#10;AADdAAAADwAAAGRycy9kb3ducmV2LnhtbESP0YrCMBRE34X9h3AF3zStgixdo9QVoa/b9QOuzbXt&#10;2tyUJNr692ZB8HGYmTPMZjeaTtzJ+daygnSRgCCurG65VnD6Pc4/QfiArLGzTAoe5GG3/ZhsMNN2&#10;4B+6l6EWEcI+QwVNCH0mpa8aMugXtieO3sU6gyFKV0vtcIhw08llkqylwZbjQoM9fTdUXcubUfB3&#10;HZa3IpX7/IgnNx5Kd8mLs1Kz6Zh/gQg0hnf41S60glW6XsH/m/g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stJwgAAAN0AAAAPAAAAAAAAAAAAAAAAAJgCAABkcnMvZG93&#10;bnJldi54bWxQSwUGAAAAAAQABAD1AAAAhwMAAAAA&#10;" adj="15198" fillcolor="#92d050" strokecolor="#ffc000" strokeweight="2pt"/>
                <v:roundrect id="Rounded Rectangle 3164" o:spid="_x0000_s1068" style="position:absolute;left:2862;top:33315;width:8826;height:30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YL5sgA&#10;AADdAAAADwAAAGRycy9kb3ducmV2LnhtbESPS2vDMBCE74X8B7GBXkoj54EpThQTAqGF9FInPfS2&#10;sdaP2FoZS3Xcf18VCjkOM/MNs0lH04qBeldbVjCfRSCIc6trLhWcT4fnFxDOI2tsLZOCH3KQbicP&#10;G0y0vfEHDZkvRYCwS1BB5X2XSOnyigy6me2Ig1fY3qAPsi+l7vEW4KaViyiKpcGaw0KFHe0rypvs&#10;2yjIr6vr56VZvNb74us9s5l8Og6FUo/TcbcG4Wn09/B/+00rWM7jFfy9CU9Ab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NgvmyAAAAN0AAAAPAAAAAAAAAAAAAAAAAJgCAABk&#10;cnMvZG93bnJldi54bWxQSwUGAAAAAAQABAD1AAAAjQMAAAAA&#10;" fillcolor="#7f7f7f [1612]" strokecolor="black [3213]" strokeweight="2pt">
                  <v:textbox>
                    <w:txbxContent>
                      <w:p w:rsidR="002B7565" w:rsidRDefault="002B7565" w:rsidP="002B7565">
                        <w:pPr>
                          <w:jc w:val="center"/>
                        </w:pPr>
                        <w:r>
                          <w:t>libnexus.so</w:t>
                        </w:r>
                      </w:p>
                    </w:txbxContent>
                  </v:textbox>
                </v:roundrect>
                <v:roundrect id="Rounded Rectangle 3165" o:spid="_x0000_s1069" style="position:absolute;left:6440;top:38007;width:10490;height:51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ufccA&#10;AADdAAAADwAAAGRycy9kb3ducmV2LnhtbESPT2vCQBTE74V+h+UVvBTdaKtImlWKUBTsxbQevL1m&#10;X/6ZfRuya0y/vVsoeBxm5jdMsh5MI3rqXGVZwXQSgSDOrK64UPD99TFegnAeWWNjmRT8koP16vEh&#10;wVjbKx+oT30hAoRdjApK79tYSpeVZNBNbEscvNx2Bn2QXSF1h9cAN42cRdFCGqw4LJTY0qak7Jxe&#10;jIKsfq2PP+fZttrkp8/UpvJ53+dKjZ6G9zcQngZ/D/+3d1rBy3Qxh78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6rn3HAAAA3QAAAA8AAAAAAAAAAAAAAAAAmAIAAGRy&#10;cy9kb3ducmV2LnhtbFBLBQYAAAAABAAEAPUAAACMAwAAAAA=&#10;" fillcolor="#7f7f7f [1612]" strokecolor="black [3213]" strokeweight="2pt">
                  <v:textbox>
                    <w:txbxContent>
                      <w:p w:rsidR="002B7565" w:rsidRDefault="002B7565" w:rsidP="002B7565">
                        <w:r>
                          <w:t>ref_swserver</w:t>
                        </w:r>
                      </w:p>
                    </w:txbxContent>
                  </v:textbox>
                </v:roundrect>
                <v:roundrect id="Rounded Rectangle 3167" o:spid="_x0000_s1070" style="position:absolute;left:7553;top:41823;width:8826;height:30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SVkccA&#10;AADdAAAADwAAAGRycy9kb3ducmV2LnhtbESPT2vCQBTE74V+h+UVvBTdaIuWNKsUoSjYi1EPvb1m&#10;X/6ZfRuya0y/vVsoeBxm5jdMshpMI3rqXGVZwXQSgSDOrK64UHA8fI7fQDiPrLGxTAp+ycFq+fiQ&#10;YKztlffUp74QAcIuRgWl920spctKMugmtiUOXm47gz7IrpC6w2uAm0bOomguDVYcFkpsaV1Sdk4v&#10;RkFWv9ann/NsU63z76/UpvJ51+dKjZ6Gj3cQngZ/D/+3t1rBy3S+gL834QnI5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klZHHAAAA3QAAAA8AAAAAAAAAAAAAAAAAmAIAAGRy&#10;cy9kb3ducmV2LnhtbFBLBQYAAAAABAAEAPUAAACMAwAAAAA=&#10;" fillcolor="#7f7f7f [1612]" strokecolor="black [3213]" strokeweight="2pt">
                  <v:textbox>
                    <w:txbxContent>
                      <w:p w:rsidR="002B7565" w:rsidRDefault="002B7565" w:rsidP="002B7565">
                        <w:pPr>
                          <w:jc w:val="center"/>
                        </w:pPr>
                        <w:r>
                          <w:t>libnexus.so</w:t>
                        </w:r>
                      </w:p>
                    </w:txbxContent>
                  </v:textbox>
                </v:roundrect>
                <v:roundrect id="Rounded Rectangle 3169" o:spid="_x0000_s1071" style="position:absolute;left:2146;top:47230;width:58363;height:45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keMcA&#10;AADdAAAADwAAAGRycy9kb3ducmV2LnhtbESPT2vCQBTE74V+h+UVvBTdaIvYNKsUoSjYi1EPvb1m&#10;X/6ZfRuya0y/vVsoeBxm5jdMshpMI3rqXGVZwXQSgSDOrK64UHA8fI4XIJxH1thYJgW/5GC1fHxI&#10;MNb2ynvqU1+IAGEXo4LS+zaW0mUlGXQT2xIHL7edQR9kV0jd4TXATSNnUTSXBisOCyW2tC4pO6cX&#10;oyCrX+vTz3m2qdb591dqU/m863OlRk/DxzsIT4O/h//bW63gZTp/g7834QnI5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3pHjHAAAA3QAAAA8AAAAAAAAAAAAAAAAAmAIAAGRy&#10;cy9kb3ducmV2LnhtbFBLBQYAAAAABAAEAPUAAACMAwAAAAA=&#10;" fillcolor="#7f7f7f [1612]" strokecolor="black [3213]" strokeweight="2pt">
                  <v:textbox>
                    <w:txbxContent>
                      <w:p w:rsidR="002B7565" w:rsidRDefault="002B7565" w:rsidP="002B7565">
                        <w:pPr>
                          <w:jc w:val="center"/>
                        </w:pPr>
                        <w:r>
                          <w:t>KERNEL</w:t>
                        </w:r>
                        <w:r w:rsidR="00923EB9">
                          <w:t xml:space="preserve">  (nexus.ko) </w:t>
                        </w:r>
                      </w:p>
                    </w:txbxContent>
                  </v:textbox>
                </v:roundrect>
                <v:roundrect id="Rounded Rectangle 3172" o:spid="_x0000_s1072" style="position:absolute;top:17651;width:19162;height:193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EM8cA&#10;AADdAAAADwAAAGRycy9kb3ducmV2LnhtbESPT2vCQBTE7wW/w/IEb7oxUi2pq4hY6Kngn9jrS/Y1&#10;CWbfptnVpH76bkHocZiZ3zDLdW9qcaPWVZYVTCcRCOLc6ooLBafj2/gFhPPIGmvLpOCHHKxXg6cl&#10;Jtp2vKfbwRciQNglqKD0vkmkdHlJBt3ENsTB+7KtQR9kW0jdYhfgppZxFM2lwYrDQokNbUvKL4er&#10;UfC867LP6zY7f6fpMT7v8iz9uGdKjYb95hWEp97/hx/td61gNl3E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9RDPHAAAA3QAAAA8AAAAAAAAAAAAAAAAAmAIAAGRy&#10;cy9kb3ducmV2LnhtbFBLBQYAAAAABAAEAPUAAACMAwAAAAA=&#10;" filled="f" strokecolor="#243f60 [1604]" strokeweight="2pt">
                  <v:stroke dashstyle="1 1"/>
                </v:roundrect>
                <v:roundrect id="Rounded Rectangle 3173" o:spid="_x0000_s1073" style="position:absolute;left:21468;top:17651;width:19163;height:193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HhqMYA&#10;AADdAAAADwAAAGRycy9kb3ducmV2LnhtbESPQWvCQBSE74L/YXlCb7pR0ZbUVYpY6KlQNfb6kn0m&#10;wezbNLua2F/vCoLHYWa+YRarzlTiQo0rLSsYjyIQxJnVJecK9rvP4RsI55E1VpZJwZUcrJb93gJj&#10;bVv+ocvW5yJA2MWooPC+jqV0WUEG3cjWxME72sagD7LJpW6wDXBTyUkUzaXBksNCgTWtC8pO27NR&#10;MNu06e95nR7+kmQ3OWyyNPn+T5V6GXQf7yA8df4ZfrS/tILp+HUK9zfhCc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HhqMYAAADdAAAADwAAAAAAAAAAAAAAAACYAgAAZHJz&#10;L2Rvd25yZXYueG1sUEsFBgAAAAAEAAQA9QAAAIsDAAAAAA==&#10;" filled="f" strokecolor="#243f60 [1604]" strokeweight="2pt">
                  <v:stroke dashstyle="1 1"/>
                </v:roundrect>
                <v:roundrect id="Rounded Rectangle 3174" o:spid="_x0000_s1074" style="position:absolute;left:41585;top:17651;width:19162;height:193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h53McA&#10;AADdAAAADwAAAGRycy9kb3ducmV2LnhtbESPT2vCQBTE7wW/w/KE3upG+0eJriKi4EmoNnp9yb4m&#10;odm3Mbua1E/fFQoeh5n5DTNbdKYSV2pcaVnBcBCBIM6sLjlX8HXYvExAOI+ssbJMCn7JwWLee5ph&#10;rG3Ln3Td+1wECLsYFRTe17GULivIoBvYmjh437Yx6INscqkbbAPcVHIURR/SYMlhocCaVgVlP/uL&#10;UfC+btPTZZUez0lyGB3XWZrsbqlSz/1uOQXhqfOP8H97qxW8DsdvcH8Tn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YedzHAAAA3QAAAA8AAAAAAAAAAAAAAAAAmAIAAGRy&#10;cy9kb3ducmV2LnhtbFBLBQYAAAAABAAEAPUAAACMAwAAAAA=&#10;" filled="f" strokecolor="#243f60 [1604]" strokeweight="2pt">
                  <v:stroke dashstyle="1 1"/>
                </v:roundrect>
                <v:roundrect id="Rounded Rectangle 3175" o:spid="_x0000_s1075" style="position:absolute;top:37530;width:19162;height:81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cR8cA&#10;AADdAAAADwAAAGRycy9kb3ducmV2LnhtbESPT2vCQBTE7wW/w/IEb7rR4h+iq4hY8FSoNnp9yT6T&#10;YPZtzK4m7afvFgo9DjPzG2a16UwlntS40rKC8SgCQZxZXXKu4PP0NlyAcB5ZY2WZFHyRg82697LC&#10;WNuWP+h59LkIEHYxKii8r2MpXVaQQTeyNXHwrrYx6INscqkbbAPcVHISRTNpsOSwUGBNu4Ky2/Fh&#10;FEz3bXp57NLzPUlOk/M+S5P371SpQb/bLkF46vx/+K990Apex/Mp/L4JT0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U3EfHAAAA3QAAAA8AAAAAAAAAAAAAAAAAmAIAAGRy&#10;cy9kb3ducmV2LnhtbFBLBQYAAAAABAAEAPUAAACMAwAAAAA=&#10;" filled="f" strokecolor="#243f60 [1604]" strokeweight="2pt">
                  <v:stroke dashstyle="1 1"/>
                </v:roundrect>
                <v:shape id="Straight Arrow Connector 3143" o:spid="_x0000_s1076" type="#_x0000_t32" style="position:absolute;left:27034;top:15823;width:0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xLv8QAAADdAAAADwAAAGRycy9kb3ducmV2LnhtbESPQYvCMBSE7wv+h/AEb2vaVRbpGmUV&#10;FsWbWhFvj+bZFJuX0kSt/94Iwh6HmfmGmc47W4sbtb5yrCAdJiCIC6crLhXk+7/PCQgfkDXWjknB&#10;gzzMZ72PKWba3XlLt10oRYSwz1CBCaHJpPSFIYt+6Bri6J1dazFE2ZZSt3iPcFvLryT5lhYrjgsG&#10;G1oaKi67q1WwKvL0ml72dV6tTwtz2KzOVh+VGvS73x8QgbrwH36311rBKB2P4PUmPgE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vEu/xAAAAN0AAAAPAAAAAAAAAAAA&#10;AAAAAKECAABkcnMvZG93bnJldi54bWxQSwUGAAAAAAQABAD5AAAAkgMAAAAA&#10;" strokecolor="#4579b8 [3044]" strokeweight="4pt">
                  <v:stroke startarrow="block" endarrow="block"/>
                </v:shape>
                <v:shape id="Straight Arrow Connector 3144" o:spid="_x0000_s1077" type="#_x0000_t32" style="position:absolute;left:29896;top:15743;width:0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ESTcQAAADdAAAADwAAAGRycy9kb3ducmV2LnhtbESPQYvCMBSE78L+h/AEb5qoVZZqlEVw&#10;2YMerLJeH82zLTYvpclq998bQfA4zMw3zHLd2VrcqPWVYw3jkQJBnDtTcaHhdNwOP0H4gGywdkwa&#10;/snDevXRW2Jq3J0PdMtCISKEfYoayhCaVEqfl2TRj1xDHL2Lay2GKNtCmhbvEW5rOVFqLi1WHBdK&#10;bGhTUn7N/qyGJHPFfPa7P+66b7/Zhb26nL3SetDvvhYgAnXhHX61f4yG6ThJ4PkmPgG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oRJNxAAAAN0AAAAPAAAAAAAAAAAA&#10;AAAAAKECAABkcnMvZG93bnJldi54bWxQSwUGAAAAAAQABAD5AAAAkgMAAAAA&#10;" strokecolor="#4579b8 [3044]" strokeweight="4pt">
                  <v:stroke startarrow="block"/>
                </v:shape>
                <v:shape id="Straight Arrow Connector 3152" o:spid="_x0000_s1078" type="#_x0000_t32" style="position:absolute;left:40154;top:23376;width:445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Ws48UAAADdAAAADwAAAGRycy9kb3ducmV2LnhtbESP3YrCMBSE7xd8h3CEvRFNdVGkGkVd&#10;XbwQxJ8HODbHtrQ5KU2s9e03C8JeDjPzDTNftqYUDdUut6xgOIhAECdW55wquF52/SkI55E1lpZJ&#10;wYscLBedjznG2j75RM3ZpyJA2MWoIPO+iqV0SUYG3cBWxMG729qgD7JOpa7xGeCmlKMomkiDOYeF&#10;DCvaZJQU54dRsG2kL4rb4Xostz3zTStzea1/lPrstqsZCE+t/w+/23ut4Gs4HsHfm/A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2Ws48UAAADdAAAADwAAAAAAAAAA&#10;AAAAAAChAgAAZHJzL2Rvd25yZXYueG1sUEsFBgAAAAAEAAQA+QAAAJMDAAAAAA==&#10;" strokecolor="#c00000" strokeweight="4pt">
                  <v:stroke endarrow="block"/>
                </v:shape>
                <v:shape id="Straight Arrow Connector 3157" o:spid="_x0000_s1079" type="#_x0000_t32" style="position:absolute;left:17174;top:23694;width:44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IPe8YAAADdAAAADwAAAGRycy9kb3ducmV2LnhtbESP3WrCQBSE7wXfYTlCb0Q3tqgldRW1&#10;VrwQxJ8HOM2eJiHZsyG7jfHtXUHwcpiZb5jZojWlaKh2uWUFo2EEgjixOudUweX8M/gE4TyyxtIy&#10;KbiRg8W825lhrO2Vj9ScfCoChF2MCjLvq1hKl2Rk0A1tRRy8P1sb9EHWqdQ1XgPclPI9iibSYM5h&#10;IcOK1hklxenfKNg00hfF7/5yKDd9801Lc76ttkq99drlFwhPrX+Fn+2dVvAxGk/h8SY8AT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SD3vGAAAA3QAAAA8AAAAAAAAA&#10;AAAAAAAAoQIAAGRycy9kb3ducmV2LnhtbFBLBQYAAAAABAAEAPkAAACUAwAAAAA=&#10;" strokecolor="#c00000" strokeweight="4pt">
                  <v:stroke endarrow="block"/>
                </v:shape>
                <v:shape id="Straight Arrow Connector 3170" o:spid="_x0000_s1080" type="#_x0000_t32" style="position:absolute;left:12085;top:4508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3rzr0AAADdAAAADwAAAGRycy9kb3ducmV2LnhtbERPy4rCMBTdD/gP4QpuBk1VUKlGKcKA&#10;Ln2uL821KTY3oclo/XuzEFweznu16WwjHtSG2rGC8SgDQVw6XXOl4Hz6Gy5AhIissXFMCl4UYLPu&#10;/aww1+7JB3ocYyVSCIccFZgYfS5lKA1ZDCPniRN3c63FmGBbSd3iM4XbRk6ybCYt1pwaDHraGirv&#10;x3+roPj1oXNG47WgzF8Wt2Yf5UWpQb8rliAidfEr/rh3WsF0PE/705v0BOT6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Ft6869AAAA3QAAAA8AAAAAAAAAAAAAAAAAoQIA&#10;AGRycy9kb3ducmV2LnhtbFBLBQYAAAAABAAEAPkAAACLAwAAAAA=&#10;" strokecolor="black [3213]" strokeweight="4pt">
                  <v:stroke endarrow="block"/>
                </v:shape>
                <v:shape id="Straight Arrow Connector 3171" o:spid="_x0000_s1081" type="#_x0000_t32" style="position:absolute;left:4691;top:36416;width:0;height:105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FOVcEAAADdAAAADwAAAGRycy9kb3ducmV2LnhtbESPQYvCMBSE7wv+h/AEL4umVVilGqUI&#10;gnvUVc+P5tkUm5fQRK3/3iws7HGYmW+Y1aa3rXhQFxrHCvJJBoK4crrhWsHpZzdegAgRWWPrmBS8&#10;KMBmPfhYYaHdkw/0OMZaJAiHAhWYGH0hZagMWQwT54mTd3WdxZhkV0vd4TPBbSunWfYlLTacFgx6&#10;2hqqbse7VVB++tA7o/FSUubPi2v7HeVZqdGwL5cgIvXxP/zX3msFs3yew++b9AT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IU5VwQAAAN0AAAAPAAAAAAAAAAAAAAAA&#10;AKECAABkcnMvZG93bnJldi54bWxQSwUGAAAAAAQABAD5AAAAjwMAAAAA&#10;" strokecolor="black [3213]" strokeweight="4pt">
                  <v:stroke endarrow="block"/>
                </v:shape>
                <w10:wrap type="topAndBottom"/>
              </v:group>
            </w:pict>
          </mc:Fallback>
        </mc:AlternateContent>
      </w:r>
    </w:p>
    <w:p w:rsidR="0076439B" w:rsidRDefault="0076439B" w:rsidP="007B5F12"/>
    <w:p w:rsidR="007B5F12" w:rsidRPr="007B5F12" w:rsidRDefault="0076439B" w:rsidP="007B5F12">
      <w:pPr>
        <w:sectPr w:rsidR="007B5F12" w:rsidRPr="007B5F12" w:rsidSect="00E7272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endnotePr>
            <w:numFmt w:val="decimal"/>
          </w:endnotePr>
          <w:type w:val="continuous"/>
          <w:pgSz w:w="11907" w:h="16840" w:code="9"/>
          <w:pgMar w:top="2160" w:right="1140" w:bottom="2591" w:left="900" w:header="720" w:footer="720" w:gutter="0"/>
          <w:cols w:space="720"/>
          <w:docGrid w:linePitch="272"/>
        </w:sectPr>
      </w:pPr>
      <w:r>
        <w:t>The dashed lines indicate containers with their own processes for security reasons.</w:t>
      </w:r>
    </w:p>
    <w:p w:rsidR="002F296F" w:rsidRDefault="00AF7771" w:rsidP="00360A99">
      <w:pPr>
        <w:sectPr w:rsidR="002F296F" w:rsidSect="00E7272B">
          <w:headerReference w:type="default" r:id="rId18"/>
          <w:footerReference w:type="default" r:id="rId19"/>
          <w:endnotePr>
            <w:numFmt w:val="decimal"/>
          </w:endnotePr>
          <w:pgSz w:w="16840" w:h="11907" w:orient="landscape" w:code="9"/>
          <w:pgMar w:top="1140" w:right="460" w:bottom="1140" w:left="630" w:header="270" w:footer="720" w:gutter="0"/>
          <w:cols w:space="720"/>
          <w:docGrid w:linePitch="299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-81998</wp:posOffset>
                </wp:positionH>
                <wp:positionV relativeFrom="paragraph">
                  <wp:posOffset>20072</wp:posOffset>
                </wp:positionV>
                <wp:extent cx="10055253" cy="5048912"/>
                <wp:effectExtent l="0" t="38100" r="22225" b="56515"/>
                <wp:wrapNone/>
                <wp:docPr id="3138" name="Group 3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5253" cy="5048912"/>
                          <a:chOff x="0" y="0"/>
                          <a:chExt cx="10055253" cy="5048912"/>
                        </a:xfrm>
                      </wpg:grpSpPr>
                      <wps:wsp>
                        <wps:cNvPr id="2874" name="Rectangle 2874" descr="USER SPACE" title="USER SPACE"/>
                        <wps:cNvSpPr/>
                        <wps:spPr>
                          <a:xfrm>
                            <a:off x="15903" y="0"/>
                            <a:ext cx="10039350" cy="39909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52AE" w:rsidRPr="006252AE" w:rsidRDefault="006252AE" w:rsidP="006252AE">
                              <w:pPr>
                                <w:jc w:val="right"/>
                                <w:rPr>
                                  <w:rFonts w:ascii="Arial Black" w:hAnsi="Arial Black"/>
                                  <w:color w:val="000000" w:themeColor="text1"/>
                                </w:rPr>
                              </w:pPr>
                              <w:r w:rsidRPr="006252AE">
                                <w:rPr>
                                  <w:rFonts w:ascii="Arial Black" w:hAnsi="Arial Black"/>
                                  <w:color w:val="000000" w:themeColor="text1"/>
                                </w:rPr>
                                <w:t>USER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1" name="Rectangle 2871"/>
                        <wps:cNvSpPr/>
                        <wps:spPr>
                          <a:xfrm>
                            <a:off x="9191708" y="3387255"/>
                            <a:ext cx="758825" cy="457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5E2" w:rsidRDefault="004C25E2" w:rsidP="004C25E2">
                              <w:pPr>
                                <w:jc w:val="center"/>
                              </w:pPr>
                              <w:r>
                                <w:t>SH_SYS (mem/cpu)</w:t>
                              </w:r>
                            </w:p>
                            <w:p w:rsidR="003947DA" w:rsidRDefault="003947DA" w:rsidP="003947D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8" name="Rectangle 2878" descr="USER SPACE" title="USER SPACE"/>
                        <wps:cNvSpPr/>
                        <wps:spPr>
                          <a:xfrm>
                            <a:off x="0" y="4055165"/>
                            <a:ext cx="10039350" cy="8489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2D5" w:rsidRPr="006252AE" w:rsidRDefault="00D412D5" w:rsidP="00856B1D">
                              <w:pPr>
                                <w:spacing w:after="100" w:afterAutospacing="1" w:line="240" w:lineRule="auto"/>
                                <w:jc w:val="right"/>
                                <w:rPr>
                                  <w:rFonts w:ascii="Arial Black" w:hAnsi="Arial Black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</w:rPr>
                                <w:t>KERNEL</w:t>
                              </w:r>
                              <w:r w:rsidRPr="006252AE">
                                <w:rPr>
                                  <w:rFonts w:ascii="Arial Black" w:hAnsi="Arial Black"/>
                                  <w:color w:val="000000" w:themeColor="text1"/>
                                </w:rPr>
                                <w:t xml:space="preserve">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8" name="Rectangle 2848"/>
                        <wps:cNvSpPr/>
                        <wps:spPr>
                          <a:xfrm>
                            <a:off x="2480807" y="87464"/>
                            <a:ext cx="1051560" cy="6858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48B5" w:rsidRPr="001448AD" w:rsidRDefault="003D4DA7" w:rsidP="00FA48B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448AD">
                                <w:rPr>
                                  <w:color w:val="FFFFFF" w:themeColor="background1"/>
                                </w:rPr>
                                <w:t>BROWSER QT/WEBKIT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9" name="Rectangle 2849"/>
                        <wps:cNvSpPr/>
                        <wps:spPr>
                          <a:xfrm>
                            <a:off x="4500438" y="87464"/>
                            <a:ext cx="1051560" cy="6858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48B5" w:rsidRDefault="00FA48B5" w:rsidP="00FA48B5">
                              <w:pPr>
                                <w:jc w:val="center"/>
                              </w:pPr>
                              <w:r>
                                <w:t>DLNA DMS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0" name="Rectangle 2850"/>
                        <wps:cNvSpPr/>
                        <wps:spPr>
                          <a:xfrm>
                            <a:off x="5740842" y="87464"/>
                            <a:ext cx="1051560" cy="6858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48B5" w:rsidRDefault="00FA48B5" w:rsidP="00FA48B5">
                              <w:pPr>
                                <w:jc w:val="center"/>
                              </w:pPr>
                              <w:r>
                                <w:t>DLNA</w:t>
                              </w:r>
                            </w:p>
                            <w:p w:rsidR="00FA48B5" w:rsidRDefault="00FA48B5" w:rsidP="00FA48B5">
                              <w:pPr>
                                <w:jc w:val="center"/>
                              </w:pPr>
                              <w:r>
                                <w:t>DM</w:t>
                              </w:r>
                              <w:r>
                                <w:t>P &amp; DMR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2" name="Rectangle 2852"/>
                        <wps:cNvSpPr/>
                        <wps:spPr>
                          <a:xfrm>
                            <a:off x="174929" y="1033669"/>
                            <a:ext cx="6620256" cy="3657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48B5" w:rsidRDefault="00FA48B5" w:rsidP="00FA48B5">
                              <w:pPr>
                                <w:jc w:val="center"/>
                              </w:pPr>
                              <w:r>
                                <w:t>Server BroadCom</w:t>
                              </w:r>
                              <w:r w:rsidR="007B5F12">
                                <w:t xml:space="preserve"> /MediaWare [mwserver]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3" name="Rectangle 2853"/>
                        <wps:cNvSpPr/>
                        <wps:spPr>
                          <a:xfrm>
                            <a:off x="174929" y="1669773"/>
                            <a:ext cx="6629317" cy="3657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47A" w:rsidRDefault="000C447A" w:rsidP="000C447A">
                              <w:pPr>
                                <w:jc w:val="center"/>
                              </w:pPr>
                              <w:r>
                                <w:t>SeaChange MPeos-main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4" name="Rectangle 2854"/>
                        <wps:cNvSpPr/>
                        <wps:spPr>
                          <a:xfrm>
                            <a:off x="8969071" y="1351721"/>
                            <a:ext cx="1005840" cy="6858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47A" w:rsidRPr="001448AD" w:rsidRDefault="000C447A" w:rsidP="000C447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448AD">
                                <w:rPr>
                                  <w:color w:val="FFFFFF" w:themeColor="background1"/>
                                </w:rPr>
                                <w:t>AXIROS TR069 A</w:t>
                              </w:r>
                              <w:r w:rsidR="003D4DA7" w:rsidRPr="001448AD">
                                <w:rPr>
                                  <w:color w:val="FFFFFF" w:themeColor="background1"/>
                                </w:rPr>
                                <w:t>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5" name="Rectangle 2855"/>
                        <wps:cNvSpPr/>
                        <wps:spPr>
                          <a:xfrm>
                            <a:off x="1470991" y="2425147"/>
                            <a:ext cx="1005840" cy="6858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47A" w:rsidRDefault="000C447A" w:rsidP="000C447A">
                              <w:pPr>
                                <w:jc w:val="center"/>
                              </w:pPr>
                              <w:r>
                                <w:t>FAN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6" name="Rectangle 2856"/>
                        <wps:cNvSpPr/>
                        <wps:spPr>
                          <a:xfrm>
                            <a:off x="8969071" y="2425147"/>
                            <a:ext cx="1005840" cy="6858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47A" w:rsidRDefault="000C447A" w:rsidP="000C447A">
                              <w:pPr>
                                <w:jc w:val="center"/>
                              </w:pPr>
                              <w:r>
                                <w:t>SYS_INFO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7" name="Rectangle 2857"/>
                        <wps:cNvSpPr/>
                        <wps:spPr>
                          <a:xfrm>
                            <a:off x="2719346" y="2425147"/>
                            <a:ext cx="1005840" cy="6858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47A" w:rsidRDefault="000C447A" w:rsidP="000C447A">
                              <w:pPr>
                                <w:jc w:val="center"/>
                              </w:pPr>
                              <w:r>
                                <w:t>DOWNLOAD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8" name="Rectangle 2858"/>
                        <wps:cNvSpPr/>
                        <wps:spPr>
                          <a:xfrm>
                            <a:off x="5216056" y="2425147"/>
                            <a:ext cx="1005840" cy="68580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47A" w:rsidRPr="001448AD" w:rsidRDefault="000C447A" w:rsidP="000C447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448AD">
                                <w:rPr>
                                  <w:color w:val="FFFFFF" w:themeColor="background1"/>
                                </w:rPr>
                                <w:t>CONDITIONAL ACCESS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9" name="Rectangle 2859"/>
                        <wps:cNvSpPr/>
                        <wps:spPr>
                          <a:xfrm>
                            <a:off x="7712765" y="2425147"/>
                            <a:ext cx="1005840" cy="685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47A" w:rsidRPr="001448AD" w:rsidRDefault="000C447A" w:rsidP="000C447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448AD">
                                <w:rPr>
                                  <w:color w:val="FFFFFF" w:themeColor="background1"/>
                                </w:rPr>
                                <w:t>MOCA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0" name="Rectangle 2860"/>
                        <wps:cNvSpPr/>
                        <wps:spPr>
                          <a:xfrm>
                            <a:off x="3967701" y="2425147"/>
                            <a:ext cx="1005840" cy="6858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4AE3" w:rsidRDefault="009F4AE3" w:rsidP="009F4AE3">
                              <w:pPr>
                                <w:jc w:val="center"/>
                              </w:pPr>
                              <w:r>
                                <w:t>STORAGE DEVICE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1" name="Rectangle 2861"/>
                        <wps:cNvSpPr/>
                        <wps:spPr>
                          <a:xfrm>
                            <a:off x="6464411" y="2425147"/>
                            <a:ext cx="1005840" cy="6858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4AE3" w:rsidRDefault="009F4AE3" w:rsidP="009F4AE3">
                              <w:pPr>
                                <w:jc w:val="center"/>
                              </w:pPr>
                              <w:r>
                                <w:t>NETWORK INTERFACE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2" name="Rectangle 2862"/>
                        <wps:cNvSpPr/>
                        <wps:spPr>
                          <a:xfrm>
                            <a:off x="174929" y="2425147"/>
                            <a:ext cx="1051560" cy="1428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4AE3" w:rsidRPr="001448AD" w:rsidRDefault="00232871" w:rsidP="009F4A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448AD">
                                <w:rPr>
                                  <w:color w:val="FFFFFF" w:themeColor="background1"/>
                                </w:rPr>
                                <w:t>R</w:t>
                              </w:r>
                              <w:r w:rsidR="003D4DA7" w:rsidRPr="001448AD">
                                <w:rPr>
                                  <w:color w:val="FFFFFF" w:themeColor="background1"/>
                                </w:rPr>
                                <w:t>EF</w:t>
                              </w:r>
                              <w:r w:rsidRPr="001448AD">
                                <w:rPr>
                                  <w:color w:val="FFFFFF" w:themeColor="background1"/>
                                </w:rPr>
                                <w:t xml:space="preserve"> SW </w:t>
                              </w:r>
                              <w:r w:rsidR="003D4DA7" w:rsidRPr="001448AD">
                                <w:rPr>
                                  <w:color w:val="FFFFFF" w:themeColor="background1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3" name="Rectangle 2863"/>
                        <wps:cNvSpPr/>
                        <wps:spPr>
                          <a:xfrm>
                            <a:off x="1391478" y="3395206"/>
                            <a:ext cx="758825" cy="457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DA7" w:rsidRDefault="00C41675" w:rsidP="003D4DA7">
                              <w:pPr>
                                <w:jc w:val="center"/>
                              </w:pPr>
                              <w:r>
                                <w:t>BSECK controller</w:t>
                              </w:r>
                            </w:p>
                            <w:p w:rsidR="00C41675" w:rsidRDefault="00C41675"/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4" name="Rectangle 2864"/>
                        <wps:cNvSpPr/>
                        <wps:spPr>
                          <a:xfrm>
                            <a:off x="2258171" y="3395206"/>
                            <a:ext cx="758825" cy="457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DA7" w:rsidRDefault="00C41675" w:rsidP="003D4DA7">
                              <w:pPr>
                                <w:jc w:val="center"/>
                              </w:pPr>
                              <w:r>
                                <w:t>Pace NAND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5" name="Rectangle 2865"/>
                        <wps:cNvSpPr/>
                        <wps:spPr>
                          <a:xfrm>
                            <a:off x="8340918" y="3395206"/>
                            <a:ext cx="758825" cy="457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5E2" w:rsidRDefault="004C25E2" w:rsidP="004C25E2">
                              <w:pPr>
                                <w:jc w:val="center"/>
                              </w:pPr>
                              <w:r>
                                <w:t>SECURITY STRING</w:t>
                              </w:r>
                            </w:p>
                            <w:p w:rsidR="003D4DA7" w:rsidRDefault="003D4DA7" w:rsidP="003D4DA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6" name="Rectangle 2866"/>
                        <wps:cNvSpPr/>
                        <wps:spPr>
                          <a:xfrm>
                            <a:off x="3124863" y="3395206"/>
                            <a:ext cx="758825" cy="457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DA7" w:rsidRDefault="003D4DA7" w:rsidP="003D4DA7">
                              <w:pPr>
                                <w:jc w:val="center"/>
                              </w:pPr>
                              <w:r>
                                <w:t>SDIF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7" name="Rectangle 2867"/>
                        <wps:cNvSpPr/>
                        <wps:spPr>
                          <a:xfrm>
                            <a:off x="3991555" y="3395206"/>
                            <a:ext cx="758825" cy="457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DA7" w:rsidRDefault="00D647EA" w:rsidP="003D4DA7">
                              <w:pPr>
                                <w:jc w:val="center"/>
                              </w:pPr>
                              <w:r>
                                <w:t>TBSL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8" name="Rectangle 2868"/>
                        <wps:cNvSpPr/>
                        <wps:spPr>
                          <a:xfrm>
                            <a:off x="4874150" y="3395206"/>
                            <a:ext cx="758825" cy="457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DA7" w:rsidRDefault="00D647EA" w:rsidP="003D4DA7">
                              <w:pPr>
                                <w:jc w:val="center"/>
                              </w:pPr>
                              <w:r>
                                <w:t>SH_SDM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9" name="Rectangle 2869"/>
                        <wps:cNvSpPr/>
                        <wps:spPr>
                          <a:xfrm>
                            <a:off x="5740842" y="3395206"/>
                            <a:ext cx="758825" cy="457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DA7" w:rsidRDefault="00D647EA" w:rsidP="003D4DA7">
                              <w:pPr>
                                <w:jc w:val="center"/>
                              </w:pPr>
                              <w:r>
                                <w:t>DEMUX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0" name="Rectangle 2870"/>
                        <wps:cNvSpPr/>
                        <wps:spPr>
                          <a:xfrm>
                            <a:off x="6607534" y="3395206"/>
                            <a:ext cx="758825" cy="457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47DA" w:rsidRDefault="00C41675" w:rsidP="003947DA">
                              <w:pPr>
                                <w:jc w:val="center"/>
                              </w:pPr>
                              <w:r>
                                <w:t>SH_NIM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2" name="Rectangle 2872"/>
                        <wps:cNvSpPr/>
                        <wps:spPr>
                          <a:xfrm>
                            <a:off x="7474226" y="3395206"/>
                            <a:ext cx="758825" cy="457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47DA" w:rsidRDefault="004C25E2" w:rsidP="003947DA">
                              <w:pPr>
                                <w:jc w:val="center"/>
                              </w:pPr>
                              <w:r>
                                <w:t>FUT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7" name="Rectangle 2877"/>
                        <wps:cNvSpPr/>
                        <wps:spPr>
                          <a:xfrm>
                            <a:off x="206734" y="4134678"/>
                            <a:ext cx="9791700" cy="3238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2D5" w:rsidRPr="001448AD" w:rsidRDefault="00D412D5" w:rsidP="00D412D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LINUX KERNEL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6" name="Straight Arrow Connector 2996"/>
                        <wps:cNvCnPr/>
                        <wps:spPr>
                          <a:xfrm flipH="1">
                            <a:off x="683812" y="3856382"/>
                            <a:ext cx="5080" cy="25336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7" name="Straight Arrow Connector 2997"/>
                        <wps:cNvCnPr/>
                        <wps:spPr>
                          <a:xfrm flipH="1">
                            <a:off x="1749287" y="3856382"/>
                            <a:ext cx="5080" cy="25336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8" name="Straight Arrow Connector 2998"/>
                        <wps:cNvCnPr/>
                        <wps:spPr>
                          <a:xfrm flipH="1">
                            <a:off x="2623931" y="3856382"/>
                            <a:ext cx="5080" cy="25336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9" name="Straight Arrow Connector 2999"/>
                        <wps:cNvCnPr/>
                        <wps:spPr>
                          <a:xfrm flipH="1">
                            <a:off x="3490623" y="3856382"/>
                            <a:ext cx="5080" cy="25336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0" name="Straight Arrow Connector 3000"/>
                        <wps:cNvCnPr/>
                        <wps:spPr>
                          <a:xfrm flipH="1">
                            <a:off x="4357315" y="3856382"/>
                            <a:ext cx="5080" cy="25336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1" name="Straight Arrow Connector 3001"/>
                        <wps:cNvCnPr/>
                        <wps:spPr>
                          <a:xfrm flipH="1">
                            <a:off x="5224007" y="3856382"/>
                            <a:ext cx="5080" cy="25336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2" name="Straight Arrow Connector 3002"/>
                        <wps:cNvCnPr/>
                        <wps:spPr>
                          <a:xfrm flipH="1">
                            <a:off x="6090699" y="3856382"/>
                            <a:ext cx="5080" cy="25336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3" name="Straight Arrow Connector 3003"/>
                        <wps:cNvCnPr/>
                        <wps:spPr>
                          <a:xfrm flipH="1">
                            <a:off x="6957391" y="3856382"/>
                            <a:ext cx="5080" cy="25336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4" name="Straight Arrow Connector 3004"/>
                        <wps:cNvCnPr/>
                        <wps:spPr>
                          <a:xfrm flipH="1">
                            <a:off x="7824084" y="3856382"/>
                            <a:ext cx="5080" cy="25336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5" name="Straight Arrow Connector 3005"/>
                        <wps:cNvCnPr/>
                        <wps:spPr>
                          <a:xfrm flipH="1">
                            <a:off x="8690776" y="3856382"/>
                            <a:ext cx="5080" cy="25336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6" name="Straight Arrow Connector 3006"/>
                        <wps:cNvCnPr/>
                        <wps:spPr>
                          <a:xfrm flipH="1">
                            <a:off x="9557468" y="3856382"/>
                            <a:ext cx="5286" cy="25370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1" name="Straight Arrow Connector 3011"/>
                        <wps:cNvCnPr/>
                        <wps:spPr>
                          <a:xfrm flipH="1">
                            <a:off x="1304014" y="2043485"/>
                            <a:ext cx="9867" cy="206900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2" name="Straight Arrow Connector 3012"/>
                        <wps:cNvCnPr/>
                        <wps:spPr>
                          <a:xfrm flipH="1">
                            <a:off x="675861" y="2051436"/>
                            <a:ext cx="3175" cy="354965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3" name="Straight Arrow Connector 3013"/>
                        <wps:cNvCnPr/>
                        <wps:spPr>
                          <a:xfrm>
                            <a:off x="1916265" y="2051436"/>
                            <a:ext cx="3175" cy="35814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5" name="Straight Arrow Connector 3015"/>
                        <wps:cNvCnPr/>
                        <wps:spPr>
                          <a:xfrm>
                            <a:off x="3180522" y="2051436"/>
                            <a:ext cx="3175" cy="35814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6" name="Straight Arrow Connector 3016"/>
                        <wps:cNvCnPr/>
                        <wps:spPr>
                          <a:xfrm>
                            <a:off x="4436828" y="2051436"/>
                            <a:ext cx="3175" cy="35814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7" name="Straight Arrow Connector 3017"/>
                        <wps:cNvCnPr/>
                        <wps:spPr>
                          <a:xfrm>
                            <a:off x="5701085" y="2051436"/>
                            <a:ext cx="3289" cy="358254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8" name="Straight Arrow Connector 3018"/>
                        <wps:cNvCnPr/>
                        <wps:spPr>
                          <a:xfrm>
                            <a:off x="6663193" y="2051436"/>
                            <a:ext cx="3289" cy="358254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4" name="Straight Arrow Connector 3024"/>
                        <wps:cNvCnPr/>
                        <wps:spPr>
                          <a:xfrm>
                            <a:off x="9811910" y="2051436"/>
                            <a:ext cx="3289" cy="358254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9" name="Straight Connector 3039"/>
                        <wps:cNvCnPr/>
                        <wps:spPr>
                          <a:xfrm>
                            <a:off x="2767054" y="3132813"/>
                            <a:ext cx="4334" cy="77581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4" name="Straight Connector 3044"/>
                        <wps:cNvCnPr/>
                        <wps:spPr>
                          <a:xfrm flipH="1" flipV="1">
                            <a:off x="4905955" y="3172570"/>
                            <a:ext cx="970280" cy="3810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5" name="Straight Connector 3045"/>
                        <wps:cNvCnPr/>
                        <wps:spPr>
                          <a:xfrm>
                            <a:off x="3681454" y="3132813"/>
                            <a:ext cx="4334" cy="82339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5" name="Elbow Connector 3055"/>
                        <wps:cNvCnPr/>
                        <wps:spPr>
                          <a:xfrm flipH="1">
                            <a:off x="4699221" y="2170706"/>
                            <a:ext cx="4602335" cy="240286"/>
                          </a:xfrm>
                          <a:prstGeom prst="bentConnector3">
                            <a:avLst>
                              <a:gd name="adj1" fmla="val 99999"/>
                            </a:avLst>
                          </a:prstGeom>
                          <a:ln w="508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6" name="Straight Arrow Connector 3056"/>
                        <wps:cNvCnPr/>
                        <wps:spPr>
                          <a:xfrm flipH="1">
                            <a:off x="6861976" y="2202511"/>
                            <a:ext cx="4333" cy="207621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7" name="Straight Connector 3057"/>
                        <wps:cNvCnPr/>
                        <wps:spPr>
                          <a:xfrm>
                            <a:off x="9287124" y="2059387"/>
                            <a:ext cx="4334" cy="138676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8" name="Elbow Connector 3058"/>
                        <wps:cNvCnPr/>
                        <wps:spPr>
                          <a:xfrm flipH="1" flipV="1">
                            <a:off x="6798365" y="1200646"/>
                            <a:ext cx="2496182" cy="112674"/>
                          </a:xfrm>
                          <a:prstGeom prst="bentConnector3">
                            <a:avLst>
                              <a:gd name="adj1" fmla="val 198"/>
                            </a:avLst>
                          </a:prstGeom>
                          <a:ln w="508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7" name="Straight Arrow Connector 3067"/>
                        <wps:cNvCnPr/>
                        <wps:spPr>
                          <a:xfrm flipH="1">
                            <a:off x="1224501" y="2743200"/>
                            <a:ext cx="222533" cy="4334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8" name="Straight Connector 3068"/>
                        <wps:cNvCnPr/>
                        <wps:spPr>
                          <a:xfrm flipH="1">
                            <a:off x="1033670" y="2099144"/>
                            <a:ext cx="4381319" cy="8667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2" name="Elbow Connector 3072"/>
                        <wps:cNvCnPr/>
                        <wps:spPr>
                          <a:xfrm>
                            <a:off x="6814268" y="381662"/>
                            <a:ext cx="541706" cy="2017750"/>
                          </a:xfrm>
                          <a:prstGeom prst="bentConnector3">
                            <a:avLst>
                              <a:gd name="adj1" fmla="val 99595"/>
                            </a:avLst>
                          </a:prstGeom>
                          <a:ln w="508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3" name="Elbow Connector 3073"/>
                        <wps:cNvCnPr/>
                        <wps:spPr>
                          <a:xfrm>
                            <a:off x="5406887" y="826935"/>
                            <a:ext cx="1716125" cy="1580229"/>
                          </a:xfrm>
                          <a:prstGeom prst="bentConnector3">
                            <a:avLst>
                              <a:gd name="adj1" fmla="val 99936"/>
                            </a:avLst>
                          </a:prstGeom>
                          <a:ln w="508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5" name="Oval 3075"/>
                        <wps:cNvSpPr/>
                        <wps:spPr>
                          <a:xfrm>
                            <a:off x="1741336" y="3156667"/>
                            <a:ext cx="135172" cy="12324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6" name="Text Box 3076"/>
                        <wps:cNvSpPr txBox="1"/>
                        <wps:spPr>
                          <a:xfrm>
                            <a:off x="1630013" y="3236163"/>
                            <a:ext cx="386080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77C" w:rsidRPr="00B1177C" w:rsidRDefault="00B1177C">
                              <w:pPr>
                                <w:rPr>
                                  <w:color w:val="4F81BD" w:themeColor="accent1"/>
                                  <w:sz w:val="20"/>
                                  <w:szCs w:val="20"/>
                                </w:rPr>
                              </w:pPr>
                              <w:r w:rsidRPr="00B1177C">
                                <w:rPr>
                                  <w:color w:val="4F81BD" w:themeColor="accent1"/>
                                  <w:sz w:val="20"/>
                                  <w:szCs w:val="20"/>
                                </w:rPr>
                                <w:t>SH_SYS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8" name="Oval 3078"/>
                        <wps:cNvSpPr/>
                        <wps:spPr>
                          <a:xfrm>
                            <a:off x="9287124" y="3156667"/>
                            <a:ext cx="134620" cy="1231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0" name="Text Box 3080"/>
                        <wps:cNvSpPr txBox="1"/>
                        <wps:spPr>
                          <a:xfrm>
                            <a:off x="9048560" y="3156650"/>
                            <a:ext cx="220345" cy="1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77C" w:rsidRPr="00B1177C" w:rsidRDefault="00B1177C" w:rsidP="00B1177C">
                              <w:pPr>
                                <w:rPr>
                                  <w:color w:val="4F81BD" w:themeColor="accen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20"/>
                                  <w:szCs w:val="20"/>
                                </w:rPr>
                                <w:t>FAN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2" name="Oval 3082"/>
                        <wps:cNvSpPr/>
                        <wps:spPr>
                          <a:xfrm>
                            <a:off x="7879743" y="3148716"/>
                            <a:ext cx="134620" cy="1231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3" name="Text Box 3083"/>
                        <wps:cNvSpPr txBox="1"/>
                        <wps:spPr>
                          <a:xfrm>
                            <a:off x="7211813" y="3156650"/>
                            <a:ext cx="652780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77C" w:rsidRPr="00B1177C" w:rsidRDefault="00B1177C" w:rsidP="00B1177C">
                              <w:pPr>
                                <w:rPr>
                                  <w:color w:val="4F81BD" w:themeColor="accen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20"/>
                                  <w:szCs w:val="20"/>
                                </w:rPr>
                                <w:t>DOWNLOAD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5" name="Oval 3085"/>
                        <wps:cNvSpPr/>
                        <wps:spPr>
                          <a:xfrm>
                            <a:off x="3450866" y="3156667"/>
                            <a:ext cx="134620" cy="1231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7" name="Text Box 3087"/>
                        <wps:cNvSpPr txBox="1"/>
                        <wps:spPr>
                          <a:xfrm>
                            <a:off x="3419061" y="3252083"/>
                            <a:ext cx="231030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77C" w:rsidRPr="00B1177C" w:rsidRDefault="00F17938" w:rsidP="00B1177C">
                              <w:pPr>
                                <w:rPr>
                                  <w:color w:val="4F81BD" w:themeColor="accen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20"/>
                                  <w:szCs w:val="20"/>
                                </w:rPr>
                                <w:t>FUT</w:t>
                              </w:r>
                              <w:r w:rsidR="00B1177C" w:rsidRPr="00B1177C">
                                <w:rPr>
                                  <w:color w:val="4F81BD" w:themeColor="accent1"/>
                                  <w:sz w:val="20"/>
                                  <w:szCs w:val="20"/>
                                </w:rPr>
                                <w:t>SYS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8" name="Rectangle 3088"/>
                        <wps:cNvSpPr/>
                        <wps:spPr>
                          <a:xfrm>
                            <a:off x="135172" y="4770782"/>
                            <a:ext cx="1129030" cy="27813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7938" w:rsidRPr="001448AD" w:rsidRDefault="00F17938" w:rsidP="00F1793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METROLOGICAL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0" name="Rectangle 3090"/>
                        <wps:cNvSpPr/>
                        <wps:spPr>
                          <a:xfrm>
                            <a:off x="1367625" y="4770782"/>
                            <a:ext cx="1129030" cy="27813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7938" w:rsidRPr="001448AD" w:rsidRDefault="00F17938" w:rsidP="00F1793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SEACHANGE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2" name="Rectangle 3092"/>
                        <wps:cNvSpPr/>
                        <wps:spPr>
                          <a:xfrm>
                            <a:off x="2600077" y="4770782"/>
                            <a:ext cx="1129030" cy="27813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tx2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7938" w:rsidRPr="001448AD" w:rsidRDefault="00F17938" w:rsidP="00F1793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4" name="Rectangle 3094"/>
                        <wps:cNvSpPr/>
                        <wps:spPr>
                          <a:xfrm>
                            <a:off x="3824578" y="4770782"/>
                            <a:ext cx="1129030" cy="2781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7938" w:rsidRPr="001448AD" w:rsidRDefault="00F17938" w:rsidP="00F1793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BROADCOM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5" name="Rectangle 3095"/>
                        <wps:cNvSpPr/>
                        <wps:spPr>
                          <a:xfrm>
                            <a:off x="5057030" y="4770782"/>
                            <a:ext cx="1129030" cy="27813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7938" w:rsidRPr="001448AD" w:rsidRDefault="00F17938" w:rsidP="00F1793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NAGRA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6" name="Rectangle 3096"/>
                        <wps:cNvSpPr/>
                        <wps:spPr>
                          <a:xfrm>
                            <a:off x="6289482" y="4770782"/>
                            <a:ext cx="1129030" cy="27813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7938" w:rsidRPr="001448AD" w:rsidRDefault="00F17938" w:rsidP="00F1793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AXIROS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7" name="Straight Arrow Connector 3097"/>
                        <wps:cNvCnPr/>
                        <wps:spPr>
                          <a:xfrm>
                            <a:off x="278296" y="95415"/>
                            <a:ext cx="278296" cy="7951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8" name="Text Box 3098"/>
                        <wps:cNvSpPr txBox="1"/>
                        <wps:spPr>
                          <a:xfrm>
                            <a:off x="628151" y="15902"/>
                            <a:ext cx="724535" cy="167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C66" w:rsidRDefault="002B3DFE">
                              <w:r>
                                <w:t>Function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9" name="Straight Arrow Connector 3099"/>
                        <wps:cNvCnPr/>
                        <wps:spPr>
                          <a:xfrm>
                            <a:off x="278296" y="278295"/>
                            <a:ext cx="278130" cy="762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0" name="Text Box 3100"/>
                        <wps:cNvSpPr txBox="1"/>
                        <wps:spPr>
                          <a:xfrm>
                            <a:off x="628151" y="206732"/>
                            <a:ext cx="487680" cy="167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DFE" w:rsidRDefault="002B3DFE" w:rsidP="002B3DFE">
                              <w:r>
                                <w:t>Pace IPC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2" name="Straight Arrow Connector 3102"/>
                        <wps:cNvCnPr/>
                        <wps:spPr>
                          <a:xfrm>
                            <a:off x="278296" y="469126"/>
                            <a:ext cx="278130" cy="762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3" name="Straight Arrow Connector 3103"/>
                        <wps:cNvCnPr/>
                        <wps:spPr>
                          <a:xfrm>
                            <a:off x="278296" y="659958"/>
                            <a:ext cx="278130" cy="762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4" name="Straight Arrow Connector 3104"/>
                        <wps:cNvCnPr/>
                        <wps:spPr>
                          <a:xfrm>
                            <a:off x="278296" y="842838"/>
                            <a:ext cx="278130" cy="762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7" name="Text Box 3107"/>
                        <wps:cNvSpPr txBox="1"/>
                        <wps:spPr>
                          <a:xfrm>
                            <a:off x="628151" y="389611"/>
                            <a:ext cx="803275" cy="167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DFE" w:rsidRDefault="002B3DFE" w:rsidP="002B3DFE">
                              <w:r>
                                <w:t>Broadcom</w:t>
                              </w:r>
                              <w:r>
                                <w:t xml:space="preserve"> IPC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8" name="Text Box 3108"/>
                        <wps:cNvSpPr txBox="1"/>
                        <wps:spPr>
                          <a:xfrm>
                            <a:off x="628151" y="580442"/>
                            <a:ext cx="535940" cy="167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DFE" w:rsidRDefault="002B3DFE" w:rsidP="002B3DFE">
                              <w:r>
                                <w:t>DBUS</w:t>
                              </w:r>
                              <w:r>
                                <w:t xml:space="preserve"> IPC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0" name="Text Box 3110"/>
                        <wps:cNvSpPr txBox="1"/>
                        <wps:spPr>
                          <a:xfrm>
                            <a:off x="628151" y="771272"/>
                            <a:ext cx="843915" cy="167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DFE" w:rsidRDefault="002B3DFE" w:rsidP="002B3DFE">
                              <w:r>
                                <w:t>SeaChange</w:t>
                              </w:r>
                              <w:r>
                                <w:t xml:space="preserve"> IPC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38" o:spid="_x0000_s1082" style="position:absolute;margin-left:-6.45pt;margin-top:1.6pt;width:791.75pt;height:397.55pt;z-index:251816960" coordsize="100552,5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">
                <v:rect id="Rectangle 2874" o:spid="_x0000_s1083" alt="USER SPACE" style="position:absolute;left:159;width:100393;height:39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sL78YA&#10;AADdAAAADwAAAGRycy9kb3ducmV2LnhtbESPQWvCQBSE7wX/w/KEXqRuomJtdBVpCfQggtGD3h7Z&#10;1ySYfRuy2xj/fVcQehxm5htmtelNLTpqXWVZQTyOQBDnVldcKDgd07cFCOeRNdaWScGdHGzWg5cV&#10;Jtre+EBd5gsRIOwSVFB63yRSurwkg25sG+Lg/djWoA+yLaRu8RbgppaTKJpLgxWHhRIb+iwpv2a/&#10;RgHvPpp9NEqvXTX9Si+8i88XjpV6HfbbJQhPvf8PP9vfWsFk8T6Dx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sL78YAAADdAAAADwAAAAAAAAAAAAAAAACYAgAAZHJz&#10;L2Rvd25yZXYueG1sUEsFBgAAAAAEAAQA9QAAAIsDAAAAAA==&#10;" filled="f" strokecolor="#243f60 [1604]" strokeweight="1pt">
                  <v:stroke dashstyle="longDash"/>
                  <v:textbox>
                    <w:txbxContent>
                      <w:p w:rsidR="006252AE" w:rsidRPr="006252AE" w:rsidRDefault="006252AE" w:rsidP="006252AE">
                        <w:pPr>
                          <w:jc w:val="right"/>
                          <w:rPr>
                            <w:rFonts w:ascii="Arial Black" w:hAnsi="Arial Black"/>
                            <w:color w:val="000000" w:themeColor="text1"/>
                          </w:rPr>
                        </w:pPr>
                        <w:r w:rsidRPr="006252AE">
                          <w:rPr>
                            <w:rFonts w:ascii="Arial Black" w:hAnsi="Arial Black"/>
                            <w:color w:val="000000" w:themeColor="text1"/>
                          </w:rPr>
                          <w:t>USER SPACE</w:t>
                        </w:r>
                      </w:p>
                    </w:txbxContent>
                  </v:textbox>
                </v:rect>
                <v:rect id="Rectangle 2871" o:spid="_x0000_s1084" style="position:absolute;left:91917;top:33872;width:758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Pso8QA&#10;AADdAAAADwAAAGRycy9kb3ducmV2LnhtbESPzW7CMBCE75X6DtYicQMHqgAKGNRWhXLl5wGWeEkC&#10;8TrEJglvjysh9TiamW80i1VnStFQ7QrLCkbDCARxanXBmYLjYT2YgXAeWWNpmRQ8yMFq+f62wETb&#10;lnfU7H0mAoRdggpy76tESpfmZNANbUUcvLOtDfog60zqGtsAN6UcR9FEGiw4LORY0XdO6XV/Nwrw&#10;9PX7c9ncPrKzo0MTtzGXt1ipfq/7nIPw1Pn/8Ku91QrGs+kI/t6EJ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z7KPEAAAA3QAAAA8AAAAAAAAAAAAAAAAAmAIAAGRycy9k&#10;b3ducmV2LnhtbFBLBQYAAAAABAAEAPUAAACJAwAAAAA=&#10;" fillcolor="#4f81bd [3204]" strokecolor="#8064a2 [3207]" strokeweight="2pt">
                  <v:textbox inset="3.6pt,,3.6pt">
                    <w:txbxContent>
                      <w:p w:rsidR="004C25E2" w:rsidRDefault="004C25E2" w:rsidP="004C25E2">
                        <w:pPr>
                          <w:jc w:val="center"/>
                        </w:pPr>
                        <w:r>
                          <w:t>SH_SYS (mem/cpu)</w:t>
                        </w:r>
                      </w:p>
                      <w:p w:rsidR="003947DA" w:rsidRDefault="003947DA" w:rsidP="003947DA">
                        <w:pPr>
                          <w:jc w:val="center"/>
                        </w:pPr>
                      </w:p>
                    </w:txbxContent>
                  </v:textbox>
                </v:rect>
                <v:rect id="Rectangle 2878" o:spid="_x0000_s1085" alt="USER SPACE" style="position:absolute;top:40551;width:100393;height:84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tsj8IA&#10;AADdAAAADwAAAGRycy9kb3ducmV2LnhtbERP3U7CMBS+J/EdmmPCHXQCzjnXEWOAKHdMH+C4HrbF&#10;9XRpC4y3pxckXn75/ov1aHpxJuc7ywqe5gkI4trqjhsFP9/bWQbCB2SNvWVScCUP6/JhUmCu7YUP&#10;dK5CI2II+xwVtCEMuZS+bsmgn9uBOHJH6wyGCF0jtcNLDDe9XCRJKg12HBtaHOijpfqvOhkF/Gts&#10;etjU+1X1+uyyr/S43y2lUtPH8f0NRKAx/Ivv7k+tYJG9xLnxTXwCsr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+2yPwgAAAN0AAAAPAAAAAAAAAAAAAAAAAJgCAABkcnMvZG93&#10;bnJldi54bWxQSwUGAAAAAAQABAD1AAAAhwMAAAAA&#10;" filled="f" strokecolor="#243f60 [1604]" strokeweight="1pt">
                  <v:stroke dashstyle="longDash"/>
                  <v:textbox inset=",0,,0">
                    <w:txbxContent>
                      <w:p w:rsidR="00D412D5" w:rsidRPr="006252AE" w:rsidRDefault="00D412D5" w:rsidP="00856B1D">
                        <w:pPr>
                          <w:spacing w:after="100" w:afterAutospacing="1" w:line="240" w:lineRule="auto"/>
                          <w:jc w:val="right"/>
                          <w:rPr>
                            <w:rFonts w:ascii="Arial Black" w:hAnsi="Arial Black"/>
                            <w:color w:val="000000" w:themeColor="text1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</w:rPr>
                          <w:t>KERNEL</w:t>
                        </w:r>
                        <w:r w:rsidRPr="006252AE">
                          <w:rPr>
                            <w:rFonts w:ascii="Arial Black" w:hAnsi="Arial Black"/>
                            <w:color w:val="000000" w:themeColor="text1"/>
                          </w:rPr>
                          <w:t xml:space="preserve"> SPACE</w:t>
                        </w:r>
                      </w:p>
                    </w:txbxContent>
                  </v:textbox>
                </v:rect>
                <v:rect id="Rectangle 2848" o:spid="_x0000_s1086" style="position:absolute;left:24808;top:874;width:1051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m8C8QA&#10;AADdAAAADwAAAGRycy9kb3ducmV2LnhtbERPy2oCMRTdF/yHcAU3RTPVKjIapQqFLlrEF26vk+vM&#10;6ORmTFJn+vfNotDl4bzny9ZU4kHOl5YVvAwSEMSZ1SXnCg779/4UhA/IGivLpOCHPCwXnac5pto2&#10;vKXHLuQihrBPUUERQp1K6bOCDPqBrYkjd7HOYIjQ5VI7bGK4qeQwSSbSYMmxocCa1gVlt923UeBH&#10;58/7ZtWY23H0JU94tc9ubJXqddu3GYhAbfgX/7k/tILh9DXOjW/iE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JvAvEAAAA3QAAAA8AAAAAAAAAAAAAAAAAmAIAAGRycy9k&#10;b3ducmV2LnhtbFBLBQYAAAAABAAEAPUAAACJAwAAAAA=&#10;" fillcolor="#00b050" strokecolor="#00b050" strokeweight="2pt">
                  <v:textbox>
                    <w:txbxContent>
                      <w:p w:rsidR="00FA48B5" w:rsidRPr="001448AD" w:rsidRDefault="003D4DA7" w:rsidP="00FA48B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448AD">
                          <w:rPr>
                            <w:color w:val="FFFFFF" w:themeColor="background1"/>
                          </w:rPr>
                          <w:t>BROWSER QT/WEBKIT</w:t>
                        </w:r>
                      </w:p>
                    </w:txbxContent>
                  </v:textbox>
                </v:rect>
                <v:rect id="Rectangle 2849" o:spid="_x0000_s1087" style="position:absolute;left:45004;top:874;width:1051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XwXsUA&#10;AADdAAAADwAAAGRycy9kb3ducmV2LnhtbESPQWvCQBSE70L/w/IKvemmIaiNrqEWWoSCoBZ6fWSf&#10;2bTZtyG7JvHfdwWhx2FmvmHWxWgb0VPna8cKnmcJCOLS6ZorBV+n9+kShA/IGhvHpOBKHorNw2SN&#10;uXYDH6g/hkpECPscFZgQ2lxKXxqy6GeuJY7e2XUWQ5RdJXWHQ4TbRqZJMpcWa44LBlt6M1T+Hi9W&#10;wQ632bczlw99+iwPMltsf/bOKPX0OL6uQAQaw3/43t5pBekye4Hbm/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FfBexQAAAN0AAAAPAAAAAAAAAAAAAAAAAJgCAABkcnMv&#10;ZG93bnJldi54bWxQSwUGAAAAAAQABAD1AAAAigMAAAAA&#10;" fillcolor="#ffc000" strokecolor="red" strokeweight="2pt">
                  <v:textbox>
                    <w:txbxContent>
                      <w:p w:rsidR="00FA48B5" w:rsidRDefault="00FA48B5" w:rsidP="00FA48B5">
                        <w:pPr>
                          <w:jc w:val="center"/>
                        </w:pPr>
                        <w:r>
                          <w:t>DLNA DMS</w:t>
                        </w:r>
                      </w:p>
                    </w:txbxContent>
                  </v:textbox>
                </v:rect>
                <v:rect id="Rectangle 2850" o:spid="_x0000_s1088" style="position:absolute;left:57408;top:874;width:1051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bPHsIA&#10;AADdAAAADwAAAGRycy9kb3ducmV2LnhtbERPW2vCMBR+H/gfwhF8m6lSp3RG0cFEGAy8gK+H5qzp&#10;1pyUJr3475cHwceP777eDrYSHTW+dKxgNk1AEOdOl1wouF4+X1cgfEDWWDkmBXfysN2MXtaYadfz&#10;ibpzKEQMYZ+hAhNCnUnpc0MW/dTVxJH7cY3FEGFTSN1gH8NtJedJ8iYtlhwbDNb0YSj/O7dWwRH3&#10;6c2Z9qAvX/lJpsv977czSk3Gw+4dRKAhPMUP91ErmK8WcX98E5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9s8ewgAAAN0AAAAPAAAAAAAAAAAAAAAAAJgCAABkcnMvZG93&#10;bnJldi54bWxQSwUGAAAAAAQABAD1AAAAhwMAAAAA&#10;" fillcolor="#ffc000" strokecolor="red" strokeweight="2pt">
                  <v:textbox>
                    <w:txbxContent>
                      <w:p w:rsidR="00FA48B5" w:rsidRDefault="00FA48B5" w:rsidP="00FA48B5">
                        <w:pPr>
                          <w:jc w:val="center"/>
                        </w:pPr>
                        <w:r>
                          <w:t>DLNA</w:t>
                        </w:r>
                      </w:p>
                      <w:p w:rsidR="00FA48B5" w:rsidRDefault="00FA48B5" w:rsidP="00FA48B5">
                        <w:pPr>
                          <w:jc w:val="center"/>
                        </w:pPr>
                        <w:r>
                          <w:t>DM</w:t>
                        </w:r>
                        <w:r>
                          <w:t>P &amp; DMR</w:t>
                        </w:r>
                      </w:p>
                    </w:txbxContent>
                  </v:textbox>
                </v:rect>
                <v:rect id="Rectangle 2852" o:spid="_x0000_s1089" style="position:absolute;left:1749;top:10336;width:66202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j08sQA&#10;AADdAAAADwAAAGRycy9kb3ducmV2LnhtbESP3YrCMBSE7xd8h3AE79bU4q5SjaKCIggL/oC3h+bY&#10;VJuT0kTtvr1ZWPBymJlvmOm8tZV4UONLxwoG/QQEce50yYWC03H9OQbhA7LGyjEp+CUP81nnY4qZ&#10;dk/e0+MQChEh7DNUYEKoMyl9bsii77uaOHoX11gMUTaF1A0+I9xWMk2Sb2mx5LhgsKaVofx2uFsF&#10;W1wOz87cN/q4y/dyOFpef5xRqtdtFxMQgdrwDv+3t1pBOv5K4e9Nf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o9PLEAAAA3QAAAA8AAAAAAAAAAAAAAAAAmAIAAGRycy9k&#10;b3ducmV2LnhtbFBLBQYAAAAABAAEAPUAAACJAwAAAAA=&#10;" fillcolor="#ffc000" strokecolor="red" strokeweight="2pt">
                  <v:textbox>
                    <w:txbxContent>
                      <w:p w:rsidR="00FA48B5" w:rsidRDefault="00FA48B5" w:rsidP="00FA48B5">
                        <w:pPr>
                          <w:jc w:val="center"/>
                        </w:pPr>
                        <w:r>
                          <w:t>Server BroadCom</w:t>
                        </w:r>
                        <w:r w:rsidR="007B5F12">
                          <w:t xml:space="preserve"> /MediaWare [mwserver]</w:t>
                        </w:r>
                      </w:p>
                    </w:txbxContent>
                  </v:textbox>
                </v:rect>
                <v:rect id="Rectangle 2853" o:spid="_x0000_s1090" style="position:absolute;left:1749;top:16697;width:66293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RRacYA&#10;AADdAAAADwAAAGRycy9kb3ducmV2LnhtbESPQWvCQBSE70L/w/IKvdVNo7YSXUMjVARBUAu9PrLP&#10;bNrs25BdY/z33ULB4zAz3zDLfLCN6KnztWMFL+MEBHHpdM2Vgs/Tx/MchA/IGhvHpOBGHvLVw2iJ&#10;mXZXPlB/DJWIEPYZKjAhtJmUvjRk0Y9dSxy9s+sshii7SuoOrxFuG5kmyau0WHNcMNjS2lD5c7xY&#10;BVsspl/OXDb6tCsPcvpWfO+dUerpcXhfgAg0hHv4v73VCtL5bAJ/b+IT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RRacYAAADdAAAADwAAAAAAAAAAAAAAAACYAgAAZHJz&#10;L2Rvd25yZXYueG1sUEsFBgAAAAAEAAQA9QAAAIsDAAAAAA==&#10;" fillcolor="#ffc000" strokecolor="red" strokeweight="2pt">
                  <v:textbox>
                    <w:txbxContent>
                      <w:p w:rsidR="000C447A" w:rsidRDefault="000C447A" w:rsidP="000C447A">
                        <w:pPr>
                          <w:jc w:val="center"/>
                        </w:pPr>
                        <w:r>
                          <w:t>SeaChange MPeos-main</w:t>
                        </w:r>
                      </w:p>
                    </w:txbxContent>
                  </v:textbox>
                </v:rect>
                <v:rect id="Rectangle 2854" o:spid="_x0000_s1091" style="position:absolute;left:89690;top:13517;width:10059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OjXMcA&#10;AADdAAAADwAAAGRycy9kb3ducmV2LnhtbESPQWvCQBSE74L/YXmF3nRTaaxEV7GtUi89mAp6fGaf&#10;2WD2bchuNf77riD0OMzMN8xs0dlaXKj1lWMFL8MEBHHhdMWlgt3PejAB4QOyxtoxKbiRh8W835th&#10;pt2Vt3TJQykihH2GCkwITSalLwxZ9EPXEEfv5FqLIcq2lLrFa4TbWo6SZCwtVhwXDDb0Yag4579W&#10;wX5lv1Zv2/dvsz6mt93nsVqmh1yp56duOQURqAv/4Ud7oxWMJukr3N/EJ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jo1zHAAAA3QAAAA8AAAAAAAAAAAAAAAAAmAIAAGRy&#10;cy9kb3ducmV2LnhtbFBLBQYAAAAABAAEAPUAAACMAwAAAAA=&#10;" fillcolor="red" strokecolor="#c00000" strokeweight="2pt">
                  <v:textbox>
                    <w:txbxContent>
                      <w:p w:rsidR="000C447A" w:rsidRPr="001448AD" w:rsidRDefault="000C447A" w:rsidP="000C447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448AD">
                          <w:rPr>
                            <w:color w:val="FFFFFF" w:themeColor="background1"/>
                          </w:rPr>
                          <w:t>AXIROS TR069 A</w:t>
                        </w:r>
                        <w:r w:rsidR="003D4DA7" w:rsidRPr="001448AD">
                          <w:rPr>
                            <w:color w:val="FFFFFF" w:themeColor="background1"/>
                          </w:rPr>
                          <w:t>GENT</w:t>
                        </w:r>
                      </w:p>
                    </w:txbxContent>
                  </v:textbox>
                </v:rect>
                <v:rect id="Rectangle 2855" o:spid="_x0000_s1092" style="position:absolute;left:14709;top:24251;width:10059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W0+sgA&#10;AADdAAAADwAAAGRycy9kb3ducmV2LnhtbESPQWvCQBSE74X+h+UVeqsbpRYbs4ooFi9qY9qDt0f2&#10;NQnNvg3ZbYz+elcoeBxm5hsmmfemFh21rrKsYDiIQBDnVldcKPjK1i8TEM4ja6wtk4IzOZjPHh8S&#10;jLU9cUrdwRciQNjFqKD0vomldHlJBt3ANsTB+7GtQR9kW0jd4inATS1HUfQmDVYcFkpsaFlS/nv4&#10;MwoWH/azXh6/OS22q/N++H7ZZa+ZUs9P/WIKwlPv7+H/9kYrGE3GY7i9CU9Az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NbT6yAAAAN0AAAAPAAAAAAAAAAAAAAAAAJgCAABk&#10;cnMvZG93bnJldi54bWxQSwUGAAAAAAQABAD1AAAAjQMAAAAA&#10;" fillcolor="#4f81bd [3204]" strokecolor="#8064a2 [3207]" strokeweight="2pt">
                  <v:textbox inset=".72pt,,.72pt">
                    <w:txbxContent>
                      <w:p w:rsidR="000C447A" w:rsidRDefault="000C447A" w:rsidP="000C447A">
                        <w:pPr>
                          <w:jc w:val="center"/>
                        </w:pPr>
                        <w:r>
                          <w:t>FAN</w:t>
                        </w:r>
                      </w:p>
                    </w:txbxContent>
                  </v:textbox>
                </v:rect>
                <v:rect id="Rectangle 2856" o:spid="_x0000_s1093" style="position:absolute;left:89690;top:24251;width:10059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qjccA&#10;AADdAAAADwAAAGRycy9kb3ducmV2LnhtbESPQWvCQBSE7wX/w/KE3upGaUWjq4ilpZdaNXrw9sg+&#10;k2D2bchuTdJf7wpCj8PMfMPMl60pxZVqV1hWMBxEIIhTqwvOFBySj5cJCOeRNZaWSUFHDpaL3tMc&#10;Y20b3tF17zMRIOxiVJB7X8VSujQng25gK+LgnW1t0AdZZ1LX2AS4KeUoisbSYMFhIceK1jmll/2v&#10;UbD6tNtyfTryLvt+736G079N8poo9dxvVzMQnlr/H360v7SC0eRtDPc34Qn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nKo3HAAAA3QAAAA8AAAAAAAAAAAAAAAAAmAIAAGRy&#10;cy9kb3ducmV2LnhtbFBLBQYAAAAABAAEAPUAAACMAwAAAAA=&#10;" fillcolor="#4f81bd [3204]" strokecolor="#8064a2 [3207]" strokeweight="2pt">
                  <v:textbox inset=".72pt,,.72pt">
                    <w:txbxContent>
                      <w:p w:rsidR="000C447A" w:rsidRDefault="000C447A" w:rsidP="000C447A">
                        <w:pPr>
                          <w:jc w:val="center"/>
                        </w:pPr>
                        <w:r>
                          <w:t>SYS_INFO</w:t>
                        </w:r>
                      </w:p>
                    </w:txbxContent>
                  </v:textbox>
                </v:rect>
                <v:rect id="Rectangle 2857" o:spid="_x0000_s1094" style="position:absolute;left:27193;top:24251;width:100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uPFscA&#10;AADdAAAADwAAAGRycy9kb3ducmV2LnhtbESPT4vCMBTE7wt+h/CEva2poqtbjSLKipf9o9WDt0fz&#10;bIvNS2miVj+9WVjwOMzMb5jJrDGluFDtCssKup0IBHFqdcGZgl3y+TYC4TyyxtIyKbiRg9m09TLB&#10;WNsrb+iy9ZkIEHYxKsi9r2IpXZqTQdexFXHwjrY26IOsM6lrvAa4KWUvit6lwYLDQo4VLXJKT9uz&#10;UTBf2d9ycdjzJvta3n66H/fvpJ8o9dpu5mMQnhr/DP+311pBbzQYwt+b8ATk9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6rjxbHAAAA3QAAAA8AAAAAAAAAAAAAAAAAmAIAAGRy&#10;cy9kb3ducmV2LnhtbFBLBQYAAAAABAAEAPUAAACMAwAAAAA=&#10;" fillcolor="#4f81bd [3204]" strokecolor="#8064a2 [3207]" strokeweight="2pt">
                  <v:textbox inset=".72pt,,.72pt">
                    <w:txbxContent>
                      <w:p w:rsidR="000C447A" w:rsidRDefault="000C447A" w:rsidP="000C447A">
                        <w:pPr>
                          <w:jc w:val="center"/>
                        </w:pPr>
                        <w:r>
                          <w:t>DOWNLOAD MANAGER</w:t>
                        </w:r>
                      </w:p>
                    </w:txbxContent>
                  </v:textbox>
                </v:rect>
                <v:rect id="Rectangle 2858" o:spid="_x0000_s1095" style="position:absolute;left:52160;top:24251;width:100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AGgL8A&#10;AADdAAAADwAAAGRycy9kb3ducmV2LnhtbERPSwrCMBDdC94hjOBOUwVFqlFEKBZx4wfE3dCMbWkz&#10;KU3UenuzEFw+3n+16UwtXtS60rKCyTgCQZxZXXKu4HpJRgsQziNrrC2Tgg852Kz7vRXG2r75RK+z&#10;z0UIYRejgsL7JpbSZQUZdGPbEAfuYVuDPsA2l7rFdwg3tZxG0VwaLDk0FNjQrqCsOj+NgszLvO6S&#10;pLof0/1jf7ulh+qSKjUcdNslCE+d/4t/7lQrmC5mYW54E56AXH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wAaAvwAAAN0AAAAPAAAAAAAAAAAAAAAAAJgCAABkcnMvZG93bnJl&#10;di54bWxQSwUGAAAAAAQABAD1AAAAhAMAAAAA&#10;" fillcolor="#002060" strokecolor="#243f60 [1604]" strokeweight="2pt">
                  <v:textbox inset=".72pt,,.72pt">
                    <w:txbxContent>
                      <w:p w:rsidR="000C447A" w:rsidRPr="001448AD" w:rsidRDefault="000C447A" w:rsidP="000C447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448AD">
                          <w:rPr>
                            <w:color w:val="FFFFFF" w:themeColor="background1"/>
                          </w:rPr>
                          <w:t>CONDITIONAL ACCESS SYSTEM</w:t>
                        </w:r>
                      </w:p>
                    </w:txbxContent>
                  </v:textbox>
                </v:rect>
                <v:rect id="Rectangle 2859" o:spid="_x0000_s1096" style="position:absolute;left:77127;top:24251;width:10059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QzAsEA&#10;AADdAAAADwAAAGRycy9kb3ducmV2LnhtbESPzarCMBCF94LvEEZwp6lFRatRxMsFd+LPAwzN2Bab&#10;SW2i1j69EQSXh/PzcZbrxpTiQbUrLCsYDSMQxKnVBWcKzqf/wQyE88gaS8uk4EUO1qtuZ4mJtk8+&#10;0OPoMxFG2CWoIPe+SqR0aU4G3dBWxMG72NqgD7LOpK7xGcZNKeMomkqDBQdCjhVtc0qvx7sJkNt0&#10;P/67nGO+71+tkbK9mV2rVL/XbBYgPDX+F/62d1pBPJvM4fMmPAG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0MwLBAAAA3QAAAA8AAAAAAAAAAAAAAAAAmAIAAGRycy9kb3du&#10;cmV2LnhtbFBLBQYAAAAABAAEAPUAAACGAwAAAAA=&#10;" fillcolor="#7f7f7f [1612]" strokecolor="#404040 [2429]" strokeweight="2pt">
                  <v:textbox inset=".72pt,,.72pt">
                    <w:txbxContent>
                      <w:p w:rsidR="000C447A" w:rsidRPr="001448AD" w:rsidRDefault="000C447A" w:rsidP="000C447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448AD">
                          <w:rPr>
                            <w:color w:val="FFFFFF" w:themeColor="background1"/>
                          </w:rPr>
                          <w:t>MOCA</w:t>
                        </w:r>
                      </w:p>
                    </w:txbxContent>
                  </v:textbox>
                </v:rect>
                <v:rect id="Rectangle 2860" o:spid="_x0000_s1097" style="position:absolute;left:39677;top:24251;width:100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7d38MA&#10;AADdAAAADwAAAGRycy9kb3ducmV2LnhtbERPTYvCMBC9C/6HMAveNFVEtGsUURQv6mrdg7ehGduy&#10;zaQ0Uau/3hyEPT7e93TemFLcqXaFZQX9XgSCOLW64EzBOVl3xyCcR9ZYWiYFT3Iwn7VbU4y1ffCR&#10;7iefiRDCLkYFufdVLKVLczLoerYiDtzV1gZ9gHUmdY2PEG5KOYiikTRYcGjIsaJlTunf6WYULDb2&#10;p1xefvmY7VbPQ3/y2ifDRKnOV7P4BuGp8f/ij3urFQzGo7A/vAlPQM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7d38MAAADdAAAADwAAAAAAAAAAAAAAAACYAgAAZHJzL2Rv&#10;d25yZXYueG1sUEsFBgAAAAAEAAQA9QAAAIgDAAAAAA==&#10;" fillcolor="#4f81bd [3204]" strokecolor="#8064a2 [3207]" strokeweight="2pt">
                  <v:textbox inset=".72pt,,.72pt">
                    <w:txbxContent>
                      <w:p w:rsidR="009F4AE3" w:rsidRDefault="009F4AE3" w:rsidP="009F4AE3">
                        <w:pPr>
                          <w:jc w:val="center"/>
                        </w:pPr>
                        <w:r>
                          <w:t>STORAGE DEVICE MANAGER</w:t>
                        </w:r>
                      </w:p>
                    </w:txbxContent>
                  </v:textbox>
                </v:rect>
                <v:rect id="Rectangle 2861" o:spid="_x0000_s1098" style="position:absolute;left:64644;top:24251;width:100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4RMcA&#10;AADdAAAADwAAAGRycy9kb3ducmV2LnhtbESPQWvCQBSE70L/w/IKvekmIkGjq4ii9NJWjR68PbKv&#10;SWj2bchuTeyv7xYKHoeZ+YZZrHpTixu1rrKsIB5FIIhzqysuFJyz3XAKwnlkjbVlUnAnB6vl02CB&#10;qbYdH+l28oUIEHYpKii9b1IpXV6SQTeyDXHwPm1r0AfZFlK32AW4qeU4ihJpsOKwUGJDm5Lyr9O3&#10;UbDe20O9uV74WLxt7x/x7Oc9m2RKvTz36zkIT71/hP/br1rBeJrE8PcmPA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ieETHAAAA3QAAAA8AAAAAAAAAAAAAAAAAmAIAAGRy&#10;cy9kb3ducmV2LnhtbFBLBQYAAAAABAAEAPUAAACMAwAAAAA=&#10;" fillcolor="#4f81bd [3204]" strokecolor="#8064a2 [3207]" strokeweight="2pt">
                  <v:textbox inset=".72pt,,.72pt">
                    <w:txbxContent>
                      <w:p w:rsidR="009F4AE3" w:rsidRDefault="009F4AE3" w:rsidP="009F4AE3">
                        <w:pPr>
                          <w:jc w:val="center"/>
                        </w:pPr>
                        <w:r>
                          <w:t>NETWORK INTERFACE MANAGER</w:t>
                        </w:r>
                      </w:p>
                    </w:txbxContent>
                  </v:textbox>
                </v:rect>
                <v:rect id="Rectangle 2862" o:spid="_x0000_s1099" style="position:absolute;left:1749;top:24251;width:10515;height:1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kY5McA&#10;AADdAAAADwAAAGRycy9kb3ducmV2LnhtbESPQWvCQBSE74L/YXlCL6Kb5CAa3QQVCqWltNVeentm&#10;X5PQ7NuY3Wry77sFweMwM98wm7w3jbhQ52rLCuJ5BIK4sLrmUsHn8XG2BOE8ssbGMikYyEGejUcb&#10;TLW98gddDr4UAcIuRQWV920qpSsqMujmtiUO3rftDPogu1LqDq8BbhqZRNFCGqw5LFTY0r6i4ufw&#10;axS8n+PXY1xEb3b4ejmh2fnp8LxS6mHSb9cgPPX+Hr61n7SCZLlI4P9NeAI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pGOTHAAAA3QAAAA8AAAAAAAAAAAAAAAAAmAIAAGRy&#10;cy9kb3ducmV2LnhtbFBLBQYAAAAABAAEAPUAAACMAwAAAAA=&#10;" fillcolor="#7f7f7f [1612]" strokecolor="#404040 [2429]" strokeweight="2pt">
                  <v:textbox>
                    <w:txbxContent>
                      <w:p w:rsidR="009F4AE3" w:rsidRPr="001448AD" w:rsidRDefault="00232871" w:rsidP="009F4A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448AD">
                          <w:rPr>
                            <w:color w:val="FFFFFF" w:themeColor="background1"/>
                          </w:rPr>
                          <w:t>R</w:t>
                        </w:r>
                        <w:r w:rsidR="003D4DA7" w:rsidRPr="001448AD">
                          <w:rPr>
                            <w:color w:val="FFFFFF" w:themeColor="background1"/>
                          </w:rPr>
                          <w:t>EF</w:t>
                        </w:r>
                        <w:r w:rsidRPr="001448AD">
                          <w:rPr>
                            <w:color w:val="FFFFFF" w:themeColor="background1"/>
                          </w:rPr>
                          <w:t xml:space="preserve"> SW </w:t>
                        </w:r>
                        <w:r w:rsidR="003D4DA7" w:rsidRPr="001448AD">
                          <w:rPr>
                            <w:color w:val="FFFFFF" w:themeColor="background1"/>
                          </w:rPr>
                          <w:t>SERVER</w:t>
                        </w:r>
                      </w:p>
                    </w:txbxContent>
                  </v:textbox>
                </v:rect>
                <v:rect id="Rectangle 2863" o:spid="_x0000_s1100" style="position:absolute;left:13914;top:33952;width:758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RBksMA&#10;AADdAAAADwAAAGRycy9kb3ducmV2LnhtbESPwW7CMBBE70j8g7VI3MABFIQCBgEC2muhH7DESxKI&#10;1yE2Sfj7ulKlHkcz80az2nSmFA3VrrCsYDKOQBCnVhecKfi+HEcLEM4jaywtk4I3Odis+70VJtq2&#10;/EXN2WciQNglqCD3vkqkdGlOBt3YVsTBu9naoA+yzqSusQ1wU8ppFM2lwYLDQo4V7XNKH+eXUYDX&#10;3cfhfnrOspujSxO3MZfPWKnhoNsuQXjq/H/4r/2pFUwX8xn8vglP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RBksMAAADdAAAADwAAAAAAAAAAAAAAAACYAgAAZHJzL2Rv&#10;d25yZXYueG1sUEsFBgAAAAAEAAQA9QAAAIgDAAAAAA==&#10;" fillcolor="#4f81bd [3204]" strokecolor="#8064a2 [3207]" strokeweight="2pt">
                  <v:textbox inset="3.6pt,,3.6pt">
                    <w:txbxContent>
                      <w:p w:rsidR="003D4DA7" w:rsidRDefault="00C41675" w:rsidP="003D4DA7">
                        <w:pPr>
                          <w:jc w:val="center"/>
                        </w:pPr>
                        <w:r>
                          <w:t>BSECK controller</w:t>
                        </w:r>
                      </w:p>
                      <w:p w:rsidR="00C41675" w:rsidRDefault="00C41675"/>
                    </w:txbxContent>
                  </v:textbox>
                </v:rect>
                <v:rect id="Rectangle 2864" o:spid="_x0000_s1101" style="position:absolute;left:22581;top:33952;width:758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3Z5sQA&#10;AADdAAAADwAAAGRycy9kb3ducmV2LnhtbESPwW7CMBBE75X6D9ZW4lacAkEoxEEtorRXQj9gGy9J&#10;aLwOsZuEv8eVKnEczcwbTboZTSN66lxtWcHLNAJBXFhdc6ng6/j+vALhPLLGxjIpuJKDTfb4kGKi&#10;7cAH6nNfigBhl6CCyvs2kdIVFRl0U9sSB+9kO4M+yK6UusMhwE0jZ1G0lAZrDgsVtrStqPjJf40C&#10;/H772J33l3l5cnTs4yHm5hIrNXkaX9cgPI3+Hv5vf2oFs9VyAX9vwhO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d2ebEAAAA3QAAAA8AAAAAAAAAAAAAAAAAmAIAAGRycy9k&#10;b3ducmV2LnhtbFBLBQYAAAAABAAEAPUAAACJAwAAAAA=&#10;" fillcolor="#4f81bd [3204]" strokecolor="#8064a2 [3207]" strokeweight="2pt">
                  <v:textbox inset="3.6pt,,3.6pt">
                    <w:txbxContent>
                      <w:p w:rsidR="003D4DA7" w:rsidRDefault="00C41675" w:rsidP="003D4DA7">
                        <w:pPr>
                          <w:jc w:val="center"/>
                        </w:pPr>
                        <w:r>
                          <w:t>Pace NAND</w:t>
                        </w:r>
                      </w:p>
                    </w:txbxContent>
                  </v:textbox>
                </v:rect>
                <v:rect id="Rectangle 2865" o:spid="_x0000_s1102" style="position:absolute;left:83409;top:33952;width:758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F8fcMA&#10;AADdAAAADwAAAGRycy9kb3ducmV2LnhtbESPzW7CMBCE75X6DtYicSsOoCAUMKhF/F2BPsA2XpLQ&#10;eB1ik4S3x0hIHEcz841mvuxMKRqqXWFZwXAQgSBOrS44U/B72nxNQTiPrLG0TAru5GC5+PyYY6Jt&#10;ywdqjj4TAcIuQQW591UipUtzMugGtiIO3tnWBn2QdSZ1jW2Am1KOomgiDRYcFnKsaJVT+n+8GQX4&#10;97NbX7bXcXZ2dGriNubyGivV73XfMxCeOv8Ov9p7rWA0ncTwfBOe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F8fcMAAADdAAAADwAAAAAAAAAAAAAAAACYAgAAZHJzL2Rv&#10;d25yZXYueG1sUEsFBgAAAAAEAAQA9QAAAIgDAAAAAA==&#10;" fillcolor="#4f81bd [3204]" strokecolor="#8064a2 [3207]" strokeweight="2pt">
                  <v:textbox inset="3.6pt,,3.6pt">
                    <w:txbxContent>
                      <w:p w:rsidR="004C25E2" w:rsidRDefault="004C25E2" w:rsidP="004C25E2">
                        <w:pPr>
                          <w:jc w:val="center"/>
                        </w:pPr>
                        <w:r>
                          <w:t>SECURITY STRING</w:t>
                        </w:r>
                      </w:p>
                      <w:p w:rsidR="003D4DA7" w:rsidRDefault="003D4DA7" w:rsidP="003D4DA7">
                        <w:pPr>
                          <w:jc w:val="center"/>
                        </w:pPr>
                      </w:p>
                    </w:txbxContent>
                  </v:textbox>
                </v:rect>
                <v:rect id="Rectangle 2866" o:spid="_x0000_s1103" style="position:absolute;left:31248;top:33952;width:758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PiCsQA&#10;AADdAAAADwAAAGRycy9kb3ducmV2LnhtbESPwW7CMBBE70j9B2srcQOnoERRikEtosAV6Ads4yVJ&#10;G69D7Cbh7zESEsfRzLzRLFaDqUVHrassK3ibRiCIc6srLhR8n74mKQjnkTXWlknBlRysli+jBWba&#10;9nyg7ugLESDsMlRQet9kUrq8JINuahvi4J1ta9AH2RZSt9gHuKnlLIoSabDisFBiQ+uS8r/jv1GA&#10;P5+7ze/2Mi/Ojk5d3MdcX2Klxq/DxzsIT4N/hh/tvVYwS5ME7m/CE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4grEAAAA3QAAAA8AAAAAAAAAAAAAAAAAmAIAAGRycy9k&#10;b3ducmV2LnhtbFBLBQYAAAAABAAEAPUAAACJAwAAAAA=&#10;" fillcolor="#4f81bd [3204]" strokecolor="#8064a2 [3207]" strokeweight="2pt">
                  <v:textbox inset="3.6pt,,3.6pt">
                    <w:txbxContent>
                      <w:p w:rsidR="003D4DA7" w:rsidRDefault="003D4DA7" w:rsidP="003D4DA7">
                        <w:pPr>
                          <w:jc w:val="center"/>
                        </w:pPr>
                        <w:r>
                          <w:t>SDIF</w:t>
                        </w:r>
                      </w:p>
                    </w:txbxContent>
                  </v:textbox>
                </v:rect>
                <v:rect id="Rectangle 2867" o:spid="_x0000_s1104" style="position:absolute;left:39915;top:33952;width:758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9HkcQA&#10;AADdAAAADwAAAGRycy9kb3ducmV2LnhtbESPzW7CMBCE70h9B2srcQMHUAAFDGqr0nLl5wGWeEkC&#10;8TrEJknfvkZC4jiamW80y3VnStFQ7QrLCkbDCARxanXBmYLjYTOYg3AeWWNpmRT8kYP16q23xETb&#10;lnfU7H0mAoRdggpy76tESpfmZNANbUUcvLOtDfog60zqGtsAN6UcR9FUGiw4LORY0VdO6XV/Nwrw&#10;9Pn7ffm5TbKzo0MTtzGXt1ip/nv3sQDhqfOv8LO91QrG8+kMHm/CE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PR5HEAAAA3QAAAA8AAAAAAAAAAAAAAAAAmAIAAGRycy9k&#10;b3ducmV2LnhtbFBLBQYAAAAABAAEAPUAAACJAwAAAAA=&#10;" fillcolor="#4f81bd [3204]" strokecolor="#8064a2 [3207]" strokeweight="2pt">
                  <v:textbox inset="3.6pt,,3.6pt">
                    <w:txbxContent>
                      <w:p w:rsidR="003D4DA7" w:rsidRDefault="00D647EA" w:rsidP="003D4DA7">
                        <w:pPr>
                          <w:jc w:val="center"/>
                        </w:pPr>
                        <w:r>
                          <w:t>TBSL controller</w:t>
                        </w:r>
                      </w:p>
                    </w:txbxContent>
                  </v:textbox>
                </v:rect>
                <v:rect id="Rectangle 2868" o:spid="_x0000_s1105" style="position:absolute;left:48741;top:33952;width:758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DT48AA&#10;AADdAAAADwAAAGRycy9kb3ducmV2LnhtbERPyW7CMBC9I/EP1iBxAwdQEEoxqFRlubJ8wBAPSdp4&#10;HGKThL/HBySOT29frjtTioZqV1hWMBlHIIhTqwvOFFzO29EChPPIGkvLpOBJDtarfm+JibYtH6k5&#10;+UyEEHYJKsi9rxIpXZqTQTe2FXHgbrY26AOsM6lrbEO4KeU0iubSYMGhIceKfnJK/08PowCvm/3v&#10;3+4+y26Ozk3cxlzeY6WGg+77C4Snzn/Eb/dBK5gu5mFueBOe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1DT48AAAADdAAAADwAAAAAAAAAAAAAAAACYAgAAZHJzL2Rvd25y&#10;ZXYueG1sUEsFBgAAAAAEAAQA9QAAAIUDAAAAAA==&#10;" fillcolor="#4f81bd [3204]" strokecolor="#8064a2 [3207]" strokeweight="2pt">
                  <v:textbox inset="3.6pt,,3.6pt">
                    <w:txbxContent>
                      <w:p w:rsidR="003D4DA7" w:rsidRDefault="00D647EA" w:rsidP="003D4DA7">
                        <w:pPr>
                          <w:jc w:val="center"/>
                        </w:pPr>
                        <w:r>
                          <w:t>SH_SDM</w:t>
                        </w:r>
                      </w:p>
                    </w:txbxContent>
                  </v:textbox>
                </v:rect>
                <v:rect id="Rectangle 2869" o:spid="_x0000_s1106" style="position:absolute;left:57408;top:33952;width:758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x2eMMA&#10;AADdAAAADwAAAGRycy9kb3ducmV2LnhtbESPwW7CMBBE70j8g7VIvYEDKAgCBtGKll4LfMASL0kg&#10;XofYTcLfY6RKPY5m5o1mtelMKRqqXWFZwXgUgSBOrS44U3A6fg7nIJxH1lhaJgUPcrBZ93srTLRt&#10;+Yeag89EgLBLUEHufZVI6dKcDLqRrYiDd7G1QR9knUldYxvgppSTKJpJgwWHhRwr+sgpvR1+jQI8&#10;v+9316/7NLs4OjZxG3N5j5V6G3TbJQhPnf8P/7W/tYLJfLaA15vwBO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x2eMMAAADdAAAADwAAAAAAAAAAAAAAAACYAgAAZHJzL2Rv&#10;d25yZXYueG1sUEsFBgAAAAAEAAQA9QAAAIgDAAAAAA==&#10;" fillcolor="#4f81bd [3204]" strokecolor="#8064a2 [3207]" strokeweight="2pt">
                  <v:textbox inset="3.6pt,,3.6pt">
                    <w:txbxContent>
                      <w:p w:rsidR="003D4DA7" w:rsidRDefault="00D647EA" w:rsidP="003D4DA7">
                        <w:pPr>
                          <w:jc w:val="center"/>
                        </w:pPr>
                        <w:r>
                          <w:t>DEMUX</w:t>
                        </w:r>
                      </w:p>
                    </w:txbxContent>
                  </v:textbox>
                </v:rect>
                <v:rect id="Rectangle 2870" o:spid="_x0000_s1107" style="position:absolute;left:66075;top:33952;width:758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9JOMEA&#10;AADdAAAADwAAAGRycy9kb3ducmV2LnhtbERPS27CMBDdV+IO1iCxKw6gtChgEFT9bZtwgCEekkA8&#10;DrabpLevF5W6fHr/7X40rejJ+caygsU8AUFcWt1wpeBUvD2uQfiArLG1TAp+yMN+N3nYYqbtwF/U&#10;56ESMYR9hgrqELpMSl/WZNDPbUccuYt1BkOErpLa4RDDTSuXSfIkDTYcG2rs6KWm8pZ/GwV4Pn68&#10;Xt/vq+riqejTIeX2nio1m46HDYhAY/gX/7k/tYLl+jnuj2/iE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/STjBAAAA3QAAAA8AAAAAAAAAAAAAAAAAmAIAAGRycy9kb3du&#10;cmV2LnhtbFBLBQYAAAAABAAEAPUAAACGAwAAAAA=&#10;" fillcolor="#4f81bd [3204]" strokecolor="#8064a2 [3207]" strokeweight="2pt">
                  <v:textbox inset="3.6pt,,3.6pt">
                    <w:txbxContent>
                      <w:p w:rsidR="003947DA" w:rsidRDefault="00C41675" w:rsidP="003947DA">
                        <w:pPr>
                          <w:jc w:val="center"/>
                        </w:pPr>
                        <w:r>
                          <w:t>SH_NIM</w:t>
                        </w:r>
                      </w:p>
                    </w:txbxContent>
                  </v:textbox>
                </v:rect>
                <v:rect id="Rectangle 2872" o:spid="_x0000_s1108" style="position:absolute;left:74742;top:33952;width:758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Fy1MUA&#10;AADdAAAADwAAAGRycy9kb3ducmV2LnhtbESPzW7CMBCE70i8g7VIvRWHVAGUxiBatYUrPw+wjTc/&#10;bbwOsZukb18jVeI4mplvNNl2NI3oqXO1ZQWLeQSCOLe65lLB5fz+uAbhPLLGxjIp+CUH2810kmGq&#10;7cBH6k++FAHCLkUFlfdtKqXLKzLo5rYlDl5hO4M+yK6UusMhwE0j4yhaSoM1h4UKW3qtKP8+/RgF&#10;+Pmyf/v6uD6VhaNznwwJN9dEqYfZuHsG4Wn09/B/+6AVxOtVDLc34Qn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YXLUxQAAAN0AAAAPAAAAAAAAAAAAAAAAAJgCAABkcnMv&#10;ZG93bnJldi54bWxQSwUGAAAAAAQABAD1AAAAigMAAAAA&#10;" fillcolor="#4f81bd [3204]" strokecolor="#8064a2 [3207]" strokeweight="2pt">
                  <v:textbox inset="3.6pt,,3.6pt">
                    <w:txbxContent>
                      <w:p w:rsidR="003947DA" w:rsidRDefault="004C25E2" w:rsidP="003947DA">
                        <w:pPr>
                          <w:jc w:val="center"/>
                        </w:pPr>
                        <w:r>
                          <w:t>FUT controller</w:t>
                        </w:r>
                      </w:p>
                    </w:txbxContent>
                  </v:textbox>
                </v:rect>
                <v:rect id="Rectangle 2877" o:spid="_x0000_s1109" style="position:absolute;left:2067;top:41346;width:97917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Jei8AA&#10;AADdAAAADwAAAGRycy9kb3ducmV2LnhtbESPywrCMBBF94L/EEZwp6lFVKpRRBHciY8PGJqxLTaT&#10;2kSt/XojCC4v93G4i1VjSvGk2hWWFYyGEQji1OqCMwWX824wA+E8ssbSMil4k4PVsttZYKLti4/0&#10;PPlMhBF2CSrIva8SKV2ak0E3tBVx8K62NuiDrDOpa3yFcVPKOIom0mDBgZBjRZuc0tvpYQLkPjmM&#10;t9dLzI/DuzVStnezb5Xq95r1HISnxv/Dv/ZeK4hn0yl834QnIJ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Jei8AAAADdAAAADwAAAAAAAAAAAAAAAACYAgAAZHJzL2Rvd25y&#10;ZXYueG1sUEsFBgAAAAAEAAQA9QAAAIUDAAAAAA==&#10;" fillcolor="#7f7f7f [1612]" strokecolor="#404040 [2429]" strokeweight="2pt">
                  <v:textbox inset=".72pt,,.72pt">
                    <w:txbxContent>
                      <w:p w:rsidR="00D412D5" w:rsidRPr="001448AD" w:rsidRDefault="00D412D5" w:rsidP="00D412D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LINUX KERNEL SPACE</w:t>
                        </w:r>
                      </w:p>
                    </w:txbxContent>
                  </v:textbox>
                </v:rect>
                <v:shape id="Straight Arrow Connector 2996" o:spid="_x0000_s1110" type="#_x0000_t32" style="position:absolute;left:6838;top:38563;width:50;height:2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OfFcIAAADdAAAADwAAAGRycy9kb3ducmV2LnhtbESPzarCMBSE94LvEI7gzqbXhdpeo4gg&#10;1JX4t3B3bM5ty21OShO1vr0RBJfDzHzDzJedqcWdWldZVvATxSCIc6srLhScjpvRDITzyBpry6Tg&#10;SQ6Wi35vjqm2D97T/eALESDsUlRQet+kUrq8JIMusg1x8P5sa9AH2RZSt/gIcFPLcRxPpMGKw0KJ&#10;Da1Lyv8PN6NgVSWIU+5ol10vBotzk5n1VqnhoFv9gvDU+W/40860gnGSTOD9JjwB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/OfFcIAAADdAAAADwAAAAAAAAAAAAAA&#10;AAChAgAAZHJzL2Rvd25yZXYueG1sUEsFBgAAAAAEAAQA+QAAAJADAAAAAA==&#10;" strokecolor="black [3040]" strokeweight="2.25pt">
                  <v:stroke endarrow="block"/>
                </v:shape>
                <v:shape id="Straight Arrow Connector 2997" o:spid="_x0000_s1111" type="#_x0000_t32" style="position:absolute;left:17492;top:38563;width:51;height:2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86jsIAAADdAAAADwAAAGRycy9kb3ducmV2LnhtbESPzarCMBSE94LvEI7gzqbXhdpeo4gg&#10;1JX4t3B3bM5ty21OShO1vr0RBJfDzHzDzJedqcWdWldZVvATxSCIc6srLhScjpvRDITzyBpry6Tg&#10;SQ6Wi35vjqm2D97T/eALESDsUlRQet+kUrq8JIMusg1x8P5sa9AH2RZSt/gIcFPLcRxPpMGKw0KJ&#10;Da1Lyv8PN6NgVSWIU+5ol10vBotzk5n1VqnhoFv9gvDU+W/40860gnGSTOH9JjwB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86jsIAAADdAAAADwAAAAAAAAAAAAAA&#10;AAChAgAAZHJzL2Rvd25yZXYueG1sUEsFBgAAAAAEAAQA+QAAAJADAAAAAA==&#10;" strokecolor="black [3040]" strokeweight="2.25pt">
                  <v:stroke endarrow="block"/>
                </v:shape>
                <v:shape id="Straight Arrow Connector 2998" o:spid="_x0000_s1112" type="#_x0000_t32" style="position:absolute;left:26239;top:38563;width:51;height:2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Cu/L0AAADdAAAADwAAAGRycy9kb3ducmV2LnhtbERPuwrCMBTdBf8hXMFNUx3UVqOIINRJ&#10;fA1u1+baFpub0kStf28GwfFw3otVayrxosaVlhWMhhEI4szqknMF59N2MAPhPLLGyjIp+JCD1bLb&#10;WWCi7ZsP9Dr6XIQQdgkqKLyvEyldVpBBN7Q1ceDutjHoA2xyqRt8h3BTyXEUTaTBkkNDgTVtCsoe&#10;x6dRsC5jxCm3tE9vV4P5pU7NZqdUv9eu5yA8tf4v/rlTrWAcx2FueBOegFx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kgrvy9AAAA3QAAAA8AAAAAAAAAAAAAAAAAoQIA&#10;AGRycy9kb3ducmV2LnhtbFBLBQYAAAAABAAEAPkAAACLAwAAAAA=&#10;" strokecolor="black [3040]" strokeweight="2.25pt">
                  <v:stroke endarrow="block"/>
                </v:shape>
                <v:shape id="Straight Arrow Connector 2999" o:spid="_x0000_s1113" type="#_x0000_t32" style="position:absolute;left:34906;top:38563;width:51;height:2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wLZ8MAAADdAAAADwAAAGRycy9kb3ducmV2LnhtbESPQYvCMBSE74L/ITzBm0314G6rsRRB&#10;qKdlXT14ezbPtti8lCZq999vFgSPw8x8w6yzwbTiQb1rLCuYRzEI4tLqhisFx5/d7BOE88gaW8uk&#10;4JccZJvxaI2ptk/+psfBVyJA2KWooPa+S6V0ZU0GXWQ74uBdbW/QB9lXUvf4DHDTykUcL6XBhsNC&#10;jR1taypvh7tRkDcJ4gcP9FVczgarU1eY7V6p6WTIVyA8Df4dfrULrWCRJAn8vwlP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sC2fDAAAA3QAAAA8AAAAAAAAAAAAA&#10;AAAAoQIAAGRycy9kb3ducmV2LnhtbFBLBQYAAAAABAAEAPkAAACRAwAAAAA=&#10;" strokecolor="black [3040]" strokeweight="2.25pt">
                  <v:stroke endarrow="block"/>
                </v:shape>
                <v:shape id="Straight Arrow Connector 3000" o:spid="_x0000_s1114" type="#_x0000_t32" style="position:absolute;left:43573;top:38563;width:50;height:2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iaar8AAADdAAAADwAAAGRycy9kb3ducmV2LnhtbERPy4rCMBTdC/5DuMLsNNEBH9UoIgid&#10;lfhauLs217bY3JQmo/XvzUJweTjvxaq1lXhQ40vHGoYDBYI4c6bkXMPpuO1PQfiAbLByTBpe5GG1&#10;7HYWmBj35D09DiEXMYR9ghqKEOpESp8VZNEPXE0cuZtrLIYIm1yaBp8x3FZypNRYWiw5NhRY06ag&#10;7H74txrW5Qxxwi3t0uvFYn6uU7v50/qn167nIAK14Sv+uFOj4VepuD++iU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3iaar8AAADdAAAADwAAAAAAAAAAAAAAAACh&#10;AgAAZHJzL2Rvd25yZXYueG1sUEsFBgAAAAAEAAQA+QAAAI0DAAAAAA==&#10;" strokecolor="black [3040]" strokeweight="2.25pt">
                  <v:stroke endarrow="block"/>
                </v:shape>
                <v:shape id="Straight Arrow Connector 3001" o:spid="_x0000_s1115" type="#_x0000_t32" style="position:absolute;left:52240;top:38563;width:50;height:2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Q/8cMAAADdAAAADwAAAGRycy9kb3ducmV2LnhtbESPQYvCMBSE7wv+h/CEvW0TXXDXahQR&#10;hHoSdT14ezbPtti8lCZq/fdGEPY4zMw3zHTe2VrcqPWVYw2DRIEgzp2puNDwt199/YLwAdlg7Zg0&#10;PMjDfNb7mGJq3J23dNuFQkQI+xQ1lCE0qZQ+L8miT1xDHL2zay2GKNtCmhbvEW5rOVRqJC1WHBdK&#10;bGhZUn7ZXa2GRTVG/OGONtnpaLE4NJldrrX+7HeLCYhAXfgPv9uZ0fCt1ABeb+IT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0P/HDAAAA3QAAAA8AAAAAAAAAAAAA&#10;AAAAoQIAAGRycy9kb3ducmV2LnhtbFBLBQYAAAAABAAEAPkAAACRAwAAAAA=&#10;" strokecolor="black [3040]" strokeweight="2.25pt">
                  <v:stroke endarrow="block"/>
                </v:shape>
                <v:shape id="Straight Arrow Connector 3002" o:spid="_x0000_s1116" type="#_x0000_t32" style="position:absolute;left:60906;top:38563;width:51;height:2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ahhsIAAADdAAAADwAAAGRycy9kb3ducmV2LnhtbESPT4vCMBTE74LfITzBmyYqrFqNIoJQ&#10;T8v65+Dt2TzbYvNSmqj1228WFjwOM/MbZrlubSWe1PjSsYbRUIEgzpwpOddwOu4GMxA+IBusHJOG&#10;N3lYr7qdJSbGvfiHnoeQiwhhn6CGIoQ6kdJnBVn0Q1cTR+/mGoshyiaXpsFXhNtKjpX6khZLjgsF&#10;1rQtKLsfHlbDppwjTrml7/R6sZif69Ru91r3e+1mASJQGz7h/3ZqNEyUGsPfm/gE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ahhsIAAADdAAAADwAAAAAAAAAAAAAA&#10;AAChAgAAZHJzL2Rvd25yZXYueG1sUEsFBgAAAAAEAAQA+QAAAJADAAAAAA==&#10;" strokecolor="black [3040]" strokeweight="2.25pt">
                  <v:stroke endarrow="block"/>
                </v:shape>
                <v:shape id="Straight Arrow Connector 3003" o:spid="_x0000_s1117" type="#_x0000_t32" style="position:absolute;left:69573;top:38563;width:51;height:2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oEHcMAAADdAAAADwAAAGRycy9kb3ducmV2LnhtbESPQYvCMBSE74L/ITxhbzZRQdeuUUQQ&#10;6knU3cPens3btti8lCar9d8bQfA4zMw3zGLV2VpcqfWVYw2jRIEgzp2puNDwfdoOP0H4gGywdkwa&#10;7uRhtez3Fpgad+MDXY+hEBHCPkUNZQhNKqXPS7LoE9cQR+/PtRZDlG0hTYu3CLe1HCs1lRYrjgsl&#10;NrQpKb8c/62GdTVHnHFH++z8a7H4aTK72Wn9MejWXyACdeEdfrUzo2Gi1ASeb+IT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qBB3DAAAA3QAAAA8AAAAAAAAAAAAA&#10;AAAAoQIAAGRycy9kb3ducmV2LnhtbFBLBQYAAAAABAAEAPkAAACRAwAAAAA=&#10;" strokecolor="black [3040]" strokeweight="2.25pt">
                  <v:stroke endarrow="block"/>
                </v:shape>
                <v:shape id="Straight Arrow Connector 3004" o:spid="_x0000_s1118" type="#_x0000_t32" style="position:absolute;left:78240;top:38563;width:51;height:2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cacUAAADdAAAADwAAAGRycy9kb3ducmV2LnhtbESPT2vCQBTE74LfYXlCb7rbP1gb3QQR&#10;CulJtO3B22v2mYRm34bsNkm/vSsIHoeZ+Q2zyUbbiJ46XzvW8LhQIIgLZ2ouNXx9vs9XIHxANtg4&#10;Jg3/5CFLp5MNJsYNfKD+GEoRIewT1FCF0CZS+qIii37hWuLonV1nMUTZldJ0OES4beSTUktpsea4&#10;UGFLu4qK3+Of1bCt3xBfeaR9/nOyWH63ud19aP0wG7drEIHGcA/f2rnR8KzUC1zfxCcg0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OcacUAAADdAAAADwAAAAAAAAAA&#10;AAAAAAChAgAAZHJzL2Rvd25yZXYueG1sUEsFBgAAAAAEAAQA+QAAAJMDAAAAAA==&#10;" strokecolor="black [3040]" strokeweight="2.25pt">
                  <v:stroke endarrow="block"/>
                </v:shape>
                <v:shape id="Straight Arrow Connector 3005" o:spid="_x0000_s1119" type="#_x0000_t32" style="position:absolute;left:86907;top:38563;width:51;height:2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58sQAAADdAAAADwAAAGRycy9kb3ducmV2LnhtbESPQWvCQBSE74L/YXlCb7rbllob3QQR&#10;CulJtO3B22v2mYRm34bsNkn/vSsIHoeZ+YbZZKNtRE+drx1reFwoEMSFMzWXGr4+3+crED4gG2wc&#10;k4Z/8pCl08kGE+MGPlB/DKWIEPYJaqhCaBMpfVGRRb9wLXH0zq6zGKLsSmk6HCLcNvJJqaW0WHNc&#10;qLClXUXF7/HPatjWb4ivPNI+/zlZLL/b3O4+tH6Yjds1iEBjuIdv7dxoeFbqBa5v4hOQ6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znyxAAAAN0AAAAPAAAAAAAAAAAA&#10;AAAAAKECAABkcnMvZG93bnJldi54bWxQSwUGAAAAAAQABAD5AAAAkgMAAAAA&#10;" strokecolor="black [3040]" strokeweight="2.25pt">
                  <v:stroke endarrow="block"/>
                </v:shape>
                <v:shape id="Straight Arrow Connector 3006" o:spid="_x0000_s1120" type="#_x0000_t32" style="position:absolute;left:95574;top:38563;width:53;height:2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2nhcQAAADdAAAADwAAAGRycy9kb3ducmV2LnhtbESPzWrDMBCE74W8g9hAbrWcBNrUtRyC&#10;oeCcSvNz6G1rbWwTa2Uk1XHevioUehxm5hsm306mFyM531lWsExSEMS11R03Ck7Ht8cNCB+QNfaW&#10;ScGdPGyL2UOOmbY3/qDxEBoRIewzVNCGMGRS+rolgz6xA3H0LtYZDFG6RmqHtwg3vVyl6ZM02HFc&#10;aHGgsqX6evg2CnbdC+IzT/RefX0abM5DZcq9Uov5tHsFEWgK/+G/dqUVrCMRft/EJ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aeFxAAAAN0AAAAPAAAAAAAAAAAA&#10;AAAAAKECAABkcnMvZG93bnJldi54bWxQSwUGAAAAAAQABAD5AAAAkgMAAAAA&#10;" strokecolor="black [3040]" strokeweight="2.25pt">
                  <v:stroke endarrow="block"/>
                </v:shape>
                <v:shape id="Straight Arrow Connector 3011" o:spid="_x0000_s1121" type="#_x0000_t32" style="position:absolute;left:13040;top:20434;width:98;height:206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LAfMUAAADdAAAADwAAAGRycy9kb3ducmV2LnhtbESP0WrCQBRE3wv+w3IFX4puokUkuooW&#10;Qgv1xegHXLLXJJq9G3a3Mf59t1Do4zAzZ5jNbjCt6Mn5xrKCdJaAIC6tbrhScDnn0xUIH5A1tpZJ&#10;wZM87Lajlw1m2j74RH0RKhEh7DNUUIfQZVL6siaDfmY74uhdrTMYonSV1A4fEW5aOU+SpTTYcFyo&#10;saP3msp78W0U+KO8ya+312Jxfvb5h8sPl3A8KTUZD/s1iEBD+A//tT+1gkWSpvD7Jj4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ELAfMUAAADdAAAADwAAAAAAAAAA&#10;AAAAAAChAgAAZHJzL2Rvd25yZXYueG1sUEsFBgAAAAAEAAQA+QAAAJMDAAAAAA==&#10;" strokecolor="black [3213]" strokeweight="2.25pt">
                  <v:stroke endarrow="block"/>
                </v:shape>
                <v:shape id="Straight Arrow Connector 3012" o:spid="_x0000_s1122" type="#_x0000_t32" style="position:absolute;left:6758;top:20514;width:32;height:35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cMnMYAAADdAAAADwAAAGRycy9kb3ducmV2LnhtbESPUWvCMBSF3wf+h3CFvc20CjK6puJE&#10;QcYG08mer801LWtuShK1+/eLIOzxcM75DqdcDLYTF/Khdawgn2QgiGunWzYKDl+bp2cQISJr7ByT&#10;gl8KsKhGDyUW2l15R5d9NCJBOBSooImxL6QMdUMWw8T1xMk7OW8xJumN1B6vCW47Oc2yubTYclpo&#10;sKdVQ/XP/mwVtB9v38fD5850r3K99OZ9M+/PuVKP42H5AiLSEP/D9/ZWK5hl+RRub9ITk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nDJzGAAAA3QAAAA8AAAAAAAAA&#10;AAAAAAAAoQIAAGRycy9kb3ducmV2LnhtbFBLBQYAAAAABAAEAPkAAACUAwAAAAA=&#10;" strokecolor="red" strokeweight="4pt">
                  <v:stroke endarrow="block"/>
                </v:shape>
                <v:shape id="Straight Arrow Connector 3013" o:spid="_x0000_s1123" type="#_x0000_t32" style="position:absolute;left:19162;top:20514;width:32;height:3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Ab2sYAAADdAAAADwAAAGRycy9kb3ducmV2LnhtbESPwWrDMBBE74X8g9hCbo2UGIpxooRS&#10;SFJCL3V7yW2xtraxtTKWajv++qhQ6HGYmTfM7jDZVgzU+9qxhvVKgSAunKm51PD1eXxKQfiAbLB1&#10;TBpu5OGwXzzsMDNu5A8a8lCKCGGfoYYqhC6T0hcVWfQr1xFH79v1FkOUfSlNj2OE21ZulHqWFmuO&#10;CxV29FpR0eQ/VsP55C7vjRzmUx3S7jxvmms6KK2Xj9PLFkSgKfyH/9pvRkOi1gn8volPQO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AG9rGAAAA3QAAAA8AAAAAAAAA&#10;AAAAAAAAoQIAAGRycy9kb3ducmV2LnhtbFBLBQYAAAAABAAEAPkAAACUAwAAAAA=&#10;" strokecolor="#00b050" strokeweight="4pt">
                  <v:stroke endarrow="block"/>
                </v:shape>
                <v:shape id="Straight Arrow Connector 3015" o:spid="_x0000_s1124" type="#_x0000_t32" style="position:absolute;left:31805;top:20514;width:31;height:3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UmNcYAAADdAAAADwAAAGRycy9kb3ducmV2LnhtbESPQWvCQBSE74L/YXmCN93VUgnRTSiC&#10;Wkov2l68PbKvSUj2bchuY/TXdwuFHoeZ+YbZ5aNtxUC9rx1rWC0VCOLCmZpLDZ8fh0UCwgdkg61j&#10;0nAnD3k2newwNe7GZxouoRQRwj5FDVUIXSqlLyqy6JeuI47el+sthij7UpoebxFuW7lWaiMt1hwX&#10;KuxoX1HRXL6thtPRvb03cngc65B0p8e6uSaD0no+G1+2IAKN4T/81341Gp7U6hl+38Qn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lJjXGAAAA3QAAAA8AAAAAAAAA&#10;AAAAAAAAoQIAAGRycy9kb3ducmV2LnhtbFBLBQYAAAAABAAEAPkAAACUAwAAAAA=&#10;" strokecolor="#00b050" strokeweight="4pt">
                  <v:stroke endarrow="block"/>
                </v:shape>
                <v:shape id="Straight Arrow Connector 3016" o:spid="_x0000_s1125" type="#_x0000_t32" style="position:absolute;left:44368;top:20514;width:32;height:3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e4QsUAAADdAAAADwAAAGRycy9kb3ducmV2LnhtbESPT4vCMBTE7wt+h/AEb2uigpRqFBHU&#10;Rfbin4u3R/NsS5uX0mRr9dNvFhY8DjPzG2a57m0tOmp96VjDZKxAEGfOlJxruF52nwkIH5AN1o5J&#10;w5M8rFeDjyWmxj34RN055CJC2KeooQihSaX0WUEW/dg1xNG7u9ZiiLLNpWnxEeG2llOl5tJiyXGh&#10;wIa2BWXV+cdqOOzd8buS3WtfhqQ5vKbVLemU1qNhv1mACNSHd/i//WU0zNRkDn9v4hO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e4QsUAAADdAAAADwAAAAAAAAAA&#10;AAAAAAChAgAAZHJzL2Rvd25yZXYueG1sUEsFBgAAAAAEAAQA+QAAAJMDAAAAAA==&#10;" strokecolor="#00b050" strokeweight="4pt">
                  <v:stroke endarrow="block"/>
                </v:shape>
                <v:shape id="Straight Arrow Connector 3017" o:spid="_x0000_s1126" type="#_x0000_t32" style="position:absolute;left:57010;top:20514;width:33;height:3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sd2cYAAADdAAAADwAAAGRycy9kb3ducmV2LnhtbESPQWvCQBSE74L/YXmCN93VQg3RTSiC&#10;Wkov2l68PbKvSUj2bchuY/TXdwuFHoeZ+YbZ5aNtxUC9rx1rWC0VCOLCmZpLDZ8fh0UCwgdkg61j&#10;0nAnD3k2newwNe7GZxouoRQRwj5FDVUIXSqlLyqy6JeuI47el+sthij7UpoebxFuW7lW6llarDku&#10;VNjRvqKiuXxbDaeje3tv5PA41iHpTo91c00GpfV8Nr5sQQQaw3/4r/1qNDyp1QZ+38Qn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7HdnGAAAA3QAAAA8AAAAAAAAA&#10;AAAAAAAAoQIAAGRycy9kb3ducmV2LnhtbFBLBQYAAAAABAAEAPkAAACUAwAAAAA=&#10;" strokecolor="#00b050" strokeweight="4pt">
                  <v:stroke endarrow="block"/>
                </v:shape>
                <v:shape id="Straight Arrow Connector 3018" o:spid="_x0000_s1127" type="#_x0000_t32" style="position:absolute;left:66631;top:20514;width:33;height:3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SJq8MAAADdAAAADwAAAGRycy9kb3ducmV2LnhtbERPz2vCMBS+C/sfwhvspokOpHRGkcHs&#10;EC/rdtnt0Tzb0ualNFlb+9ebg7Djx/d7d5hsKwbqfe1Yw3qlQBAXztRcavj5/lgmIHxANtg6Jg03&#10;8nDYPy12mBo38hcNeShFDGGfooYqhC6V0hcVWfQr1xFH7up6iyHCvpSmxzGG21ZulNpKizXHhgo7&#10;eq+oaPI/qyE7ufOlkcN8qkPSZfOm+U0GpfXL83R8AxFoCv/ih/vTaHhV6zg3volPQO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kiavDAAAA3QAAAA8AAAAAAAAAAAAA&#10;AAAAoQIAAGRycy9kb3ducmV2LnhtbFBLBQYAAAAABAAEAPkAAACRAwAAAAA=&#10;" strokecolor="#00b050" strokeweight="4pt">
                  <v:stroke endarrow="block"/>
                </v:shape>
                <v:shape id="Straight Arrow Connector 3024" o:spid="_x0000_s1128" type="#_x0000_t32" style="position:absolute;left:98119;top:20514;width:32;height:3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VJE8YAAADdAAAADwAAAGRycy9kb3ducmV2LnhtbESPT2vCQBTE74V+h+UVequ7RpGQuooI&#10;apFe/HPx9si+JiHZtyG7xtRP3y0IHoeZ+Q0zXw62ET11vnKsYTxSIIhzZyouNJxPm48UhA/IBhvH&#10;pOGXPCwXry9zzIy78YH6YyhEhLDPUEMZQptJ6fOSLPqRa4mj9+M6iyHKrpCmw1uE20YmSs2kxYrj&#10;QoktrUvK6+PVatht3f67lv19W4W03d2T+pL2Suv3t2H1CSLQEJ7hR/vLaJioZAr/b+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FSRPGAAAA3QAAAA8AAAAAAAAA&#10;AAAAAAAAoQIAAGRycy9kb3ducmV2LnhtbFBLBQYAAAAABAAEAPkAAACUAwAAAAA=&#10;" strokecolor="#00b050" strokeweight="4pt">
                  <v:stroke endarrow="block"/>
                </v:shape>
                <v:line id="Straight Connector 3039" o:spid="_x0000_s1129" style="position:absolute;visibility:visible;mso-wrap-style:square" from="27670,31328" to="27713,3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Ynn8cAAADdAAAADwAAAGRycy9kb3ducmV2LnhtbESP3WrCQBSE7wXfYTmCN1I3rSA2uopV&#10;lKql4A94e8gek2j2bJrdavr2bkHwcpiZb5jRpDaFuFLlcssKXrsRCOLE6pxTBYf94mUAwnlkjYVl&#10;UvBHDibjZmOEsbY33tJ151MRIOxiVJB5X8ZSuiQjg65rS+LgnWxl0AdZpVJXeAtwU8i3KOpLgzmH&#10;hQxLmmWUXHa/RkF/sfr52pyXa1McV8vvj4698Nwq1W7V0yEIT7V/hh/tT62gF/Xe4f9NeAJyf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9iefxwAAAN0AAAAPAAAAAAAA&#10;AAAAAAAAAKECAABkcnMvZG93bnJldi54bWxQSwUGAAAAAAQABAD5AAAAlQMAAAAA&#10;" strokecolor="#4579b8 [3044]" strokeweight="4pt"/>
                <v:line id="Straight Connector 3044" o:spid="_x0000_s1130" style="position:absolute;flip:x y;visibility:visible;mso-wrap-style:square" from="49059,31725" to="58762,31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8STcQAAADdAAAADwAAAGRycy9kb3ducmV2LnhtbESPQWsCMRSE7wX/Q3hCbzWxlSKrUUSp&#10;9Fa7Vc+PzXN3MXlZkqjb/npTKPQ4zMw3zHzZOyuuFGLrWcN4pEAQV960XGvYf709TUHEhGzQeiYN&#10;3xRhuRg8zLEw/safdC1TLTKEY4EampS6QspYNeQwjnxHnL2TDw5TlqGWJuAtw52Vz0q9Soct54UG&#10;O1o3VJ3Li9NgD8GrsNnt1c+Rt11vy+npo9T6cdivZiAS9ek//Nd+Nxpe1GQCv2/yE5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rxJNxAAAAN0AAAAPAAAAAAAAAAAA&#10;AAAAAKECAABkcnMvZG93bnJldi54bWxQSwUGAAAAAAQABAD5AAAAkgMAAAAA&#10;" strokecolor="#4579b8 [3044]" strokeweight="4pt"/>
                <v:line id="Straight Connector 3045" o:spid="_x0000_s1131" style="position:absolute;visibility:visible;mso-wrap-style:square" from="36814,31328" to="36857,32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1e58gAAADdAAAADwAAAGRycy9kb3ducmV2LnhtbESPW2vCQBSE3wv9D8sp9KXopt4o0VWs&#10;RakXCk0FXw/ZYxLNnk2zq8Z/3y0IPg4z8w0zmjSmFGeqXWFZwWs7AkGcWl1wpmD7M2+9gXAeWWNp&#10;mRRcycFk/PgwwljbC3/TOfGZCBB2MSrIva9iKV2ak0HXthVx8Pa2NuiDrDOpa7wEuCllJ4oG0mDB&#10;YSHHimY5pcfkZBQM5svfzfqwWJlyt1x8vb/YI39YpZ6fmukQhKfG38O39qdW0I16ffh/E56AHP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r1e58gAAADdAAAADwAAAAAA&#10;AAAAAAAAAAChAgAAZHJzL2Rvd25yZXYueG1sUEsFBgAAAAAEAAQA+QAAAJYDAAAAAA==&#10;" strokecolor="#4579b8 [3044]" strokeweight="4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055" o:spid="_x0000_s1132" type="#_x0000_t34" style="position:absolute;left:46992;top:21707;width:46023;height:240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oNJsMAAADdAAAADwAAAGRycy9kb3ducmV2LnhtbESPzYoCMRCE7wu+Q2hhb2tGxb/RKLqw&#10;oN78eYBm0k4GJ50hiTru028WBI9FVX1FLVatrcWdfKgcK+j3MhDEhdMVlwrOp5+vKYgQkTXWjknB&#10;kwKslp2PBebaPfhA92MsRYJwyFGBibHJpQyFIYuh5xri5F2ctxiT9KXUHh8Jbms5yLKxtFhxWjDY&#10;0Leh4nq8WQXtE5vdBJ3d243bmclwtvW/M6U+u+16DiJSG9/hV3urFQyz0Qj+36Qn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aDSbDAAAA3QAAAA8AAAAAAAAAAAAA&#10;AAAAoQIAAGRycy9kb3ducmV2LnhtbFBLBQYAAAAABAAEAPkAAACRAwAAAAA=&#10;" adj="21600" strokecolor="#00b050" strokeweight="4pt">
                  <v:stroke endarrow="block"/>
                </v:shape>
                <v:shape id="Straight Arrow Connector 3056" o:spid="_x0000_s1133" type="#_x0000_t32" style="position:absolute;left:68619;top:22025;width:44;height:20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BqDsYAAADdAAAADwAAAGRycy9kb3ducmV2LnhtbESPQWvCQBSE74L/YXlCb7qJVpHUVSRQ&#10;kLa0GEvPr9lnNph9G7Nbjf++WxB6HGbmG2a16W0jLtT52rGCdJKAIC6drrlS8Hl4Hi9B+ICssXFM&#10;Cm7kYbMeDlaYaXflPV2KUIkIYZ+hAhNCm0npS0MW/cS1xNE7us5iiLKrpO7wGuG2kdMkWUiLNccF&#10;gy3lhspT8WMVvM0+TnJnzq/f1df7Y5HfMD3UL0o9jPrtE4hAffgP39s7rWCWzBf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gag7GAAAA3QAAAA8AAAAAAAAA&#10;AAAAAAAAoQIAAGRycy9kb3ducmV2LnhtbFBLBQYAAAAABAAEAPkAAACUAwAAAAA=&#10;" strokecolor="#00b050" strokeweight="4pt">
                  <v:stroke endarrow="block"/>
                </v:shape>
                <v:line id="Straight Connector 3057" o:spid="_x0000_s1134" style="position:absolute;visibility:visible;mso-wrap-style:square" from="92871,20593" to="92914,2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8G1MYAAADdAAAADwAAAGRycy9kb3ducmV2LnhtbESPQUvDQBSE74L/YXlCb2ZjS1uJ3YRS&#10;FQq1otWDx0f2mY3dfRuyaxP/vSsUPA4z3wyzqkZnxYn60HpWcJPlIIhrr1tuFLy/PV7fgggRWaP1&#10;TAp+KEBVXl6ssNB+4Fc6HWIjUgmHAhWYGLtCylAbchgy3xEn79P3DmOSfSN1j0Mqd1ZO83whHbac&#10;Fgx2tDFUHw/fTsGs/noYQni+Nx/LfbT6aWdf3E6pydW4vgMRaYz/4TO91YnL50v4e5OegC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BtTGAAAA3QAAAA8AAAAAAAAA&#10;AAAAAAAAoQIAAGRycy9kb3ducmV2LnhtbFBLBQYAAAAABAAEAPkAAACUAwAAAAA=&#10;" strokecolor="#00b050" strokeweight="4pt"/>
                <v:shape id="Elbow Connector 3058" o:spid="_x0000_s1135" type="#_x0000_t34" style="position:absolute;left:67983;top:12006;width:24962;height:112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6HusIAAADdAAAADwAAAGRycy9kb3ducmV2LnhtbERPzWrCQBC+F/oOyxR6KXWjokjqKq0g&#10;6MGD0QcYstMk7e5syG40vr1zEDx+fP/L9eCdulAXm8AGxqMMFHEZbMOVgfNp+7kAFROyRReYDNwo&#10;wnr1+rLE3IYrH+lSpEpJCMccDdQptbnWsazJYxyFlli439B5TAK7StsOrxLunZ5k2Vx7bFgaamxp&#10;U1P5X/Reens3Hj7audv2IWwOP9OZ/ZvsjXl/G76/QCUa0lP8cO+sgWk2k7nyRp6AXt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6HusIAAADdAAAADwAAAAAAAAAAAAAA&#10;AAChAgAAZHJzL2Rvd25yZXYueG1sUEsFBgAAAAAEAAQA+QAAAJADAAAAAA==&#10;" adj="43" strokecolor="#00b050" strokeweight="4pt">
                  <v:stroke endarrow="block"/>
                </v:shape>
                <v:shape id="Straight Arrow Connector 3067" o:spid="_x0000_s1136" type="#_x0000_t32" style="position:absolute;left:12245;top:27432;width:2225;height: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bcecUAAADdAAAADwAAAGRycy9kb3ducmV2LnhtbESPQWsCMRSE74X+h/AKvWlWC9uyGkVF&#10;QcRCtdLzc/OaXbp5WZKo6783gtDjMDPfMONpZxtxJh9qxwoG/QwEcel0zUbB4XvV+wARIrLGxjEp&#10;uFKA6eT5aYyFdhfe0XkfjUgQDgUqqGJsCylDWZHF0HctcfJ+nbcYk/RGao+XBLeNHGZZLi3WnBYq&#10;bGlRUfm3P1kF9efm53j42plmLpczb7arvD0NlHp96WYjEJG6+B9+tNdawVuWv8P9TXoCcnI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bcecUAAADdAAAADwAAAAAAAAAA&#10;AAAAAAChAgAAZHJzL2Rvd25yZXYueG1sUEsFBgAAAAAEAAQA+QAAAJMDAAAAAA==&#10;" strokecolor="red" strokeweight="4pt">
                  <v:stroke endarrow="block"/>
                </v:shape>
                <v:line id="Straight Connector 3068" o:spid="_x0000_s1137" style="position:absolute;flip:x;visibility:visible;mso-wrap-style:square" from="10336,20991" to="54149,21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kUA8EAAADdAAAADwAAAGRycy9kb3ducmV2LnhtbERPzYrCMBC+L/gOYQRva6qiK9UoIioe&#10;9LDVBxibsS02k9rEWn16c1jY48f3P1+2phQN1a6wrGDQj0AQp1YXnCk4n7bfUxDOI2ssLZOCFzlY&#10;Ljpfc4y1ffIvNYnPRAhhF6OC3PsqltKlORl0fVsRB+5qa4M+wDqTusZnCDelHEbRRBosODTkWNE6&#10;p/SWPIyC6rB7N8lxWB7veN38uPGF/eqiVK/brmYgPLX+X/zn3msFo2gS5oY34QnIx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6RQDwQAAAN0AAAAPAAAAAAAAAAAAAAAA&#10;AKECAABkcnMvZG93bnJldi54bWxQSwUGAAAAAAQABAD5AAAAjwMAAAAA&#10;" strokecolor="red" strokeweight="4pt"/>
                <v:shape id="Elbow Connector 3072" o:spid="_x0000_s1138" type="#_x0000_t34" style="position:absolute;left:68142;top:3816;width:5417;height:2017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e7oMYAAADdAAAADwAAAGRycy9kb3ducmV2LnhtbESPT2vCQBTE70K/w/IK3nS3Clqiq5Ti&#10;n0LtQSvB4yP7TILZt2l2Nem37wpCj8PM/IaZLztbiRs1vnSs4WWoQBBnzpScazh+rwevIHxANlg5&#10;Jg2/5GG5eOrNMTGu5T3dDiEXEcI+QQ1FCHUipc8KsuiHriaO3tk1FkOUTS5Ng22E20qOlJpIiyXH&#10;hQJrei8ouxyuVsPqq2r5hGqi0s/t5rLDdP+zSrXuP3dvMxCBuvAffrQ/jIaxmo7g/iY+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Hu6DGAAAA3QAAAA8AAAAAAAAA&#10;AAAAAAAAoQIAAGRycy9kb3ducmV2LnhtbFBLBQYAAAAABAAEAPkAAACUAwAAAAA=&#10;" adj="21513" strokecolor="#00b050" strokeweight="4pt">
                  <v:stroke endarrow="block"/>
                </v:shape>
                <v:shape id="Elbow Connector 3073" o:spid="_x0000_s1139" type="#_x0000_t34" style="position:absolute;left:54068;top:8269;width:17162;height:158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RzZsYAAADdAAAADwAAAGRycy9kb3ducmV2LnhtbESPQUvDQBSE74L/YXmCN7NpS6vEbksr&#10;Sj0JrZZen9nXJJr3ds2uTfz3rlDwOMzMN8x8OXCrTtSFxomBUZaDIimdbaQy8Pb6dHMHKkQUi60T&#10;MvBDAZaLy4s5Ftb1sqXTLlYqQSQUaKCO0Rdah7ImxpA5T5K8o+sYY5JdpW2HfYJzq8d5PtOMjaSF&#10;Gj091FR+7r7ZgF8dH9df7PbvIz/dvnxsuD8QG3N9NazuQUUa4n/43H62Bib57QT+3qQn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c2bGAAAA3QAAAA8AAAAAAAAA&#10;AAAAAAAAoQIAAGRycy9kb3ducmV2LnhtbFBLBQYAAAAABAAEAPkAAACUAwAAAAA=&#10;" adj="21586" strokecolor="#00b050" strokeweight="4pt">
                  <v:stroke endarrow="block"/>
                </v:shape>
                <v:oval id="Oval 3075" o:spid="_x0000_s1140" style="position:absolute;left:17413;top:31566;width:1352;height:1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gOMYA&#10;AADdAAAADwAAAGRycy9kb3ducmV2LnhtbESPQWvCQBSE70L/w/KEXqRuWm0rMRspAUtBLCR66PGR&#10;fSbB7NuQ3Wj677sFweMwM98wyWY0rbhQ7xrLCp7nEQji0uqGKwXHw/ZpBcJ5ZI2tZVLwSw426cMk&#10;wVjbK+d0KXwlAoRdjApq77tYSlfWZNDNbUccvJPtDfog+0rqHq8Bblr5EkVv0mDDYaHGjrKaynMx&#10;GAXDyXzvZwP97LZZgc0yW1D+yUo9TsePNQhPo7+Hb+0vrWARvb/C/5v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qgOMYAAADdAAAADwAAAAAAAAAAAAAAAACYAgAAZHJz&#10;L2Rvd25yZXYueG1sUEsFBgAAAAAEAAQA9QAAAIsDAAAAAA==&#10;" fillcolor="#4f81bd [3204]" stroked="f" strokeweight="2pt"/>
                <v:shape id="Text Box 3076" o:spid="_x0000_s1141" type="#_x0000_t202" style="position:absolute;left:16300;top:32361;width:3860;height:1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mPsYA&#10;AADdAAAADwAAAGRycy9kb3ducmV2LnhtbESPT2sCMRTE74LfITyhN81qq5Z1o0ihUujJbSv09ti8&#10;/YOblyVJ3a2f3hSEHoeZ+Q2T7QbTigs531hWMJ8lIIgLqxuuFHx+vE6fQfiArLG1TAp+ycNuOx5l&#10;mGrb85EueahEhLBPUUEdQpdK6YuaDPqZ7YijV1pnMETpKqkd9hFuWrlIkpU02HBcqLGjl5qKc/5j&#10;FByG6+np3X2HNsdjsfwy+6o89Eo9TIb9BkSgIfyH7+03reAxWa/g7018An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zmPsYAAADdAAAADwAAAAAAAAAAAAAAAACYAgAAZHJz&#10;L2Rvd25yZXYueG1sUEsFBgAAAAAEAAQA9QAAAIsDAAAAAA==&#10;" filled="f" stroked="f" strokeweight=".5pt">
                  <v:textbox inset="0,0,0,0">
                    <w:txbxContent>
                      <w:p w:rsidR="00B1177C" w:rsidRPr="00B1177C" w:rsidRDefault="00B1177C">
                        <w:pPr>
                          <w:rPr>
                            <w:color w:val="4F81BD" w:themeColor="accent1"/>
                            <w:sz w:val="20"/>
                            <w:szCs w:val="20"/>
                          </w:rPr>
                        </w:pPr>
                        <w:r w:rsidRPr="00B1177C">
                          <w:rPr>
                            <w:color w:val="4F81BD" w:themeColor="accent1"/>
                            <w:sz w:val="20"/>
                            <w:szCs w:val="20"/>
                          </w:rPr>
                          <w:t>SH_SYS</w:t>
                        </w:r>
                      </w:p>
                    </w:txbxContent>
                  </v:textbox>
                </v:shape>
                <v:oval id="Oval 3078" o:spid="_x0000_s1142" style="position:absolute;left:92871;top:31566;width:134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sPpsMA&#10;AADdAAAADwAAAGRycy9kb3ducmV2LnhtbERPy2rCQBTdF/yH4QpuSjNpLVaio0hAKZQKxi66vGRu&#10;Hpi5EzKTR/++sxBcHs57u59MIwbqXG1ZwWsUgyDOra65VPBzPb6sQTiPrLGxTAr+yMF+N3vaYqLt&#10;yBcaMl+KEMIuQQWV920ipcsrMugi2xIHrrCdQR9gV0rd4RjCTSPf4nglDdYcGipsKa0ov2W9UdAX&#10;5vz93NPv1zHNsH5Pl3Q5sVKL+XTYgPA0+Yf47v7UCpbxR5gb3oQn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sPpsMAAADdAAAADwAAAAAAAAAAAAAAAACYAgAAZHJzL2Rv&#10;d25yZXYueG1sUEsFBgAAAAAEAAQA9QAAAIgDAAAAAA==&#10;" fillcolor="#4f81bd [3204]" stroked="f" strokeweight="2pt"/>
                <v:shape id="Text Box 3080" o:spid="_x0000_s1143" type="#_x0000_t202" style="position:absolute;left:90485;top:31566;width:2204;height:1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yr9sIA&#10;AADdAAAADwAAAGRycy9kb3ducmV2LnhtbERPTYvCMBC9C/6HMAveNF1XF6lGEUERPFldwdvQjG2x&#10;mZQka7v7681B8Ph434tVZ2rxIOcrywo+RwkI4tzqigsF59N2OAPhA7LG2jIp+CMPq2W/t8BU25aP&#10;9MhCIWII+xQVlCE0qZQ+L8mgH9mGOHI36wyGCF0htcM2hptajpPkWxqsODaU2NCmpPye/RoFu+7/&#10;Mjm4a6gzPObTH7MubrtWqcFHt56DCNSFt/jl3msFX8ks7o9v4hO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XKv2wgAAAN0AAAAPAAAAAAAAAAAAAAAAAJgCAABkcnMvZG93&#10;bnJldi54bWxQSwUGAAAAAAQABAD1AAAAhwMAAAAA&#10;" filled="f" stroked="f" strokeweight=".5pt">
                  <v:textbox inset="0,0,0,0">
                    <w:txbxContent>
                      <w:p w:rsidR="00B1177C" w:rsidRPr="00B1177C" w:rsidRDefault="00B1177C" w:rsidP="00B1177C">
                        <w:pPr>
                          <w:rPr>
                            <w:color w:val="4F81BD" w:themeColor="accent1"/>
                            <w:sz w:val="20"/>
                            <w:szCs w:val="20"/>
                          </w:rPr>
                        </w:pPr>
                        <w:r>
                          <w:rPr>
                            <w:color w:val="4F81BD" w:themeColor="accent1"/>
                            <w:sz w:val="20"/>
                            <w:szCs w:val="20"/>
                          </w:rPr>
                          <w:t>FAN</w:t>
                        </w:r>
                      </w:p>
                    </w:txbxContent>
                  </v:textbox>
                </v:shape>
                <v:oval id="Oval 3082" o:spid="_x0000_s1144" style="position:absolute;left:78797;top:31487;width:134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ZIa8QA&#10;AADdAAAADwAAAGRycy9kb3ducmV2LnhtbESPQYvCMBSE78L+h/AWvMiaropINcpSUARRaHcPe3w0&#10;z7bYvJQm1frvjSB4HGbmG2a16U0trtS6yrKC73EEgji3uuJCwd/v9msBwnlkjbVlUnAnB5v1x2CF&#10;sbY3Tuma+UIECLsYFZTeN7GULi/JoBvbhjh4Z9sa9EG2hdQt3gLc1HISRXNpsOKwUGJDSUn5JeuM&#10;gu5sTsdRR/+HbZJhNUumlO5YqeFn/7ME4an37/CrvdcKptFiAs834Qn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WSGvEAAAA3QAAAA8AAAAAAAAAAAAAAAAAmAIAAGRycy9k&#10;b3ducmV2LnhtbFBLBQYAAAAABAAEAPUAAACJAwAAAAA=&#10;" fillcolor="#4f81bd [3204]" stroked="f" strokeweight="2pt"/>
                <v:shape id="Text Box 3083" o:spid="_x0000_s1145" type="#_x0000_t202" style="position:absolute;left:72118;top:31566;width:6527;height:1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1gcUA&#10;AADdAAAADwAAAGRycy9kb3ducmV2LnhtbESPQWvCQBSE70L/w/IKvZlNtYpEV5GCUvBkWgVvj+wz&#10;CWbfht2tSf31XUHwOMzMN8xi1ZtGXMn52rKC9yQFQVxYXXOp4Od7M5yB8AFZY2OZFPyRh9XyZbDA&#10;TNuO93TNQykihH2GCqoQ2kxKX1Rk0Ce2JY7e2TqDIUpXSu2wi3DTyFGaTqXBmuNChS19VlRc8l+j&#10;YNvfjh87dwpNjvticjDr8rztlHp77ddzEIH68Aw/2l9awTidjeH+Jj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jWBxQAAAN0AAAAPAAAAAAAAAAAAAAAAAJgCAABkcnMv&#10;ZG93bnJldi54bWxQSwUGAAAAAAQABAD1AAAAigMAAAAA&#10;" filled="f" stroked="f" strokeweight=".5pt">
                  <v:textbox inset="0,0,0,0">
                    <w:txbxContent>
                      <w:p w:rsidR="00B1177C" w:rsidRPr="00B1177C" w:rsidRDefault="00B1177C" w:rsidP="00B1177C">
                        <w:pPr>
                          <w:rPr>
                            <w:color w:val="4F81BD" w:themeColor="accent1"/>
                            <w:sz w:val="20"/>
                            <w:szCs w:val="20"/>
                          </w:rPr>
                        </w:pPr>
                        <w:r>
                          <w:rPr>
                            <w:color w:val="4F81BD" w:themeColor="accent1"/>
                            <w:sz w:val="20"/>
                            <w:szCs w:val="20"/>
                          </w:rPr>
                          <w:t>DOWNLOAD</w:t>
                        </w:r>
                      </w:p>
                    </w:txbxContent>
                  </v:textbox>
                </v:shape>
                <v:oval id="Oval 3085" o:spid="_x0000_s1146" style="position:absolute;left:34508;top:31566;width:134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/QH8UA&#10;AADdAAAADwAAAGRycy9kb3ducmV2LnhtbESPQYvCMBSE74L/ITxhL6KpqytSjSIFlwVRsOvB46N5&#10;tsXmpTSpdv/9RhA8DjPzDbPadKYSd2pcaVnBZByBIM6sLjlXcP7djRYgnEfWWFkmBX/kYLPu91YY&#10;a/vgE91Tn4sAYRejgsL7OpbSZQUZdGNbEwfvahuDPsgml7rBR4CbSn5G0VwaLDksFFhTUlB2S1uj&#10;oL2a42HY0mW/S1IsZ8mUTt+s1Meg2y5BeOr8O/xq/2gF02jxBc834Qn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/9AfxQAAAN0AAAAPAAAAAAAAAAAAAAAAAJgCAABkcnMv&#10;ZG93bnJldi54bWxQSwUGAAAAAAQABAD1AAAAigMAAAAA&#10;" fillcolor="#4f81bd [3204]" stroked="f" strokeweight="2pt"/>
                <v:shape id="Text Box 3087" o:spid="_x0000_s1147" type="#_x0000_t202" style="position:absolute;left:34190;top:32520;width:2310;height:1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8IVMcA&#10;AADdAAAADwAAAGRycy9kb3ducmV2LnhtbESPX0sDMRDE3wW/Q1jBN5tUQcvZtIh/wAe12lZo37aX&#10;7d3hZXMk2+v57Y0g+DjMzG+Y6XzwreoppiawhfHIgCIug2u4srBePV1MQCVBdtgGJgvflGA+Oz2Z&#10;YuHCkT+oX0qlMoRTgRZqka7QOpU1eUyj0BFnbx+iR8kyVtpFPGa4b/WlMdfaY8N5ocaO7msqv5YH&#10;b6HdpPiyM7LtH6pXeV/ow+fj+M3a87Ph7haU0CD/4b/2s7NwZSY38PsmPwE9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vCFTHAAAA3QAAAA8AAAAAAAAAAAAAAAAAmAIAAGRy&#10;cy9kb3ducmV2LnhtbFBLBQYAAAAABAAEAPUAAACMAwAAAAA=&#10;" filled="f" stroked="f" strokeweight=".5pt">
                  <v:textbox inset="0,0,0,0">
                    <w:txbxContent>
                      <w:p w:rsidR="00B1177C" w:rsidRPr="00B1177C" w:rsidRDefault="00F17938" w:rsidP="00B1177C">
                        <w:pPr>
                          <w:rPr>
                            <w:color w:val="4F81BD" w:themeColor="accent1"/>
                            <w:sz w:val="20"/>
                            <w:szCs w:val="20"/>
                          </w:rPr>
                        </w:pPr>
                        <w:r>
                          <w:rPr>
                            <w:color w:val="4F81BD" w:themeColor="accent1"/>
                            <w:sz w:val="20"/>
                            <w:szCs w:val="20"/>
                          </w:rPr>
                          <w:t>FUT</w:t>
                        </w:r>
                        <w:r w:rsidR="00B1177C" w:rsidRPr="00B1177C">
                          <w:rPr>
                            <w:color w:val="4F81BD" w:themeColor="accent1"/>
                            <w:sz w:val="20"/>
                            <w:szCs w:val="20"/>
                          </w:rPr>
                          <w:t>SYS</w:t>
                        </w:r>
                      </w:p>
                    </w:txbxContent>
                  </v:textbox>
                </v:shape>
                <v:rect id="Rectangle 3088" o:spid="_x0000_s1148" style="position:absolute;left:1351;top:47707;width:11291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WkG8MA&#10;AADdAAAADwAAAGRycy9kb3ducmV2LnhtbERPy2rCQBTdF/yH4QrdFJ20oSLRUaxQ6KJFfOH2mrkm&#10;0cydODM16d87i4LLw3lP552pxY2crywreB0mIIhzqysuFOy2n4MxCB+QNdaWScEfeZjPek9TzLRt&#10;eU23TShEDGGfoYIyhCaT0uclGfRD2xBH7mSdwRChK6R22MZwU8u3JBlJgxXHhhIbWpaUXza/RoFP&#10;j9/X1UdrLvv0Rx7wbF/cu1Xqud8tJiACdeEh/nd/aQVpMo5z45v4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WkG8MAAADdAAAADwAAAAAAAAAAAAAAAACYAgAAZHJzL2Rv&#10;d25yZXYueG1sUEsFBgAAAAAEAAQA9QAAAIgDAAAAAA==&#10;" fillcolor="#00b050" strokecolor="#00b050" strokeweight="2pt">
                  <v:textbox>
                    <w:txbxContent>
                      <w:p w:rsidR="00F17938" w:rsidRPr="001448AD" w:rsidRDefault="00F17938" w:rsidP="00F1793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METROLOGICAL</w:t>
                        </w:r>
                      </w:p>
                    </w:txbxContent>
                  </v:textbox>
                </v:rect>
                <v:rect id="Rectangle 3090" o:spid="_x0000_s1149" style="position:absolute;left:13676;top:47707;width:11290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XDsEA&#10;AADdAAAADwAAAGRycy9kb3ducmV2LnhtbERPy4rCMBTdD/gP4QruxtQHo1ajqKAIguAD3F6aa1Nt&#10;bkoTtfP3k4Uwy8N5zxaNLcWLal84VtDrJiCIM6cLzhVczpvvMQgfkDWWjknBL3lYzFtfM0y1e/OR&#10;XqeQixjCPkUFJoQqldJnhiz6rquII3dztcUQYZ1LXeM7httS9pPkR1osODYYrGhtKHucnlbBDlfD&#10;qzPPrT7vs6Mcjlb3gzNKddrNcgoiUBP+xR/3TisYJJO4P76JT0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K1w7BAAAA3QAAAA8AAAAAAAAAAAAAAAAAmAIAAGRycy9kb3du&#10;cmV2LnhtbFBLBQYAAAAABAAEAPUAAACGAwAAAAA=&#10;" fillcolor="#ffc000" strokecolor="red" strokeweight="2pt">
                  <v:textbox>
                    <w:txbxContent>
                      <w:p w:rsidR="00F17938" w:rsidRPr="001448AD" w:rsidRDefault="00F17938" w:rsidP="00F1793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SEACHANGE</w:t>
                        </w:r>
                      </w:p>
                    </w:txbxContent>
                  </v:textbox>
                </v:rect>
                <v:rect id="Rectangle 3092" o:spid="_x0000_s1150" style="position:absolute;left:26000;top:47707;width:11291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DFycQA&#10;AADdAAAADwAAAGRycy9kb3ducmV2LnhtbESPT4vCMBTE7wt+h/CEvWmqgmg1iigFT4J/cPf4bN42&#10;ZZuX2kTb/fabBWGPw8z8hlmuO1uJJzW+dKxgNExAEOdOl1wouJyzwQyED8gaK8ek4Ic8rFe9tyWm&#10;2rV8pOcpFCJC2KeowIRQp1L63JBFP3Q1cfS+XGMxRNkUUjfYRrit5DhJptJiyXHBYE1bQ/n36WEV&#10;tLtPtzl86PtNczbKTEb19UBKvfe7zQJEoC78h1/tvVYwSeZj+HsTn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wxcnEAAAA3QAAAA8AAAAAAAAAAAAAAAAAmAIAAGRycy9k&#10;b3ducmV2LnhtbFBLBQYAAAAABAAEAPUAAACJAwAAAAA=&#10;" fillcolor="#0070c0" strokecolor="#1f497d [3215]" strokeweight="2pt">
                  <v:textbox>
                    <w:txbxContent>
                      <w:p w:rsidR="00F17938" w:rsidRPr="001448AD" w:rsidRDefault="00F17938" w:rsidP="00F1793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PACE</w:t>
                        </w:r>
                      </w:p>
                    </w:txbxContent>
                  </v:textbox>
                </v:rect>
                <v:rect id="Rectangle 3094" o:spid="_x0000_s1151" style="position:absolute;left:38245;top:47707;width:11291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bURcUA&#10;AADdAAAADwAAAGRycy9kb3ducmV2LnhtbESPQWvCQBSE74X+h+UVeim6abWi0VUkUtGjUe+P7DOJ&#10;zb6N2a2J/94VhB6HmfmGmS06U4krNa60rOCzH4EgzqwuOVdw2P/0xiCcR9ZYWSYFN3KwmL++zDDW&#10;tuUdXVOfiwBhF6OCwvs6ltJlBRl0fVsTB+9kG4M+yCaXusE2wE0lv6JoJA2WHBYKrCkpKPtN/4yC&#10;th5X2+TDXKRcJ6vjapecv/epUu9v3XIKwlPn/8PP9kYrGESTITzehCc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tRFxQAAAN0AAAAPAAAAAAAAAAAAAAAAAJgCAABkcnMv&#10;ZG93bnJldi54bWxQSwUGAAAAAAQABAD1AAAAigMAAAAA&#10;" fillcolor="#7f7f7f [1612]" strokecolor="gray [1629]" strokeweight="2pt">
                  <v:textbox>
                    <w:txbxContent>
                      <w:p w:rsidR="00F17938" w:rsidRPr="001448AD" w:rsidRDefault="00F17938" w:rsidP="00F1793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BROADCOM</w:t>
                        </w:r>
                      </w:p>
                    </w:txbxContent>
                  </v:textbox>
                </v:rect>
                <v:rect id="Rectangle 3095" o:spid="_x0000_s1152" style="position:absolute;left:50570;top:47707;width:11290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O1uscA&#10;AADdAAAADwAAAGRycy9kb3ducmV2LnhtbESPT2vCQBTE7wW/w/KEXoruVlE0dZUiBIR6qH8u3l6z&#10;r0lo9m3Irkn89q5Q8DjMzG+Y1aa3lWip8aVjDe9jBYI4c6bkXMP5lI4WIHxANlg5Jg038rBZD15W&#10;mBjX8YHaY8hFhLBPUEMRQp1I6bOCLPqxq4mj9+saiyHKJpemwS7CbSUnSs2lxZLjQoE1bQvK/o5X&#10;q6HddYv91yy05eVwm5u371RNflKtX4f95weIQH14hv/bO6NhqpYzeLyJT0C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TtbrHAAAA3QAAAA8AAAAAAAAAAAAAAAAAmAIAAGRy&#10;cy9kb3ducmV2LnhtbFBLBQYAAAAABAAEAPUAAACMAwAAAAA=&#10;" fillcolor="#002060" strokecolor="#3f3151 [1607]" strokeweight="2pt">
                  <v:textbox>
                    <w:txbxContent>
                      <w:p w:rsidR="00F17938" w:rsidRPr="001448AD" w:rsidRDefault="00F17938" w:rsidP="00F1793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NAGRA</w:t>
                        </w:r>
                      </w:p>
                    </w:txbxContent>
                  </v:textbox>
                </v:rect>
                <v:rect id="Rectangle 3096" o:spid="_x0000_s1153" style="position:absolute;left:62894;top:47707;width:11291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GAoMcA&#10;AADdAAAADwAAAGRycy9kb3ducmV2LnhtbESPzW7CMBCE75X6DtYi9QYORfw0xSBKQXDhQIoExyXe&#10;xlHjdRS7EN6+RkLqcTQz32im89ZW4kKNLx0r6PcSEMS50yUXCg5f6+4EhA/IGivHpOBGHuaz56cp&#10;ptpdeU+XLBQiQtinqMCEUKdS+tyQRd9zNXH0vl1jMUTZFFI3eI1wW8nXJBlJiyXHBYM1LQ3lP9mv&#10;VXBc2c1qvP/YmfV5eDt8nsvF8JQp9dJpF+8gArXhP/xob7WCQfI2gvub+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BgKDHAAAA3QAAAA8AAAAAAAAAAAAAAAAAmAIAAGRy&#10;cy9kb3ducmV2LnhtbFBLBQYAAAAABAAEAPUAAACMAwAAAAA=&#10;" fillcolor="red" strokecolor="#c00000" strokeweight="2pt">
                  <v:textbox>
                    <w:txbxContent>
                      <w:p w:rsidR="00F17938" w:rsidRPr="001448AD" w:rsidRDefault="00F17938" w:rsidP="00F1793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AXIROS</w:t>
                        </w:r>
                      </w:p>
                    </w:txbxContent>
                  </v:textbox>
                </v:rect>
                <v:shape id="Straight Arrow Connector 3097" o:spid="_x0000_s1154" type="#_x0000_t32" style="position:absolute;left:2782;top:954;width:2783;height: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ma3cIAAADdAAAADwAAAGRycy9kb3ducmV2LnhtbESPT2sCMRTE70K/Q3gFL1KTKli7Ncoi&#10;CPXov54fm+dm6eYlbFLdfnsjCB6HmfkNs1j1rhUX6mLjWcP7WIEgrrxpuNZwPGze5iBiQjbYeiYN&#10;/xRhtXwZLLAw/so7uuxTLTKEY4EabEqhkDJWlhzGsQ/E2Tv7zmHKsqul6fCa4a6VE6Vm0mHDecFi&#10;oLWl6nf/5zSUoxB7bw3+lKTCaX5ut0metB6+9uUXiER9eoYf7W+jYao+P+D+Jj8B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ma3cIAAADdAAAADwAAAAAAAAAAAAAA&#10;AAChAgAAZHJzL2Rvd25yZXYueG1sUEsFBgAAAAAEAAQA+QAAAJADAAAAAA==&#10;" strokecolor="black [3213]" strokeweight="4pt">
                  <v:stroke endarrow="block"/>
                </v:shape>
                <v:shape id="Text Box 3098" o:spid="_x0000_s1155" type="#_x0000_t202" style="position:absolute;left:6281;top:159;width:7245;height:16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MxLcMA&#10;AADdAAAADwAAAGRycy9kb3ducmV2LnhtbERPz2vCMBS+C/4P4Qm72dRNh+uMIoPJwJN1Ct4ezbMt&#10;Ni8lyWznX28OgseP7/di1ZtGXMn52rKCSZKCIC6srrlU8Lv/Hs9B+ICssbFMCv7Jw2o5HCww07bj&#10;HV3zUIoYwj5DBVUIbSalLyoy6BPbEkfubJ3BEKErpXbYxXDTyNc0fZcGa44NFbb0VVFxyf+Mgk1/&#10;O0637hSaHHfF7GDW5XnTKfUy6tefIAL14Sl+uH+0grf0I86Nb+IT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/MxLcMAAADdAAAADwAAAAAAAAAAAAAAAACYAgAAZHJzL2Rv&#10;d25yZXYueG1sUEsFBgAAAAAEAAQA9QAAAIgDAAAAAA==&#10;" filled="f" stroked="f" strokeweight=".5pt">
                  <v:textbox inset="0,0,0,0">
                    <w:txbxContent>
                      <w:p w:rsidR="006A7C66" w:rsidRDefault="002B3DFE">
                        <w:r>
                          <w:t>Function call</w:t>
                        </w:r>
                      </w:p>
                    </w:txbxContent>
                  </v:textbox>
                </v:shape>
                <v:shape id="Straight Arrow Connector 3099" o:spid="_x0000_s1156" type="#_x0000_t32" style="position:absolute;left:2782;top:2782;width:2782;height: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htHcYAAADdAAAADwAAAGRycy9kb3ducmV2LnhtbESPQWvCQBSE74X+h+UVequbRpQasxEr&#10;SItgIbF4fmSfSTD7NmTXJP33bqHQ4zAz3zDpZjKtGKh3jWUFr7MIBHFpdcOVgu/T/uUNhPPIGlvL&#10;pOCHHGyyx4cUE21HzmkofCUChF2CCmrvu0RKV9Zk0M1sRxy8i+0N+iD7SuoexwA3rYyjaCkNNhwW&#10;auxoV1N5LW5GwYc/vB8WzZfOt25fdqdzvDtWsVLPT9N2DcLT5P/Df+1PrWAerVbw+yY8AZn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IbR3GAAAA3QAAAA8AAAAAAAAA&#10;AAAAAAAAoQIAAGRycy9kb3ducmV2LnhtbFBLBQYAAAAABAAEAPkAAACUAwAAAAA=&#10;" strokecolor="#00b0f0" strokeweight="4pt">
                  <v:stroke endarrow="block"/>
                </v:shape>
                <v:shape id="Text Box 3100" o:spid="_x0000_s1157" type="#_x0000_t202" style="position:absolute;left:6281;top:2067;width:4877;height:16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6nMcIA&#10;AADdAAAADwAAAGRycy9kb3ducmV2LnhtbERPTYvCMBC9C/6HMII3TV1dWbpGEWFF8GTVhb0NzdgW&#10;m0lJoq3+enMQ9vh434tVZ2pxJ+crywom4wQEcW51xYWC0/Fn9AXCB2SNtWVS8CAPq2W/t8BU25YP&#10;dM9CIWII+xQVlCE0qZQ+L8mgH9uGOHIX6wyGCF0htcM2hptafiTJXBqsODaU2NCmpPya3YyCbff8&#10;ne3dX6gzPOSfZ7MuLttWqeGgW3+DCNSFf/HbvdMKppMk7o9v4hO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qcxwgAAAN0AAAAPAAAAAAAAAAAAAAAAAJgCAABkcnMvZG93&#10;bnJldi54bWxQSwUGAAAAAAQABAD1AAAAhwMAAAAA&#10;" filled="f" stroked="f" strokeweight=".5pt">
                  <v:textbox inset="0,0,0,0">
                    <w:txbxContent>
                      <w:p w:rsidR="002B3DFE" w:rsidRDefault="002B3DFE" w:rsidP="002B3DFE">
                        <w:r>
                          <w:t>Pace IPC</w:t>
                        </w:r>
                      </w:p>
                    </w:txbxContent>
                  </v:textbox>
                </v:shape>
                <v:shape id="Straight Arrow Connector 3102" o:spid="_x0000_s1158" type="#_x0000_t32" style="position:absolute;left:2782;top:4691;width:2782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hUMscAAADdAAAADwAAAGRycy9kb3ducmV2LnhtbESPQWsCMRSE74X+h/AK3mqiskW2Rqml&#10;glA81O6lt8fmuVndvGw3cV37602h0OMwM98wi9XgGtFTF2rPGiZjBYK49KbmSkPxuXmcgwgR2WDj&#10;mTRcKcBqeX+3wNz4C39Qv4+VSBAOOWqwMba5lKG05DCMfUucvIPvHMYku0qaDi8J7ho5VepJOqw5&#10;LVhs6dVSedqfnYa3bHdsiiJ7z9R8/R37n/XhS1qtRw/DyzOISEP8D/+1t0bDbKKm8PsmPQG5v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SFQyxwAAAN0AAAAPAAAAAAAA&#10;AAAAAAAAAKECAABkcnMvZG93bnJldi54bWxQSwUGAAAAAAQABAD5AAAAlQMAAAAA&#10;" strokecolor="red" strokeweight="4pt">
                  <v:stroke endarrow="block"/>
                </v:shape>
                <v:shape id="Straight Arrow Connector 3103" o:spid="_x0000_s1159" type="#_x0000_t32" style="position:absolute;left:2782;top:6599;width:2782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hisUAAADdAAAADwAAAGRycy9kb3ducmV2LnhtbESP3WoCMRSE7wXfIRyhd5pVadHVKCJt&#10;LRaK/9eH5Li7uDlZNqlu394UBC+HmfmGmc4bW4or1b5wrKDfS0AQa2cKzhQc9h/dEQgfkA2WjknB&#10;H3mYz9qtKabG3XhL113IRISwT1FBHkKVSul1ThZ9z1XE0Tu72mKIss6kqfEW4baUgyR5kxYLjgs5&#10;VrTMSV92v1aBXvvTt9efh2JsLhW/blbvP8eVUi+dZjEBEagJz/Cj/WUUDPvJEP7fxCcgZ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IhisUAAADdAAAADwAAAAAAAAAA&#10;AAAAAAChAgAAZHJzL2Rvd25yZXYueG1sUEsFBgAAAAAEAAQA+QAAAJMDAAAAAA==&#10;" strokecolor="#92d050" strokeweight="4pt">
                  <v:stroke endarrow="block"/>
                </v:shape>
                <v:shape id="Straight Arrow Connector 3104" o:spid="_x0000_s1160" type="#_x0000_t32" style="position:absolute;left:2782;top:8428;width:2782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ID18YAAADdAAAADwAAAGRycy9kb3ducmV2LnhtbESPUUvDMBSF34X9h3AHvrm0VaR0y4Yb&#10;CKKCbAq+3jXXpqy5KUnsWn+9EQY+Hs453+GsNqPtxEA+tI4V5IsMBHHtdMuNgo/3x5sSRIjIGjvH&#10;pGCiAJv17GqFlXZn3tNwiI1IEA4VKjAx9pWUoTZkMSxcT5y8L+ctxiR9I7XHc4LbThZZdi8ttpwW&#10;DPa0M1SfDt9WwbF4LX+e2+kzFqe3fW62fiinF6Wu5+PDEkSkMf6HL+0nreA2z+7g7016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SA9fGAAAA3QAAAA8AAAAAAAAA&#10;AAAAAAAAoQIAAGRycy9kb3ducmV2LnhtbFBLBQYAAAAABAAEAPkAAACUAwAAAAA=&#10;" strokecolor="#c00000" strokeweight="4pt">
                  <v:stroke endarrow="block"/>
                </v:shape>
                <v:shape id="Text Box 3107" o:spid="_x0000_s1161" type="#_x0000_t202" style="position:absolute;left:6281;top:3896;width:8033;height:16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c/RcYA&#10;AADdAAAADwAAAGRycy9kb3ducmV2LnhtbESPQWvCQBSE74L/YXlCb7rRVlvSbEQKlUJPplbw9sg+&#10;k2D2bdjdmtRf7xaEHoeZ+YbJ1oNpxYWcbywrmM8SEMSl1Q1XCvZf79MXED4ga2wtk4Jf8rDOx6MM&#10;U2173tGlCJWIEPYpKqhD6FIpfVmTQT+zHXH0TtYZDFG6SmqHfYSbVi6SZCUNNhwXauzorabyXPwY&#10;Bdvhenj6dMfQFrgrl99mU522vVIPk2HzCiLQEP7D9/aHVvA4T57h7018AjK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c/RcYAAADdAAAADwAAAAAAAAAAAAAAAACYAgAAZHJz&#10;L2Rvd25yZXYueG1sUEsFBgAAAAAEAAQA9QAAAIsDAAAAAA==&#10;" filled="f" stroked="f" strokeweight=".5pt">
                  <v:textbox inset="0,0,0,0">
                    <w:txbxContent>
                      <w:p w:rsidR="002B3DFE" w:rsidRDefault="002B3DFE" w:rsidP="002B3DFE">
                        <w:r>
                          <w:t>Broadcom</w:t>
                        </w:r>
                        <w:r>
                          <w:t xml:space="preserve"> IPC</w:t>
                        </w:r>
                      </w:p>
                    </w:txbxContent>
                  </v:textbox>
                </v:shape>
                <v:shape id="Text Box 3108" o:spid="_x0000_s1162" type="#_x0000_t202" style="position:absolute;left:6281;top:5804;width:5359;height:16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irN8IA&#10;AADdAAAADwAAAGRycy9kb3ducmV2LnhtbERPTYvCMBC9C/6HMII3TV1dWbpGEWFF8GTVhb0NzdgW&#10;m0lJoq3+enMQ9vh434tVZ2pxJ+crywom4wQEcW51xYWC0/Fn9AXCB2SNtWVS8CAPq2W/t8BU25YP&#10;dM9CIWII+xQVlCE0qZQ+L8mgH9uGOHIX6wyGCF0htcM2hptafiTJXBqsODaU2NCmpPya3YyCbff8&#10;ne3dX6gzPOSfZ7MuLttWqeGgW3+DCNSFf/HbvdMKppMkzo1v4hO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GKs3wgAAAN0AAAAPAAAAAAAAAAAAAAAAAJgCAABkcnMvZG93&#10;bnJldi54bWxQSwUGAAAAAAQABAD1AAAAhwMAAAAA&#10;" filled="f" stroked="f" strokeweight=".5pt">
                  <v:textbox inset="0,0,0,0">
                    <w:txbxContent>
                      <w:p w:rsidR="002B3DFE" w:rsidRDefault="002B3DFE" w:rsidP="002B3DFE">
                        <w:r>
                          <w:t>DBUS</w:t>
                        </w:r>
                        <w:r>
                          <w:t xml:space="preserve"> IPC</w:t>
                        </w:r>
                      </w:p>
                    </w:txbxContent>
                  </v:textbox>
                </v:shape>
                <v:shape id="Text Box 3110" o:spid="_x0000_s1163" type="#_x0000_t202" style="position:absolute;left:6281;top:7712;width:8439;height:16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cx7MMA&#10;AADdAAAADwAAAGRycy9kb3ducmV2LnhtbERPz2vCMBS+C/sfwhvsZtO6OUY1ShlYBjtZ3cDbo3m2&#10;Zc1LSTJb/euXw8Djx/d7vZ1MLy7kfGdZQZakIIhrqztuFBwPu/kbCB+QNfaWScGVPGw3D7M15tqO&#10;vKdLFRoRQ9jnqKANYcil9HVLBn1iB+LIna0zGCJ0jdQOxxhuerlI01dpsOPY0OJA7y3VP9WvUVBO&#10;t++XT3cKfYX7evlliuZcjko9PU7FCkSgKdzF/+4PreA5y+L++CY+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cx7MMAAADdAAAADwAAAAAAAAAAAAAAAACYAgAAZHJzL2Rv&#10;d25yZXYueG1sUEsFBgAAAAAEAAQA9QAAAIgDAAAAAA==&#10;" filled="f" stroked="f" strokeweight=".5pt">
                  <v:textbox inset="0,0,0,0">
                    <w:txbxContent>
                      <w:p w:rsidR="002B3DFE" w:rsidRDefault="002B3DFE" w:rsidP="002B3DFE">
                        <w:r>
                          <w:t>SeaChange</w:t>
                        </w:r>
                        <w:r>
                          <w:t xml:space="preserve"> IPC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77C" w:rsidRPr="00B1177C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494F53" wp14:editId="2874F520">
                <wp:simplePos x="0" y="0"/>
                <wp:positionH relativeFrom="column">
                  <wp:posOffset>3435350</wp:posOffset>
                </wp:positionH>
                <wp:positionV relativeFrom="paragraph">
                  <wp:posOffset>3143885</wp:posOffset>
                </wp:positionV>
                <wp:extent cx="0" cy="59055"/>
                <wp:effectExtent l="19050" t="0" r="38100" b="55245"/>
                <wp:wrapNone/>
                <wp:docPr id="3086" name="Straight Connector 3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941DC" id="Straight Connector 3086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5pt,247.55pt" to="270.5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" strokecolor="#4579b8 [3044]" strokeweight="4pt"/>
            </w:pict>
          </mc:Fallback>
        </mc:AlternateContent>
      </w:r>
      <w:r w:rsidR="00B1177C" w:rsidRPr="00B1177C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2A22D8" wp14:editId="7787B6DF">
                <wp:simplePos x="0" y="0"/>
                <wp:positionH relativeFrom="column">
                  <wp:posOffset>7864309</wp:posOffset>
                </wp:positionH>
                <wp:positionV relativeFrom="paragraph">
                  <wp:posOffset>3219450</wp:posOffset>
                </wp:positionV>
                <wp:extent cx="0" cy="181610"/>
                <wp:effectExtent l="114300" t="0" r="76200" b="66040"/>
                <wp:wrapNone/>
                <wp:docPr id="3084" name="Straight Arrow Connector 3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BCA33" id="Straight Arrow Connector 3084" o:spid="_x0000_s1026" type="#_x0000_t32" style="position:absolute;margin-left:619.25pt;margin-top:253.5pt;width:0;height:14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" strokecolor="#4579b8 [3044]" strokeweight="4pt">
                <v:stroke endarrow="block"/>
              </v:shape>
            </w:pict>
          </mc:Fallback>
        </mc:AlternateContent>
      </w:r>
      <w:r w:rsidR="00B1177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DF1E0F" wp14:editId="6490E79C">
                <wp:simplePos x="0" y="0"/>
                <wp:positionH relativeFrom="column">
                  <wp:posOffset>9270006</wp:posOffset>
                </wp:positionH>
                <wp:positionV relativeFrom="paragraph">
                  <wp:posOffset>3221576</wp:posOffset>
                </wp:positionV>
                <wp:extent cx="0" cy="181610"/>
                <wp:effectExtent l="114300" t="0" r="76200" b="66040"/>
                <wp:wrapNone/>
                <wp:docPr id="3081" name="Straight Arrow Connector 3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2A86D" id="Straight Arrow Connector 3081" o:spid="_x0000_s1026" type="#_x0000_t32" style="position:absolute;margin-left:729.9pt;margin-top:253.65pt;width:0;height:14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" strokecolor="#4579b8 [3044]" strokeweight="4pt">
                <v:stroke endarrow="block"/>
              </v:shape>
            </w:pict>
          </mc:Fallback>
        </mc:AlternateContent>
      </w:r>
      <w:r w:rsidR="00B1177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12346C" wp14:editId="2371EA87">
                <wp:simplePos x="0" y="0"/>
                <wp:positionH relativeFrom="column">
                  <wp:posOffset>1726731</wp:posOffset>
                </wp:positionH>
                <wp:positionV relativeFrom="paragraph">
                  <wp:posOffset>3144520</wp:posOffset>
                </wp:positionV>
                <wp:extent cx="0" cy="59635"/>
                <wp:effectExtent l="19050" t="0" r="38100" b="55245"/>
                <wp:wrapNone/>
                <wp:docPr id="3077" name="Straight Connector 3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35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957C6" id="Straight Connector 307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5pt,247.6pt" to="135.9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" strokecolor="#4579b8 [3044]" strokeweight="4pt"/>
            </w:pict>
          </mc:Fallback>
        </mc:AlternateContent>
      </w:r>
      <w:r w:rsidR="00FD431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240E13" wp14:editId="793CE5A9">
                <wp:simplePos x="0" y="0"/>
                <wp:positionH relativeFrom="column">
                  <wp:posOffset>5352939</wp:posOffset>
                </wp:positionH>
                <wp:positionV relativeFrom="paragraph">
                  <wp:posOffset>802640</wp:posOffset>
                </wp:positionV>
                <wp:extent cx="0" cy="43336"/>
                <wp:effectExtent l="19050" t="0" r="38100" b="52070"/>
                <wp:wrapNone/>
                <wp:docPr id="3074" name="Straight Connector 3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36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45955" id="Straight Connector 307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63.2pt" to="421.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" strokecolor="#00b050" strokeweight="4pt"/>
            </w:pict>
          </mc:Fallback>
        </mc:AlternateContent>
      </w:r>
      <w:r w:rsidR="00FD431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6236CB" wp14:editId="2DDCBE6C">
                <wp:simplePos x="0" y="0"/>
                <wp:positionH relativeFrom="column">
                  <wp:posOffset>3383683</wp:posOffset>
                </wp:positionH>
                <wp:positionV relativeFrom="paragraph">
                  <wp:posOffset>1439996</wp:posOffset>
                </wp:positionV>
                <wp:extent cx="0" cy="229683"/>
                <wp:effectExtent l="114300" t="0" r="76200" b="56515"/>
                <wp:wrapNone/>
                <wp:docPr id="3071" name="Straight Arrow Connector 3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83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00D75" id="Straight Arrow Connector 3071" o:spid="_x0000_s1026" type="#_x0000_t32" style="position:absolute;margin-left:266.45pt;margin-top:113.4pt;width:0;height:18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" strokecolor="#c00000" strokeweight="4pt">
                <v:stroke endarrow="block"/>
              </v:shape>
            </w:pict>
          </mc:Fallback>
        </mc:AlternateContent>
      </w:r>
      <w:r w:rsidR="00FD431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820350" wp14:editId="7EC5D1E0">
                <wp:simplePos x="0" y="0"/>
                <wp:positionH relativeFrom="column">
                  <wp:posOffset>5311251</wp:posOffset>
                </wp:positionH>
                <wp:positionV relativeFrom="paragraph">
                  <wp:posOffset>2124075</wp:posOffset>
                </wp:positionV>
                <wp:extent cx="0" cy="302961"/>
                <wp:effectExtent l="19050" t="0" r="38100" b="40005"/>
                <wp:wrapNone/>
                <wp:docPr id="3070" name="Straight Connector 3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961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2AC73" id="Straight Connector 3070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pt,167.25pt" to="418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" strokecolor="red" strokeweight="4pt"/>
            </w:pict>
          </mc:Fallback>
        </mc:AlternateContent>
      </w:r>
      <w:r w:rsidR="00FD431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1178F6" wp14:editId="675A2F23">
                <wp:simplePos x="0" y="0"/>
                <wp:positionH relativeFrom="column">
                  <wp:posOffset>980440</wp:posOffset>
                </wp:positionH>
                <wp:positionV relativeFrom="paragraph">
                  <wp:posOffset>2124186</wp:posOffset>
                </wp:positionV>
                <wp:extent cx="0" cy="301803"/>
                <wp:effectExtent l="114300" t="0" r="76200" b="60325"/>
                <wp:wrapNone/>
                <wp:docPr id="3069" name="Straight Arrow Connector 3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803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1ACFB" id="Straight Arrow Connector 3069" o:spid="_x0000_s1026" type="#_x0000_t32" style="position:absolute;margin-left:77.2pt;margin-top:167.25pt;width:0;height:23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" strokecolor="red" strokeweight="4pt">
                <v:stroke endarrow="block"/>
              </v:shape>
            </w:pict>
          </mc:Fallback>
        </mc:AlternateContent>
      </w:r>
      <w:r w:rsidR="00FD431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30591E" wp14:editId="3FD79250">
                <wp:simplePos x="0" y="0"/>
                <wp:positionH relativeFrom="column">
                  <wp:posOffset>6161552</wp:posOffset>
                </wp:positionH>
                <wp:positionV relativeFrom="paragraph">
                  <wp:posOffset>811617</wp:posOffset>
                </wp:positionV>
                <wp:extent cx="0" cy="229683"/>
                <wp:effectExtent l="114300" t="0" r="76200" b="56515"/>
                <wp:wrapNone/>
                <wp:docPr id="3065" name="Straight Arrow Connector 3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83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776FA" id="Straight Arrow Connector 3065" o:spid="_x0000_s1026" type="#_x0000_t32" style="position:absolute;margin-left:485.15pt;margin-top:63.9pt;width:0;height:18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" strokecolor="#c00000" strokeweight="4pt">
                <v:stroke endarrow="block"/>
              </v:shape>
            </w:pict>
          </mc:Fallback>
        </mc:AlternateContent>
      </w:r>
      <w:r w:rsidR="00FD431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14ECAA" wp14:editId="59C81B49">
                <wp:simplePos x="0" y="0"/>
                <wp:positionH relativeFrom="column">
                  <wp:posOffset>4878705</wp:posOffset>
                </wp:positionH>
                <wp:positionV relativeFrom="paragraph">
                  <wp:posOffset>811617</wp:posOffset>
                </wp:positionV>
                <wp:extent cx="0" cy="229683"/>
                <wp:effectExtent l="114300" t="0" r="76200" b="56515"/>
                <wp:wrapNone/>
                <wp:docPr id="3064" name="Straight Arrow Connector 3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83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6DBC5" id="Straight Arrow Connector 3064" o:spid="_x0000_s1026" type="#_x0000_t32" style="position:absolute;margin-left:384.15pt;margin-top:63.9pt;width:0;height:18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" strokecolor="#c00000" strokeweight="4pt">
                <v:stroke endarrow="block"/>
              </v:shape>
            </w:pict>
          </mc:Fallback>
        </mc:AlternateContent>
      </w:r>
      <w:r w:rsidR="00EA12E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CB9E14" wp14:editId="5A7C47F2">
                <wp:simplePos x="0" y="0"/>
                <wp:positionH relativeFrom="column">
                  <wp:posOffset>2897857</wp:posOffset>
                </wp:positionH>
                <wp:positionV relativeFrom="paragraph">
                  <wp:posOffset>811509</wp:posOffset>
                </wp:positionV>
                <wp:extent cx="0" cy="229683"/>
                <wp:effectExtent l="114300" t="0" r="76200" b="56515"/>
                <wp:wrapNone/>
                <wp:docPr id="3063" name="Straight Arrow Connector 3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83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BC0AA" id="Straight Arrow Connector 3063" o:spid="_x0000_s1026" type="#_x0000_t32" style="position:absolute;margin-left:228.2pt;margin-top:63.9pt;width:0;height:18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" strokecolor="#c00000" strokeweight="4pt">
                <v:stroke endarrow="block"/>
              </v:shape>
            </w:pict>
          </mc:Fallback>
        </mc:AlternateContent>
      </w:r>
      <w:r w:rsidR="00EA12E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E0F14B" wp14:editId="0C95B70C">
                <wp:simplePos x="0" y="0"/>
                <wp:positionH relativeFrom="column">
                  <wp:posOffset>8361680</wp:posOffset>
                </wp:positionH>
                <wp:positionV relativeFrom="paragraph">
                  <wp:posOffset>3226959</wp:posOffset>
                </wp:positionV>
                <wp:extent cx="0" cy="173346"/>
                <wp:effectExtent l="19050" t="19050" r="38100" b="17780"/>
                <wp:wrapNone/>
                <wp:docPr id="3062" name="Straight Connector 3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3346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E6B87" id="Straight Connector 3062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8.4pt,254.1pt" to="658.4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" strokecolor="#4579b8 [3044]" strokeweight="4pt"/>
            </w:pict>
          </mc:Fallback>
        </mc:AlternateContent>
      </w:r>
      <w:r w:rsidR="00EA12E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9BF0F1" wp14:editId="0777467D">
                <wp:simplePos x="0" y="0"/>
                <wp:positionH relativeFrom="column">
                  <wp:posOffset>8015897</wp:posOffset>
                </wp:positionH>
                <wp:positionV relativeFrom="paragraph">
                  <wp:posOffset>3208017</wp:posOffset>
                </wp:positionV>
                <wp:extent cx="368360" cy="0"/>
                <wp:effectExtent l="19050" t="19050" r="12700" b="38100"/>
                <wp:wrapNone/>
                <wp:docPr id="3061" name="Straight Connector 3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360" cy="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B4EC4" id="Straight Connector 3061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1.15pt,252.6pt" to="660.15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" strokecolor="#4579b8 [3044]" strokeweight="4pt"/>
            </w:pict>
          </mc:Fallback>
        </mc:AlternateContent>
      </w:r>
      <w:r w:rsidR="00EA12E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D7E355" wp14:editId="4638F704">
                <wp:simplePos x="0" y="0"/>
                <wp:positionH relativeFrom="column">
                  <wp:posOffset>8042182</wp:posOffset>
                </wp:positionH>
                <wp:positionV relativeFrom="paragraph">
                  <wp:posOffset>3216910</wp:posOffset>
                </wp:positionV>
                <wp:extent cx="0" cy="181610"/>
                <wp:effectExtent l="114300" t="0" r="76200" b="66040"/>
                <wp:wrapNone/>
                <wp:docPr id="3059" name="Straight Arrow Connector 3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907AF" id="Straight Arrow Connector 3059" o:spid="_x0000_s1026" type="#_x0000_t32" style="position:absolute;margin-left:633.25pt;margin-top:253.3pt;width:0;height:14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" strokecolor="#4579b8 [3044]" strokeweight="4pt">
                <v:stroke endarrow="block"/>
              </v:shape>
            </w:pict>
          </mc:Fallback>
        </mc:AlternateContent>
      </w:r>
      <w:r w:rsidR="00D647E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E32357" wp14:editId="07CFA457">
                <wp:simplePos x="0" y="0"/>
                <wp:positionH relativeFrom="column">
                  <wp:posOffset>3946525</wp:posOffset>
                </wp:positionH>
                <wp:positionV relativeFrom="paragraph">
                  <wp:posOffset>3228975</wp:posOffset>
                </wp:positionV>
                <wp:extent cx="0" cy="181610"/>
                <wp:effectExtent l="114300" t="0" r="76200" b="66040"/>
                <wp:wrapNone/>
                <wp:docPr id="3049" name="Straight Arrow Connector 3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AC646" id="Straight Arrow Connector 3049" o:spid="_x0000_s1026" type="#_x0000_t32" style="position:absolute;margin-left:310.75pt;margin-top:254.25pt;width:0;height:14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" strokecolor="#4579b8 [3044]" strokeweight="4pt">
                <v:stroke endarrow="block"/>
              </v:shape>
            </w:pict>
          </mc:Fallback>
        </mc:AlternateContent>
      </w:r>
      <w:r w:rsidR="00D647E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E04804" wp14:editId="0E3793F4">
                <wp:simplePos x="0" y="0"/>
                <wp:positionH relativeFrom="column">
                  <wp:posOffset>3578239</wp:posOffset>
                </wp:positionH>
                <wp:positionV relativeFrom="paragraph">
                  <wp:posOffset>3212351</wp:posOffset>
                </wp:positionV>
                <wp:extent cx="394362" cy="0"/>
                <wp:effectExtent l="19050" t="19050" r="24765" b="38100"/>
                <wp:wrapNone/>
                <wp:docPr id="3050" name="Straight Connector 3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362" cy="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BC072" id="Straight Connector 3050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5pt,252.95pt" to="312.8pt,2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" strokecolor="#4579b8 [3044]" strokeweight="4pt"/>
            </w:pict>
          </mc:Fallback>
        </mc:AlternateContent>
      </w:r>
      <w:r w:rsidR="00D647E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33AA99" wp14:editId="2A24507A">
                <wp:simplePos x="0" y="0"/>
                <wp:positionH relativeFrom="column">
                  <wp:posOffset>5982970</wp:posOffset>
                </wp:positionH>
                <wp:positionV relativeFrom="paragraph">
                  <wp:posOffset>3151616</wp:posOffset>
                </wp:positionV>
                <wp:extent cx="0" cy="247018"/>
                <wp:effectExtent l="114300" t="0" r="76200" b="57785"/>
                <wp:wrapNone/>
                <wp:docPr id="3029" name="Straight Arrow Connector 3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018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5D208" id="Straight Arrow Connector 3029" o:spid="_x0000_s1026" type="#_x0000_t32" style="position:absolute;margin-left:471.1pt;margin-top:248.15pt;width:0;height:19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" strokecolor="#4579b8 [3044]" strokeweight="4pt">
                <v:stroke endarrow="block"/>
              </v:shape>
            </w:pict>
          </mc:Fallback>
        </mc:AlternateContent>
      </w:r>
      <w:r w:rsidR="00D647E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B6309C" wp14:editId="11739370">
                <wp:simplePos x="0" y="0"/>
                <wp:positionH relativeFrom="column">
                  <wp:posOffset>5779135</wp:posOffset>
                </wp:positionH>
                <wp:positionV relativeFrom="paragraph">
                  <wp:posOffset>3221355</wp:posOffset>
                </wp:positionV>
                <wp:extent cx="0" cy="181610"/>
                <wp:effectExtent l="114300" t="0" r="76200" b="66040"/>
                <wp:wrapNone/>
                <wp:docPr id="3047" name="Straight Arrow Connector 3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67C28" id="Straight Arrow Connector 3047" o:spid="_x0000_s1026" type="#_x0000_t32" style="position:absolute;margin-left:455.05pt;margin-top:253.65pt;width:0;height:14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" strokecolor="#4579b8 [3044]" strokeweight="4pt">
                <v:stroke endarrow="block"/>
              </v:shape>
            </w:pict>
          </mc:Fallback>
        </mc:AlternateContent>
      </w:r>
      <w:r w:rsidR="00D647E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EBDD19" wp14:editId="088DBE69">
                <wp:simplePos x="0" y="0"/>
                <wp:positionH relativeFrom="column">
                  <wp:posOffset>2004060</wp:posOffset>
                </wp:positionH>
                <wp:positionV relativeFrom="paragraph">
                  <wp:posOffset>3220720</wp:posOffset>
                </wp:positionV>
                <wp:extent cx="0" cy="181610"/>
                <wp:effectExtent l="114300" t="0" r="76200" b="66040"/>
                <wp:wrapNone/>
                <wp:docPr id="3042" name="Straight Arrow Connector 3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EE58E" id="Straight Arrow Connector 3042" o:spid="_x0000_s1026" type="#_x0000_t32" style="position:absolute;margin-left:157.8pt;margin-top:253.6pt;width:0;height:14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" strokecolor="#4579b8 [3044]" strokeweight="4pt">
                <v:stroke endarrow="block"/>
              </v:shape>
            </w:pict>
          </mc:Fallback>
        </mc:AlternateContent>
      </w:r>
      <w:r w:rsidR="00D647E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CE69B5" wp14:editId="49BA1AFF">
                <wp:simplePos x="0" y="0"/>
                <wp:positionH relativeFrom="column">
                  <wp:posOffset>1979123</wp:posOffset>
                </wp:positionH>
                <wp:positionV relativeFrom="paragraph">
                  <wp:posOffset>3203683</wp:posOffset>
                </wp:positionV>
                <wp:extent cx="728054" cy="0"/>
                <wp:effectExtent l="0" t="19050" r="53340" b="38100"/>
                <wp:wrapNone/>
                <wp:docPr id="3046" name="Straight Connector 3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054" cy="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0F352" id="Straight Connector 304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85pt,252.25pt" to="213.2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" strokecolor="#4579b8 [3044]" strokeweight="4pt"/>
            </w:pict>
          </mc:Fallback>
        </mc:AlternateContent>
      </w:r>
      <w:r w:rsidR="004C25E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455C37" wp14:editId="08EF7DAE">
                <wp:simplePos x="0" y="0"/>
                <wp:positionH relativeFrom="column">
                  <wp:posOffset>2859228</wp:posOffset>
                </wp:positionH>
                <wp:positionV relativeFrom="paragraph">
                  <wp:posOffset>3152140</wp:posOffset>
                </wp:positionV>
                <wp:extent cx="0" cy="247018"/>
                <wp:effectExtent l="114300" t="0" r="76200" b="57785"/>
                <wp:wrapNone/>
                <wp:docPr id="3037" name="Straight Arrow Connector 3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018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B81E6" id="Straight Arrow Connector 3037" o:spid="_x0000_s1026" type="#_x0000_t32" style="position:absolute;margin-left:225.15pt;margin-top:248.2pt;width:0;height:19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" strokecolor="#4579b8 [3044]" strokeweight="4pt">
                <v:stroke endarrow="block"/>
              </v:shape>
            </w:pict>
          </mc:Fallback>
        </mc:AlternateContent>
      </w:r>
      <w:r w:rsidR="004C25E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B52B90" wp14:editId="4F552BB9">
                <wp:simplePos x="0" y="0"/>
                <wp:positionH relativeFrom="column">
                  <wp:posOffset>3171019</wp:posOffset>
                </wp:positionH>
                <wp:positionV relativeFrom="paragraph">
                  <wp:posOffset>3152228</wp:posOffset>
                </wp:positionV>
                <wp:extent cx="0" cy="247018"/>
                <wp:effectExtent l="114300" t="0" r="76200" b="57785"/>
                <wp:wrapNone/>
                <wp:docPr id="3036" name="Straight Arrow Connector 3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018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9DF81" id="Straight Arrow Connector 3036" o:spid="_x0000_s1026" type="#_x0000_t32" style="position:absolute;margin-left:249.7pt;margin-top:248.2pt;width:0;height:19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" strokecolor="#4579b8 [3044]" strokeweight="4pt">
                <v:stroke endarrow="block"/>
              </v:shape>
            </w:pict>
          </mc:Fallback>
        </mc:AlternateContent>
      </w:r>
      <w:r w:rsidR="004C25E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7B2E14" wp14:editId="3DA36EE3">
                <wp:simplePos x="0" y="0"/>
                <wp:positionH relativeFrom="column">
                  <wp:posOffset>9684629</wp:posOffset>
                </wp:positionH>
                <wp:positionV relativeFrom="paragraph">
                  <wp:posOffset>3152228</wp:posOffset>
                </wp:positionV>
                <wp:extent cx="0" cy="247018"/>
                <wp:effectExtent l="114300" t="0" r="76200" b="57785"/>
                <wp:wrapNone/>
                <wp:docPr id="3034" name="Straight Arrow Connector 3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018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83ABD" id="Straight Arrow Connector 3034" o:spid="_x0000_s1026" type="#_x0000_t32" style="position:absolute;margin-left:762.55pt;margin-top:248.2pt;width:0;height:19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" strokecolor="#4579b8 [3044]" strokeweight="4pt">
                <v:stroke endarrow="block"/>
              </v:shape>
            </w:pict>
          </mc:Fallback>
        </mc:AlternateContent>
      </w:r>
      <w:r w:rsidR="00C4167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E1C817" wp14:editId="0DC5FB17">
                <wp:simplePos x="0" y="0"/>
                <wp:positionH relativeFrom="column">
                  <wp:posOffset>6898369</wp:posOffset>
                </wp:positionH>
                <wp:positionV relativeFrom="paragraph">
                  <wp:posOffset>3152228</wp:posOffset>
                </wp:positionV>
                <wp:extent cx="0" cy="247018"/>
                <wp:effectExtent l="114300" t="0" r="76200" b="57785"/>
                <wp:wrapNone/>
                <wp:docPr id="3032" name="Straight Arrow Connector 3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018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A6462" id="Straight Arrow Connector 3032" o:spid="_x0000_s1026" type="#_x0000_t32" style="position:absolute;margin-left:543.2pt;margin-top:248.2pt;width:0;height:19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" strokecolor="#4579b8 [3044]" strokeweight="4pt">
                <v:stroke endarrow="block"/>
              </v:shape>
            </w:pict>
          </mc:Fallback>
        </mc:AlternateContent>
      </w:r>
      <w:r w:rsidR="00C4167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E67EF" wp14:editId="18264013">
                <wp:simplePos x="0" y="0"/>
                <wp:positionH relativeFrom="column">
                  <wp:posOffset>4834998</wp:posOffset>
                </wp:positionH>
                <wp:positionV relativeFrom="paragraph">
                  <wp:posOffset>3151680</wp:posOffset>
                </wp:positionV>
                <wp:extent cx="0" cy="247018"/>
                <wp:effectExtent l="114300" t="0" r="76200" b="57785"/>
                <wp:wrapNone/>
                <wp:docPr id="3027" name="Straight Arrow Connector 3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018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A5FC2" id="Straight Arrow Connector 3027" o:spid="_x0000_s1026" type="#_x0000_t32" style="position:absolute;margin-left:380.7pt;margin-top:248.15pt;width:0;height:19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" strokecolor="#4579b8 [3044]" strokeweight="4pt">
                <v:stroke endarrow="block"/>
              </v:shape>
            </w:pict>
          </mc:Fallback>
        </mc:AlternateContent>
      </w:r>
      <w:r w:rsidR="000E360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7C7CFC" wp14:editId="06D392D6">
                <wp:simplePos x="0" y="0"/>
                <wp:positionH relativeFrom="column">
                  <wp:posOffset>7409291</wp:posOffset>
                </wp:positionH>
                <wp:positionV relativeFrom="paragraph">
                  <wp:posOffset>2774950</wp:posOffset>
                </wp:positionV>
                <wp:extent cx="208015" cy="0"/>
                <wp:effectExtent l="0" t="114300" r="20955" b="133350"/>
                <wp:wrapNone/>
                <wp:docPr id="3023" name="Straight Arrow Connector 3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015" cy="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C3B55" id="Straight Arrow Connector 3023" o:spid="_x0000_s1026" type="#_x0000_t32" style="position:absolute;margin-left:583.4pt;margin-top:218.5pt;width:16.4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" strokecolor="#00b050" strokeweight="4pt">
                <v:stroke endarrow="block"/>
              </v:shape>
            </w:pict>
          </mc:Fallback>
        </mc:AlternateContent>
      </w:r>
      <w:r w:rsidR="000E360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B4D38F" wp14:editId="1D252184">
                <wp:simplePos x="0" y="0"/>
                <wp:positionH relativeFrom="column">
                  <wp:posOffset>6161095</wp:posOffset>
                </wp:positionH>
                <wp:positionV relativeFrom="paragraph">
                  <wp:posOffset>2778986</wp:posOffset>
                </wp:positionV>
                <wp:extent cx="208015" cy="0"/>
                <wp:effectExtent l="0" t="114300" r="0" b="133350"/>
                <wp:wrapNone/>
                <wp:docPr id="3021" name="Straight Arrow Connector 3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15" cy="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C027F" id="Straight Arrow Connector 3021" o:spid="_x0000_s1026" type="#_x0000_t32" style="position:absolute;margin-left:485.15pt;margin-top:218.8pt;width:16.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" strokecolor="#00b050" strokeweight="4pt">
                <v:stroke endarrow="block"/>
              </v:shape>
            </w:pict>
          </mc:Fallback>
        </mc:AlternateContent>
      </w:r>
      <w:r w:rsidR="000E360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C1CED2" wp14:editId="7D28146B">
                <wp:simplePos x="0" y="0"/>
                <wp:positionH relativeFrom="column">
                  <wp:posOffset>5603586</wp:posOffset>
                </wp:positionH>
                <wp:positionV relativeFrom="paragraph">
                  <wp:posOffset>3148107</wp:posOffset>
                </wp:positionV>
                <wp:extent cx="0" cy="996727"/>
                <wp:effectExtent l="95250" t="0" r="76200" b="51435"/>
                <wp:wrapNone/>
                <wp:docPr id="3010" name="Straight Arrow Connector 3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72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C2FD" id="Straight Arrow Connector 3010" o:spid="_x0000_s1026" type="#_x0000_t32" style="position:absolute;margin-left:441.25pt;margin-top:247.9pt;width:0;height:7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" strokecolor="black [3040]" strokeweight="2.25pt">
                <v:stroke endarrow="block"/>
              </v:shape>
            </w:pict>
          </mc:Fallback>
        </mc:AlternateContent>
      </w:r>
    </w:p>
    <w:p w:rsidR="00324807" w:rsidRDefault="00324807" w:rsidP="00324807">
      <w:pPr>
        <w:pStyle w:val="Heading1"/>
      </w:pPr>
      <w:bookmarkStart w:id="19" w:name="_Toc371080131"/>
      <w:r>
        <w:t>Test &amp; Integration tips and tricks:</w:t>
      </w:r>
      <w:bookmarkEnd w:id="19"/>
    </w:p>
    <w:p w:rsidR="00324807" w:rsidRPr="00324807" w:rsidRDefault="00324807" w:rsidP="00324807"/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The bootloader of the CFE is MAC specific. Make sure the right binary (containing the boxes MAC address) is flashed.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</w:p>
    <w:p w:rsidR="00324807" w:rsidRPr="00324807" w:rsidRDefault="00324807" w:rsidP="00324807">
      <w:pPr>
        <w:pStyle w:val="Heading2"/>
      </w:pPr>
      <w:bookmarkStart w:id="20" w:name="_Toc371080132"/>
      <w:r w:rsidRPr="00324807">
        <w:t>Update bootloader:</w:t>
      </w:r>
      <w:bookmarkEnd w:id="20"/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Put file (MAC specific) on FAT partation of the USB disk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insert stick.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flash -noheader usbdisk0:&lt;flash image name&gt; flash1.full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flashing take +/- 1 minute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</w:p>
    <w:p w:rsidR="00324807" w:rsidRPr="00324807" w:rsidRDefault="00324807" w:rsidP="00324807">
      <w:pPr>
        <w:pStyle w:val="Heading2"/>
      </w:pPr>
      <w:bookmarkStart w:id="21" w:name="_Toc371080133"/>
      <w:r w:rsidRPr="00324807">
        <w:t>Update kernel</w:t>
      </w:r>
      <w:bookmarkEnd w:id="21"/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Put file (kernel image) on FAT partition of the USB disk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insert stick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flash -noheader usbdisk0:&lt;kernel image name&gt; nandflash0.dapp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>
        <w:rPr>
          <w:rFonts w:ascii="Consolas" w:hAnsi="Consolas" w:cs="Consolas"/>
          <w:b/>
          <w:i/>
          <w:sz w:val="19"/>
          <w:szCs w:val="19"/>
        </w:rPr>
        <w:t>dapp</w:t>
      </w:r>
      <w:r w:rsidRPr="00324807">
        <w:rPr>
          <w:rFonts w:ascii="Consolas" w:hAnsi="Consolas" w:cs="Consolas"/>
          <w:b/>
          <w:i/>
          <w:sz w:val="19"/>
          <w:szCs w:val="19"/>
        </w:rPr>
        <w:t xml:space="preserve"> extension, used to be pace, changed as of 3.53.20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</w:p>
    <w:p w:rsidR="00324807" w:rsidRPr="00324807" w:rsidRDefault="00324807" w:rsidP="00324807">
      <w:pPr>
        <w:pStyle w:val="Heading2"/>
      </w:pPr>
      <w:bookmarkStart w:id="22" w:name="_Toc371080134"/>
      <w:r w:rsidRPr="00324807">
        <w:t>Startup</w:t>
      </w:r>
      <w:r>
        <w:t xml:space="preserve"> commands:</w:t>
      </w:r>
      <w:bookmarkEnd w:id="22"/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ifconfig eth0 -auto;boot -z -elf 192.168.0.200:vmlinuz 'root=/dev/nfs nfsroot=192.168.0.200:/mnt/dawn/ rw ip=:::::eth0:dhcp'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boot -z -elf usbdisk0:vmlinuz 'ip=:::::eth0:dhcp rw root=/dev/nfs nfsroot=192.168.0.200:/mnt/dawn'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boot -z -elf usbdisk0:vmlinuz 'root=/dev/sda2 ip=:::::eth0:dhcp rw'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boot -z -elf usbdisk:vmlinuz 'root=/dev/sda2 rw'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boot -z -elf nandflash0.pace: 'ip=:::::eth2:dhcp root=/dev/nfs rw nfsroot=[Your NFS server IP address]:/mnt/rootfs'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boot -z -elf usbdisk0:vmlinuz 'ip=:::::eth0:dhcp root=/dev/nfs rw nfsroot=192.168.0.11:/usr/src/build/Dawn/SDK/SEACHANGE_1.3.1/build/DMC7000KLG_CADB_MW_SDK_DEBUG'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>
        <w:rPr>
          <w:rFonts w:ascii="Consolas" w:hAnsi="Consolas" w:cs="Consolas"/>
          <w:b/>
          <w:i/>
          <w:sz w:val="19"/>
          <w:szCs w:val="19"/>
        </w:rPr>
        <w:t>USB disk is always enumar</w:t>
      </w:r>
      <w:r w:rsidRPr="00324807">
        <w:rPr>
          <w:rFonts w:ascii="Consolas" w:hAnsi="Consolas" w:cs="Consolas"/>
          <w:b/>
          <w:i/>
          <w:sz w:val="19"/>
          <w:szCs w:val="19"/>
        </w:rPr>
        <w:t>ed first and thus will end up as SDA. Internal harddisk of the STB will end up as sdb.</w:t>
      </w:r>
    </w:p>
    <w:p w:rsidR="00324807" w:rsidRPr="00324807" w:rsidRDefault="00324807" w:rsidP="00324807">
      <w:pPr>
        <w:pStyle w:val="Heading2"/>
      </w:pPr>
      <w:bookmarkStart w:id="23" w:name="_Toc371080135"/>
      <w:r w:rsidRPr="00324807">
        <w:t xml:space="preserve">Usefull commands </w:t>
      </w:r>
      <w:r>
        <w:t>in bootstrap environment:</w:t>
      </w:r>
      <w:bookmarkEnd w:id="23"/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help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show devices (also shows flash map)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printenv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ifconfig -auto &lt;ifname&gt;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netstat -anr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setenv -p STARTUP "&lt;startup command&gt;"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</w:p>
    <w:p w:rsidR="00324807" w:rsidRPr="00324807" w:rsidRDefault="00324807" w:rsidP="00C43EFB">
      <w:pPr>
        <w:pStyle w:val="Heading2"/>
      </w:pPr>
      <w:bookmarkStart w:id="24" w:name="_Toc371080136"/>
      <w:r w:rsidRPr="00324807">
        <w:t>Usefull commands in linux:</w:t>
      </w:r>
      <w:bookmarkEnd w:id="24"/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ip route del default (deletes the default GW)</w:t>
      </w:r>
    </w:p>
    <w:p w:rsid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- ip route ad</w:t>
      </w:r>
      <w:r w:rsidR="00C43EFB">
        <w:rPr>
          <w:rFonts w:ascii="Consolas" w:hAnsi="Consolas" w:cs="Consolas"/>
          <w:b/>
          <w:i/>
          <w:sz w:val="19"/>
          <w:szCs w:val="19"/>
        </w:rPr>
        <w:t>d default via 192.168.0.200</w:t>
      </w:r>
    </w:p>
    <w:p w:rsidR="00C43EFB" w:rsidRPr="00324807" w:rsidRDefault="00C43EFB" w:rsidP="00C43EFB">
      <w:pPr>
        <w:pStyle w:val="Heading2"/>
      </w:pPr>
      <w:bookmarkStart w:id="25" w:name="_Toc371080137"/>
      <w:r>
        <w:t>Currently required hacks:</w:t>
      </w:r>
      <w:bookmarkEnd w:id="25"/>
    </w:p>
    <w:p w:rsidR="00324807" w:rsidRPr="00324807" w:rsidRDefault="00C43EFB" w:rsidP="00C43EFB">
      <w:pPr>
        <w:tabs>
          <w:tab w:val="left" w:pos="720"/>
        </w:tabs>
        <w:ind w:left="720" w:hanging="720"/>
        <w:rPr>
          <w:rFonts w:ascii="Consolas" w:hAnsi="Consolas" w:cs="Consolas"/>
          <w:b/>
          <w:i/>
          <w:sz w:val="19"/>
          <w:szCs w:val="19"/>
        </w:rPr>
      </w:pPr>
      <w:r>
        <w:rPr>
          <w:rFonts w:ascii="Consolas" w:hAnsi="Consolas" w:cs="Consolas"/>
          <w:b/>
          <w:i/>
          <w:sz w:val="19"/>
          <w:szCs w:val="19"/>
        </w:rPr>
        <w:t>FR8:</w:t>
      </w:r>
      <w:r>
        <w:rPr>
          <w:rFonts w:ascii="Consolas" w:hAnsi="Consolas" w:cs="Consolas"/>
          <w:b/>
          <w:i/>
          <w:sz w:val="19"/>
          <w:szCs w:val="19"/>
        </w:rPr>
        <w:tab/>
      </w:r>
      <w:r w:rsidR="00324807" w:rsidRPr="00324807">
        <w:rPr>
          <w:rFonts w:ascii="Consolas" w:hAnsi="Consolas" w:cs="Consolas"/>
          <w:b/>
          <w:i/>
          <w:sz w:val="19"/>
          <w:szCs w:val="19"/>
        </w:rPr>
        <w:t>Due to interupt issue on broadcom firmware, extraction of large disk images fails. Lower the priority of the IO processing using:</w:t>
      </w:r>
    </w:p>
    <w:p w:rsidR="00324807" w:rsidRPr="00324807" w:rsidRDefault="00324807" w:rsidP="00C43EFB">
      <w:pPr>
        <w:ind w:left="340" w:firstLine="380"/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ionice -C 3 &lt;command to execute&gt;</w:t>
      </w:r>
    </w:p>
    <w:p w:rsidR="00324807" w:rsidRDefault="00324807" w:rsidP="00324807">
      <w:pPr>
        <w:pStyle w:val="Heading2"/>
      </w:pPr>
      <w:bookmarkStart w:id="26" w:name="_Toc371080138"/>
      <w:r>
        <w:t>Turning of the DHCP server of the Cable Modem/Network Processor:</w:t>
      </w:r>
      <w:bookmarkEnd w:id="26"/>
    </w:p>
    <w:p w:rsidR="00A60F96" w:rsidRDefault="00A60F96" w:rsidP="00A60F96">
      <w:pPr>
        <w:pStyle w:val="PlainText"/>
      </w:pPr>
      <w:r>
        <w:t>Please enter the following commands in the CM console:</w:t>
      </w:r>
    </w:p>
    <w:p w:rsidR="00A60F96" w:rsidRDefault="00A60F96" w:rsidP="00A60F96">
      <w:pPr>
        <w:pStyle w:val="PlainText"/>
      </w:pPr>
    </w:p>
    <w:p w:rsidR="00A60F96" w:rsidRDefault="00A60F96" w:rsidP="00A60F96">
      <w:pPr>
        <w:pStyle w:val="PlainText"/>
      </w:pPr>
      <w:r>
        <w:t>cd CM/NonVol/eRouter/IPv4/Residential Gateway NonVol&gt;</w:t>
      </w:r>
    </w:p>
    <w:p w:rsidR="00A60F96" w:rsidRDefault="00A60F96" w:rsidP="00A60F96">
      <w:pPr>
        <w:pStyle w:val="PlainText"/>
      </w:pPr>
      <w:r>
        <w:t>*</w:t>
      </w:r>
      <w:r>
        <w:tab/>
        <w:t>lan_feature_config dhcp_server false</w:t>
      </w:r>
    </w:p>
    <w:p w:rsidR="00A60F96" w:rsidRDefault="00A60F96" w:rsidP="00A60F96">
      <w:pPr>
        <w:pStyle w:val="PlainText"/>
      </w:pPr>
      <w:r>
        <w:t>*</w:t>
      </w:r>
      <w:r>
        <w:tab/>
        <w:t>write</w:t>
      </w:r>
    </w:p>
    <w:p w:rsidR="00A60F96" w:rsidRDefault="00A60F96" w:rsidP="00A60F96">
      <w:pPr>
        <w:pStyle w:val="PlainText"/>
      </w:pPr>
      <w:r>
        <w:t>*</w:t>
      </w:r>
      <w:r>
        <w:tab/>
        <w:t>/reset</w:t>
      </w:r>
    </w:p>
    <w:p w:rsidR="00324807" w:rsidRPr="00324807" w:rsidRDefault="00324807" w:rsidP="00324807"/>
    <w:p w:rsidR="00324807" w:rsidRPr="00324807" w:rsidRDefault="00324807" w:rsidP="00324807">
      <w:pPr>
        <w:pStyle w:val="Heading2"/>
      </w:pPr>
      <w:bookmarkStart w:id="27" w:name="_Toc371080139"/>
      <w:r w:rsidRPr="00324807">
        <w:t>Partitioning STB harddisk:</w:t>
      </w:r>
      <w:bookmarkEnd w:id="27"/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1: Startup partition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 xml:space="preserve">2: Swap space 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3: Database and other data (will move to tha flash in due time)</w:t>
      </w:r>
    </w:p>
    <w:p w:rsidR="00324807" w:rsidRPr="00324807" w:rsidRDefault="00324807" w:rsidP="00324807">
      <w:pPr>
        <w:rPr>
          <w:rFonts w:ascii="Consolas" w:hAnsi="Consolas" w:cs="Consolas"/>
          <w:b/>
          <w:i/>
          <w:sz w:val="19"/>
          <w:szCs w:val="19"/>
        </w:rPr>
      </w:pPr>
      <w:r w:rsidRPr="00324807">
        <w:rPr>
          <w:rFonts w:ascii="Consolas" w:hAnsi="Consolas" w:cs="Consolas"/>
          <w:b/>
          <w:i/>
          <w:sz w:val="19"/>
          <w:szCs w:val="19"/>
        </w:rPr>
        <w:t>4: Data (recordings will be stored here)</w:t>
      </w:r>
    </w:p>
    <w:p w:rsidR="00A53F0B" w:rsidRDefault="00A53F0B" w:rsidP="00324807">
      <w:pPr>
        <w:pStyle w:val="Heading2"/>
      </w:pPr>
      <w:r>
        <w:br w:type="page"/>
      </w:r>
      <w:bookmarkStart w:id="28" w:name="_Toc371080140"/>
      <w:r w:rsidR="00324807">
        <w:t>Cable modem / network processor commands:</w:t>
      </w:r>
      <w:bookmarkEnd w:id="28"/>
    </w:p>
    <w:p w:rsidR="00324807" w:rsidRPr="00324807" w:rsidRDefault="00324807" w:rsidP="00324807">
      <w:pPr>
        <w:rPr>
          <w:rFonts w:ascii="Courier New" w:hAnsi="Courier New" w:cs="Courier New"/>
          <w:sz w:val="20"/>
          <w:szCs w:val="20"/>
        </w:rPr>
      </w:pPr>
      <w:r w:rsidRPr="00324807">
        <w:rPr>
          <w:rFonts w:ascii="Courier New" w:hAnsi="Courier New" w:cs="Courier New"/>
          <w:sz w:val="20"/>
          <w:szCs w:val="20"/>
        </w:rPr>
        <w:t xml:space="preserve">!               ?               REM             call            cd                                      </w:t>
      </w:r>
    </w:p>
    <w:p w:rsidR="00324807" w:rsidRPr="00324807" w:rsidRDefault="00324807" w:rsidP="00324807">
      <w:pPr>
        <w:rPr>
          <w:rFonts w:ascii="Courier New" w:hAnsi="Courier New" w:cs="Courier New"/>
          <w:sz w:val="20"/>
          <w:szCs w:val="20"/>
        </w:rPr>
      </w:pPr>
      <w:r w:rsidRPr="00324807">
        <w:rPr>
          <w:rFonts w:ascii="Courier New" w:hAnsi="Courier New" w:cs="Courier New"/>
          <w:sz w:val="20"/>
          <w:szCs w:val="20"/>
        </w:rPr>
        <w:t xml:space="preserve">dir             find_command    help            history         instances                               </w:t>
      </w:r>
    </w:p>
    <w:p w:rsidR="00324807" w:rsidRPr="00324807" w:rsidRDefault="00324807" w:rsidP="00324807">
      <w:pPr>
        <w:rPr>
          <w:rFonts w:ascii="Courier New" w:hAnsi="Courier New" w:cs="Courier New"/>
          <w:sz w:val="20"/>
          <w:szCs w:val="20"/>
        </w:rPr>
      </w:pPr>
      <w:r w:rsidRPr="00324807">
        <w:rPr>
          <w:rFonts w:ascii="Courier New" w:hAnsi="Courier New" w:cs="Courier New"/>
          <w:sz w:val="20"/>
          <w:szCs w:val="20"/>
        </w:rPr>
        <w:t xml:space="preserve">ls              man             pwd             sleep           syntax                                  </w:t>
      </w:r>
    </w:p>
    <w:p w:rsidR="00324807" w:rsidRPr="00324807" w:rsidRDefault="00324807" w:rsidP="00324807">
      <w:pPr>
        <w:rPr>
          <w:rFonts w:ascii="Courier New" w:hAnsi="Courier New" w:cs="Courier New"/>
          <w:sz w:val="20"/>
          <w:szCs w:val="20"/>
        </w:rPr>
      </w:pPr>
      <w:r w:rsidRPr="00324807">
        <w:rPr>
          <w:rFonts w:ascii="Courier New" w:hAnsi="Courier New" w:cs="Courier New"/>
          <w:sz w:val="20"/>
          <w:szCs w:val="20"/>
        </w:rPr>
        <w:t>system_time     usage</w:t>
      </w:r>
    </w:p>
    <w:p w:rsidR="00324807" w:rsidRPr="00324807" w:rsidRDefault="00324807" w:rsidP="00324807">
      <w:pPr>
        <w:rPr>
          <w:rFonts w:ascii="Courier New" w:hAnsi="Courier New" w:cs="Courier New"/>
          <w:sz w:val="20"/>
          <w:szCs w:val="20"/>
        </w:rPr>
      </w:pPr>
      <w:r w:rsidRPr="00324807">
        <w:rPr>
          <w:rFonts w:ascii="Courier New" w:hAnsi="Courier New" w:cs="Courier New"/>
          <w:sz w:val="20"/>
          <w:szCs w:val="20"/>
        </w:rPr>
        <w:t>----</w:t>
      </w:r>
    </w:p>
    <w:p w:rsidR="00324807" w:rsidRPr="00324807" w:rsidRDefault="00324807" w:rsidP="00324807">
      <w:pPr>
        <w:rPr>
          <w:rFonts w:ascii="Courier New" w:hAnsi="Courier New" w:cs="Courier New"/>
          <w:sz w:val="20"/>
          <w:szCs w:val="20"/>
        </w:rPr>
      </w:pPr>
      <w:r w:rsidRPr="00324807">
        <w:rPr>
          <w:rFonts w:ascii="Courier New" w:hAnsi="Courier New" w:cs="Courier New"/>
          <w:sz w:val="20"/>
          <w:szCs w:val="20"/>
        </w:rPr>
        <w:t xml:space="preserve">con_high        cpuLoad         cpuUtilization  emta_console    exit           </w:t>
      </w:r>
    </w:p>
    <w:p w:rsidR="00324807" w:rsidRPr="00324807" w:rsidRDefault="00324807" w:rsidP="00324807">
      <w:pPr>
        <w:rPr>
          <w:rFonts w:ascii="Courier New" w:hAnsi="Courier New" w:cs="Courier New"/>
          <w:sz w:val="20"/>
          <w:szCs w:val="20"/>
        </w:rPr>
      </w:pPr>
      <w:r w:rsidRPr="00324807">
        <w:rPr>
          <w:rFonts w:ascii="Courier New" w:hAnsi="Courier New" w:cs="Courier New"/>
          <w:sz w:val="20"/>
          <w:szCs w:val="20"/>
        </w:rPr>
        <w:t xml:space="preserve">mbufShow        memShow         mutex_debug     ping            read_memory    </w:t>
      </w:r>
    </w:p>
    <w:p w:rsidR="00324807" w:rsidRPr="00324807" w:rsidRDefault="00324807" w:rsidP="00324807">
      <w:pPr>
        <w:rPr>
          <w:rFonts w:ascii="Courier New" w:hAnsi="Courier New" w:cs="Courier New"/>
          <w:sz w:val="20"/>
          <w:szCs w:val="20"/>
        </w:rPr>
      </w:pPr>
      <w:r w:rsidRPr="00324807">
        <w:rPr>
          <w:rFonts w:ascii="Courier New" w:hAnsi="Courier New" w:cs="Courier New"/>
          <w:sz w:val="20"/>
          <w:szCs w:val="20"/>
        </w:rPr>
        <w:t xml:space="preserve">reset           routeShow       run_app         shell           socket_debug   </w:t>
      </w:r>
    </w:p>
    <w:p w:rsidR="00324807" w:rsidRPr="00324807" w:rsidRDefault="00324807" w:rsidP="00324807">
      <w:pPr>
        <w:rPr>
          <w:rFonts w:ascii="Courier New" w:hAnsi="Courier New" w:cs="Courier New"/>
          <w:sz w:val="20"/>
          <w:szCs w:val="20"/>
        </w:rPr>
      </w:pPr>
      <w:r w:rsidRPr="00324807">
        <w:rPr>
          <w:rFonts w:ascii="Courier New" w:hAnsi="Courier New" w:cs="Courier New"/>
          <w:sz w:val="20"/>
          <w:szCs w:val="20"/>
        </w:rPr>
        <w:t xml:space="preserve">stackShow       taskDelete      taskInfo        taskPrioritySet taskResume     </w:t>
      </w:r>
    </w:p>
    <w:p w:rsidR="00324807" w:rsidRPr="00324807" w:rsidRDefault="00324807" w:rsidP="00324807">
      <w:pPr>
        <w:rPr>
          <w:rFonts w:ascii="Courier New" w:hAnsi="Courier New" w:cs="Courier New"/>
          <w:sz w:val="20"/>
          <w:szCs w:val="20"/>
        </w:rPr>
      </w:pPr>
      <w:r w:rsidRPr="00324807">
        <w:rPr>
          <w:rFonts w:ascii="Courier New" w:hAnsi="Courier New" w:cs="Courier New"/>
          <w:sz w:val="20"/>
          <w:szCs w:val="20"/>
        </w:rPr>
        <w:t xml:space="preserve">taskShow        taskSuspend     taskSuspendAll  taskTrace       usfsShow       </w:t>
      </w:r>
    </w:p>
    <w:p w:rsidR="00324807" w:rsidRPr="00324807" w:rsidRDefault="00324807" w:rsidP="00324807">
      <w:pPr>
        <w:rPr>
          <w:rFonts w:ascii="Courier New" w:hAnsi="Courier New" w:cs="Courier New"/>
          <w:sz w:val="20"/>
          <w:szCs w:val="20"/>
        </w:rPr>
      </w:pPr>
      <w:r w:rsidRPr="00324807">
        <w:rPr>
          <w:rFonts w:ascii="Courier New" w:hAnsi="Courier New" w:cs="Courier New"/>
          <w:sz w:val="20"/>
          <w:szCs w:val="20"/>
        </w:rPr>
        <w:t xml:space="preserve">version         write_memory    zone            </w:t>
      </w:r>
    </w:p>
    <w:p w:rsidR="00324807" w:rsidRPr="00324807" w:rsidRDefault="00324807" w:rsidP="00324807">
      <w:pPr>
        <w:rPr>
          <w:rFonts w:ascii="Courier New" w:hAnsi="Courier New" w:cs="Courier New"/>
          <w:sz w:val="20"/>
          <w:szCs w:val="20"/>
        </w:rPr>
      </w:pPr>
      <w:r w:rsidRPr="00324807">
        <w:rPr>
          <w:rFonts w:ascii="Courier New" w:hAnsi="Courier New" w:cs="Courier New"/>
          <w:sz w:val="20"/>
          <w:szCs w:val="20"/>
        </w:rPr>
        <w:t>----</w:t>
      </w:r>
    </w:p>
    <w:p w:rsidR="00324807" w:rsidRPr="00324807" w:rsidRDefault="00324807" w:rsidP="00324807">
      <w:pPr>
        <w:rPr>
          <w:rFonts w:ascii="Courier New" w:hAnsi="Courier New" w:cs="Courier New"/>
          <w:sz w:val="20"/>
          <w:szCs w:val="20"/>
        </w:rPr>
      </w:pPr>
      <w:r w:rsidRPr="00324807">
        <w:rPr>
          <w:rFonts w:ascii="Courier New" w:hAnsi="Courier New" w:cs="Courier New"/>
          <w:sz w:val="20"/>
          <w:szCs w:val="20"/>
        </w:rPr>
        <w:t xml:space="preserve">[Console] [HeapManager] [HostDqm] [avs] [cablemedea] [cm_hal] [docsis_ctl] </w:t>
      </w:r>
    </w:p>
    <w:p w:rsidR="00324807" w:rsidRPr="00324807" w:rsidRDefault="00324807" w:rsidP="00324807">
      <w:pPr>
        <w:rPr>
          <w:rFonts w:ascii="Courier New" w:hAnsi="Courier New" w:cs="Courier New"/>
          <w:sz w:val="20"/>
          <w:szCs w:val="20"/>
        </w:rPr>
      </w:pPr>
      <w:r w:rsidRPr="00324807">
        <w:rPr>
          <w:rFonts w:ascii="Courier New" w:hAnsi="Courier New" w:cs="Courier New"/>
          <w:sz w:val="20"/>
          <w:szCs w:val="20"/>
        </w:rPr>
        <w:t xml:space="preserve">[dtp] [eRouter] [embedded_target] [emta] [enet_hal] [estb] [event_log] [fam] </w:t>
      </w:r>
    </w:p>
    <w:p w:rsidR="00324807" w:rsidRPr="00324807" w:rsidRDefault="00324807" w:rsidP="00324807">
      <w:pPr>
        <w:rPr>
          <w:rFonts w:ascii="Courier New" w:hAnsi="Courier New" w:cs="Courier New"/>
          <w:sz w:val="20"/>
          <w:szCs w:val="20"/>
        </w:rPr>
      </w:pPr>
      <w:r w:rsidRPr="00324807">
        <w:rPr>
          <w:rFonts w:ascii="Courier New" w:hAnsi="Courier New" w:cs="Courier New"/>
          <w:sz w:val="20"/>
          <w:szCs w:val="20"/>
        </w:rPr>
        <w:t xml:space="preserve">[flash] [forwarder] [ftpLite] [ip_hal] [msgLog] [non-vol] [pingHelper] </w:t>
      </w:r>
    </w:p>
    <w:p w:rsidR="00324807" w:rsidRPr="00324807" w:rsidRDefault="00324807" w:rsidP="00324807">
      <w:pPr>
        <w:rPr>
          <w:sz w:val="20"/>
          <w:szCs w:val="20"/>
        </w:rPr>
      </w:pPr>
      <w:r w:rsidRPr="00324807">
        <w:rPr>
          <w:sz w:val="20"/>
          <w:szCs w:val="20"/>
        </w:rPr>
        <w:t>[power] [snmp] [snoop] [spectrum_analyzer] [tr69]</w:t>
      </w:r>
    </w:p>
    <w:sectPr w:rsidR="00324807" w:rsidRPr="00324807" w:rsidSect="002F296F">
      <w:headerReference w:type="default" r:id="rId20"/>
      <w:footerReference w:type="default" r:id="rId21"/>
      <w:endnotePr>
        <w:numFmt w:val="decimal"/>
      </w:endnotePr>
      <w:pgSz w:w="11907" w:h="16840" w:code="9"/>
      <w:pgMar w:top="2160" w:right="1140" w:bottom="2591" w:left="11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0C6" w:rsidRDefault="00AE30C6"/>
    <w:p w:rsidR="00AE30C6" w:rsidRDefault="00AE30C6"/>
    <w:p w:rsidR="00AE30C6" w:rsidRDefault="00AE30C6"/>
    <w:p w:rsidR="00AE30C6" w:rsidRDefault="00AE30C6"/>
    <w:p w:rsidR="00AE30C6" w:rsidRDefault="00AE30C6"/>
  </w:endnote>
  <w:endnote w:type="continuationSeparator" w:id="0">
    <w:p w:rsidR="00AE30C6" w:rsidRDefault="00AE30C6">
      <w:r>
        <w:t xml:space="preserve"> </w:t>
      </w:r>
    </w:p>
    <w:p w:rsidR="00AE30C6" w:rsidRDefault="00AE30C6"/>
    <w:p w:rsidR="00AE30C6" w:rsidRDefault="00AE30C6"/>
    <w:p w:rsidR="00AE30C6" w:rsidRDefault="00AE30C6"/>
    <w:p w:rsidR="00AE30C6" w:rsidRDefault="00AE30C6"/>
  </w:endnote>
  <w:endnote w:type="continuationNotice" w:id="1">
    <w:p w:rsidR="00AE30C6" w:rsidRDefault="00AE30C6">
      <w:r>
        <w:t xml:space="preserve"> </w:t>
      </w:r>
    </w:p>
    <w:p w:rsidR="00AE30C6" w:rsidRDefault="00AE30C6"/>
    <w:p w:rsidR="00AE30C6" w:rsidRDefault="00AE30C6"/>
    <w:p w:rsidR="00AE30C6" w:rsidRDefault="00AE30C6"/>
    <w:p w:rsidR="00AE30C6" w:rsidRDefault="00AE30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tarSymbol">
    <w:altName w:val="Times New Roman"/>
    <w:charset w:val="00"/>
    <w:family w:val="auto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2E8" w:rsidRDefault="009B42E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B42E8" w:rsidRDefault="009B42E8">
    <w:pPr>
      <w:pStyle w:val="Footer"/>
    </w:pPr>
  </w:p>
  <w:p w:rsidR="009B42E8" w:rsidRDefault="009B42E8"/>
  <w:p w:rsidR="009B42E8" w:rsidRDefault="009B42E8"/>
  <w:p w:rsidR="009B42E8" w:rsidRDefault="009B42E8"/>
  <w:p w:rsidR="009B42E8" w:rsidRDefault="009B42E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2" w:type="dxa"/>
      <w:tblInd w:w="11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2496"/>
      <w:gridCol w:w="3952"/>
    </w:tblGrid>
    <w:tr w:rsidR="00E7272B" w:rsidTr="00E7272B">
      <w:tc>
        <w:tcPr>
          <w:tcW w:w="3224" w:type="dxa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  <w:tcMar>
            <w:left w:w="115" w:type="dxa"/>
            <w:bottom w:w="29" w:type="dxa"/>
            <w:right w:w="115" w:type="dxa"/>
          </w:tcMar>
        </w:tcPr>
        <w:p w:rsidR="00E7272B" w:rsidRDefault="00E7272B" w:rsidP="00E7272B">
          <w:pPr>
            <w:pStyle w:val="NoSpacing"/>
          </w:pPr>
          <w:r>
            <w:fldChar w:fldCharType="begin"/>
          </w:r>
          <w:r>
            <w:instrText xml:space="preserve"> DOCPROPERTY "Title"  \* MERGEFORMAT </w:instrText>
          </w:r>
          <w:r>
            <w:fldChar w:fldCharType="separate"/>
          </w:r>
          <w:r>
            <w:t>KPN</w:t>
          </w:r>
          <w:r>
            <w:fldChar w:fldCharType="end"/>
          </w:r>
        </w:p>
      </w:tc>
      <w:tc>
        <w:tcPr>
          <w:tcW w:w="2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115" w:type="dxa"/>
            <w:bottom w:w="29" w:type="dxa"/>
            <w:right w:w="115" w:type="dxa"/>
          </w:tcMar>
        </w:tcPr>
        <w:p w:rsidR="00E7272B" w:rsidRDefault="00E7272B" w:rsidP="00E7272B">
          <w:pPr>
            <w:pStyle w:val="NoSpacing"/>
            <w:rPr>
              <w:b/>
            </w:rPr>
          </w:pPr>
          <w:r>
            <w:rPr>
              <w:b/>
            </w:rPr>
            <w:t xml:space="preserve">Version </w:t>
          </w:r>
          <w:r>
            <w:fldChar w:fldCharType="begin"/>
          </w:r>
          <w:r>
            <w:instrText xml:space="preserve"> DOCPROPERTY "Version"  \* MERGEFORMAT </w:instrText>
          </w:r>
          <w:r>
            <w:fldChar w:fldCharType="separate"/>
          </w:r>
          <w:r w:rsidRPr="00C60016">
            <w:rPr>
              <w:b/>
            </w:rPr>
            <w:t>0.3</w:t>
          </w:r>
          <w:r>
            <w:rPr>
              <w:b/>
            </w:rPr>
            <w:fldChar w:fldCharType="end"/>
          </w:r>
        </w:p>
      </w:tc>
      <w:tc>
        <w:tcPr>
          <w:tcW w:w="3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115" w:type="dxa"/>
            <w:bottom w:w="29" w:type="dxa"/>
            <w:right w:w="115" w:type="dxa"/>
          </w:tcMar>
        </w:tcPr>
        <w:p w:rsidR="00E7272B" w:rsidRDefault="00E7272B" w:rsidP="00E7272B">
          <w:pPr>
            <w:pStyle w:val="NoSpacing"/>
          </w:pPr>
          <w:r>
            <w:fldChar w:fldCharType="begin"/>
          </w:r>
          <w:r>
            <w:instrText xml:space="preserve"> SAVEDATE  \@ "d MMMM yyyy"  \* MERGEFORMAT </w:instrText>
          </w:r>
          <w:r>
            <w:fldChar w:fldCharType="separate"/>
          </w:r>
          <w:r>
            <w:rPr>
              <w:noProof/>
            </w:rPr>
            <w:t>24 October 2013</w:t>
          </w:r>
          <w:r>
            <w:rPr>
              <w:noProof/>
            </w:rPr>
            <w:fldChar w:fldCharType="end"/>
          </w:r>
        </w:p>
      </w:tc>
    </w:tr>
    <w:tr w:rsidR="00E7272B" w:rsidRPr="002E0D6D" w:rsidTr="00E7272B">
      <w:tc>
        <w:tcPr>
          <w:tcW w:w="3224" w:type="dxa"/>
          <w:tcBorders>
            <w:top w:val="nil"/>
            <w:left w:val="single" w:sz="6" w:space="0" w:color="auto"/>
            <w:bottom w:val="nil"/>
            <w:right w:val="single" w:sz="4" w:space="0" w:color="auto"/>
          </w:tcBorders>
          <w:tcMar>
            <w:left w:w="115" w:type="dxa"/>
            <w:bottom w:w="29" w:type="dxa"/>
            <w:right w:w="115" w:type="dxa"/>
          </w:tcMar>
        </w:tcPr>
        <w:p w:rsidR="00E7272B" w:rsidRDefault="00E7272B" w:rsidP="00E7272B">
          <w:pPr>
            <w:pStyle w:val="NoSpacing"/>
            <w:rPr>
              <w:b/>
            </w:rPr>
          </w:pPr>
          <w:r>
            <w:fldChar w:fldCharType="begin"/>
          </w:r>
          <w:r>
            <w:instrText xml:space="preserve"> DOCPROPERTY "Status"  \* MERGEFORMAT </w:instrText>
          </w:r>
          <w:r>
            <w:fldChar w:fldCharType="separate"/>
          </w:r>
          <w:r w:rsidRPr="00C60016">
            <w:rPr>
              <w:b/>
            </w:rPr>
            <w:t>Proposal</w:t>
          </w:r>
          <w:r>
            <w:rPr>
              <w:b/>
            </w:rPr>
            <w:fldChar w:fldCharType="end"/>
          </w:r>
          <w:r>
            <w:rPr>
              <w:b/>
            </w:rPr>
            <w:tab/>
          </w:r>
        </w:p>
      </w:tc>
      <w:tc>
        <w:tcPr>
          <w:tcW w:w="2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115" w:type="dxa"/>
            <w:bottom w:w="29" w:type="dxa"/>
            <w:right w:w="115" w:type="dxa"/>
          </w:tcMar>
        </w:tcPr>
        <w:p w:rsidR="00E7272B" w:rsidRDefault="00E7272B" w:rsidP="00E7272B">
          <w:pPr>
            <w:pStyle w:val="NoSpacing"/>
            <w:rPr>
              <w:b/>
            </w:rPr>
          </w:pPr>
        </w:p>
      </w:tc>
      <w:tc>
        <w:tcPr>
          <w:tcW w:w="3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115" w:type="dxa"/>
            <w:bottom w:w="29" w:type="dxa"/>
            <w:right w:w="115" w:type="dxa"/>
          </w:tcMar>
        </w:tcPr>
        <w:p w:rsidR="00E7272B" w:rsidRPr="004C3D3E" w:rsidRDefault="00E7272B" w:rsidP="00E7272B">
          <w:pPr>
            <w:pStyle w:val="NoSpacing"/>
          </w:pPr>
          <w:r>
            <w:fldChar w:fldCharType="begin"/>
          </w:r>
          <w:r>
            <w:instrText xml:space="preserve"> AUTHOR   \* MERGEFORMAT </w:instrText>
          </w:r>
          <w:r>
            <w:fldChar w:fldCharType="separate"/>
          </w:r>
          <w:r>
            <w:rPr>
              <w:noProof/>
            </w:rPr>
            <w:t>Pierre Wielders</w:t>
          </w:r>
          <w:r>
            <w:rPr>
              <w:noProof/>
            </w:rPr>
            <w:fldChar w:fldCharType="end"/>
          </w:r>
        </w:p>
      </w:tc>
    </w:tr>
    <w:tr w:rsidR="00E7272B" w:rsidTr="00E7272B">
      <w:tc>
        <w:tcPr>
          <w:tcW w:w="322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tcMar>
            <w:left w:w="115" w:type="dxa"/>
            <w:bottom w:w="29" w:type="dxa"/>
            <w:right w:w="115" w:type="dxa"/>
          </w:tcMar>
        </w:tcPr>
        <w:p w:rsidR="00E7272B" w:rsidRPr="00F75210" w:rsidRDefault="00E7272B" w:rsidP="00E7272B">
          <w:pPr>
            <w:pStyle w:val="NoSpacing"/>
          </w:pPr>
          <w:r>
            <w:t>Metrological</w:t>
          </w:r>
        </w:p>
      </w:tc>
      <w:tc>
        <w:tcPr>
          <w:tcW w:w="2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115" w:type="dxa"/>
            <w:bottom w:w="29" w:type="dxa"/>
            <w:right w:w="115" w:type="dxa"/>
          </w:tcMar>
        </w:tcPr>
        <w:p w:rsidR="00E7272B" w:rsidRPr="00F75210" w:rsidRDefault="00E7272B" w:rsidP="00E7272B">
          <w:pPr>
            <w:pStyle w:val="NoSpacing"/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\* MERGEFORMAT </w:instrText>
          </w:r>
          <w:r>
            <w:rPr>
              <w:b/>
            </w:rPr>
            <w:fldChar w:fldCharType="separate"/>
          </w:r>
          <w:r w:rsidR="002531F7">
            <w:rPr>
              <w:b/>
              <w:noProof/>
            </w:rPr>
            <w:t>7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/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="002531F7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</w:tc>
      <w:tc>
        <w:tcPr>
          <w:tcW w:w="3952" w:type="dxa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tcMar>
            <w:left w:w="115" w:type="dxa"/>
            <w:bottom w:w="29" w:type="dxa"/>
            <w:right w:w="115" w:type="dxa"/>
          </w:tcMar>
        </w:tcPr>
        <w:p w:rsidR="00E7272B" w:rsidRPr="00F75210" w:rsidRDefault="00E7272B" w:rsidP="00E7272B">
          <w:pPr>
            <w:pStyle w:val="NoSpacing"/>
          </w:pPr>
          <w:r>
            <w:fldChar w:fldCharType="begin"/>
          </w:r>
          <w:r>
            <w:instrText xml:space="preserve"> DOCPROPERTY "Classification"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  <w:tr w:rsidR="00E7272B" w:rsidTr="00E7272B">
      <w:tc>
        <w:tcPr>
          <w:tcW w:w="9672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left w:w="115" w:type="dxa"/>
            <w:bottom w:w="29" w:type="dxa"/>
            <w:right w:w="115" w:type="dxa"/>
          </w:tcMar>
        </w:tcPr>
        <w:p w:rsidR="00E7272B" w:rsidRDefault="00E7272B" w:rsidP="00E7272B">
          <w:pPr>
            <w:pStyle w:val="NoSpacing"/>
          </w:pPr>
          <w:r>
            <w:t>© Copyright 2013 Metrological BV</w:t>
          </w:r>
        </w:p>
      </w:tc>
    </w:tr>
  </w:tbl>
  <w:p w:rsidR="009B42E8" w:rsidRDefault="009B42E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08"/>
      <w:gridCol w:w="2520"/>
      <w:gridCol w:w="2610"/>
    </w:tblGrid>
    <w:tr w:rsidR="009B42E8">
      <w:tc>
        <w:tcPr>
          <w:tcW w:w="4608" w:type="dxa"/>
          <w:tcBorders>
            <w:top w:val="single" w:sz="6" w:space="0" w:color="auto"/>
            <w:left w:val="single" w:sz="6" w:space="0" w:color="auto"/>
            <w:bottom w:val="nil"/>
            <w:right w:val="single" w:sz="12" w:space="0" w:color="auto"/>
          </w:tcBorders>
          <w:tcMar>
            <w:left w:w="115" w:type="dxa"/>
            <w:bottom w:w="29" w:type="dxa"/>
            <w:right w:w="115" w:type="dxa"/>
          </w:tcMar>
        </w:tcPr>
        <w:p w:rsidR="009B42E8" w:rsidRDefault="009B42E8">
          <w:pPr>
            <w:pStyle w:val="Footer"/>
            <w:tabs>
              <w:tab w:val="clear" w:pos="4321"/>
              <w:tab w:val="clear" w:pos="8641"/>
              <w:tab w:val="center" w:pos="2189"/>
            </w:tabs>
          </w:pPr>
          <w:r>
            <w:fldChar w:fldCharType="begin"/>
          </w:r>
          <w:r>
            <w:instrText xml:space="preserve"> DOCPROPERTY "Project Name"  \* MERGEFORMAT </w:instrText>
          </w:r>
          <w:r>
            <w:fldChar w:fldCharType="separate"/>
          </w:r>
          <w:r>
            <w:rPr>
              <w:b/>
              <w:bCs/>
            </w:rPr>
            <w:t>Error! Unknown document property name.</w:t>
          </w:r>
          <w:r>
            <w:fldChar w:fldCharType="end"/>
          </w:r>
          <w:r>
            <w:tab/>
          </w:r>
        </w:p>
      </w:tc>
      <w:tc>
        <w:tcPr>
          <w:tcW w:w="2520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tcMar>
            <w:left w:w="115" w:type="dxa"/>
            <w:bottom w:w="29" w:type="dxa"/>
            <w:right w:w="115" w:type="dxa"/>
          </w:tcMar>
        </w:tcPr>
        <w:p w:rsidR="009B42E8" w:rsidRDefault="009B42E8">
          <w:pPr>
            <w:pStyle w:val="Footer"/>
            <w:ind w:right="432"/>
            <w:jc w:val="right"/>
            <w:rPr>
              <w:b/>
            </w:rPr>
          </w:pPr>
          <w:r>
            <w:fldChar w:fldCharType="begin"/>
          </w:r>
          <w:r>
            <w:instrText xml:space="preserve"> DOCPROPERTY "Project Number"  \* MERGEFORMAT </w:instrText>
          </w:r>
          <w:r>
            <w:fldChar w:fldCharType="separate"/>
          </w:r>
          <w:r>
            <w:rPr>
              <w:b/>
              <w:bCs/>
            </w:rPr>
            <w:t>Error! Unknown document property name.</w:t>
          </w:r>
          <w:r>
            <w:fldChar w:fldCharType="end"/>
          </w:r>
        </w:p>
      </w:tc>
      <w:tc>
        <w:tcPr>
          <w:tcW w:w="261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tcBorders>
          <w:tcMar>
            <w:left w:w="115" w:type="dxa"/>
            <w:bottom w:w="29" w:type="dxa"/>
            <w:right w:w="115" w:type="dxa"/>
          </w:tcMar>
        </w:tcPr>
        <w:p w:rsidR="009B42E8" w:rsidRDefault="009B42E8">
          <w:pPr>
            <w:pStyle w:val="Footer"/>
          </w:pPr>
          <w:r>
            <w:t>&lt;dd-mm-yyyy&gt;</w:t>
          </w:r>
        </w:p>
      </w:tc>
    </w:tr>
    <w:tr w:rsidR="009B42E8">
      <w:tc>
        <w:tcPr>
          <w:tcW w:w="4608" w:type="dxa"/>
          <w:tcBorders>
            <w:top w:val="nil"/>
            <w:left w:val="single" w:sz="6" w:space="0" w:color="auto"/>
            <w:bottom w:val="nil"/>
            <w:right w:val="single" w:sz="12" w:space="0" w:color="auto"/>
          </w:tcBorders>
          <w:tcMar>
            <w:left w:w="115" w:type="dxa"/>
            <w:bottom w:w="29" w:type="dxa"/>
            <w:right w:w="115" w:type="dxa"/>
          </w:tcMar>
        </w:tcPr>
        <w:p w:rsidR="009B42E8" w:rsidRDefault="009B42E8">
          <w:pPr>
            <w:pStyle w:val="Footer"/>
          </w:pPr>
          <w:fldSimple w:instr=" DOCPROPERTY &quot;Title&quot;  \* MERGEFORMAT ">
            <w:r>
              <w:t>KPN</w:t>
            </w:r>
          </w:fldSimple>
        </w:p>
      </w:tc>
      <w:tc>
        <w:tcPr>
          <w:tcW w:w="2520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tcMar>
            <w:left w:w="115" w:type="dxa"/>
            <w:bottom w:w="29" w:type="dxa"/>
            <w:right w:w="115" w:type="dxa"/>
          </w:tcMar>
        </w:tcPr>
        <w:p w:rsidR="009B42E8" w:rsidRDefault="009B42E8">
          <w:pPr>
            <w:pStyle w:val="Footer"/>
            <w:ind w:right="432"/>
            <w:jc w:val="right"/>
            <w:rPr>
              <w:b/>
            </w:rPr>
          </w:pPr>
          <w:r>
            <w:rPr>
              <w:b/>
            </w:rPr>
            <w:t xml:space="preserve">TPD </w:t>
          </w:r>
          <w:r>
            <w:fldChar w:fldCharType="begin"/>
          </w:r>
          <w:r>
            <w:instrText xml:space="preserve"> DOCPROPERTY "TPD"  \* MERGEFORMAT </w:instrText>
          </w:r>
          <w:r>
            <w:fldChar w:fldCharType="separate"/>
          </w:r>
          <w:r>
            <w:rPr>
              <w:b/>
              <w:bCs/>
            </w:rPr>
            <w:t>Error! Unknown document property name.</w:t>
          </w:r>
          <w:r>
            <w:fldChar w:fldCharType="end"/>
          </w:r>
        </w:p>
      </w:tc>
      <w:tc>
        <w:tcPr>
          <w:tcW w:w="2610" w:type="dxa"/>
          <w:tcBorders>
            <w:top w:val="single" w:sz="4" w:space="0" w:color="auto"/>
            <w:left w:val="single" w:sz="12" w:space="0" w:color="auto"/>
            <w:bottom w:val="nil"/>
            <w:right w:val="single" w:sz="4" w:space="0" w:color="auto"/>
          </w:tcBorders>
          <w:tcMar>
            <w:left w:w="115" w:type="dxa"/>
            <w:bottom w:w="29" w:type="dxa"/>
            <w:right w:w="115" w:type="dxa"/>
          </w:tcMar>
        </w:tcPr>
        <w:p w:rsidR="009B42E8" w:rsidRDefault="009B42E8">
          <w:pPr>
            <w:pStyle w:val="Footer"/>
          </w:pPr>
          <w:r>
            <w:t xml:space="preserve">Author: </w:t>
          </w:r>
        </w:p>
      </w:tc>
    </w:tr>
    <w:tr w:rsidR="009B42E8" w:rsidRPr="002E0D6D">
      <w:tc>
        <w:tcPr>
          <w:tcW w:w="4608" w:type="dxa"/>
          <w:tcBorders>
            <w:top w:val="nil"/>
            <w:left w:val="single" w:sz="6" w:space="0" w:color="auto"/>
            <w:bottom w:val="nil"/>
            <w:right w:val="single" w:sz="12" w:space="0" w:color="auto"/>
          </w:tcBorders>
          <w:tcMar>
            <w:left w:w="115" w:type="dxa"/>
            <w:bottom w:w="29" w:type="dxa"/>
            <w:right w:w="115" w:type="dxa"/>
          </w:tcMar>
        </w:tcPr>
        <w:p w:rsidR="009B42E8" w:rsidRDefault="009B42E8">
          <w:pPr>
            <w:pStyle w:val="Footer"/>
          </w:pPr>
          <w:fldSimple w:instr=" DOCPROPERTY &quot;Status&quot;  \* MERGEFORMAT ">
            <w:r w:rsidRPr="009B42E8">
              <w:rPr>
                <w:b/>
              </w:rPr>
              <w:t>Proposal</w:t>
            </w:r>
          </w:fldSimple>
        </w:p>
      </w:tc>
      <w:tc>
        <w:tcPr>
          <w:tcW w:w="2520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115" w:type="dxa"/>
            <w:bottom w:w="29" w:type="dxa"/>
            <w:right w:w="115" w:type="dxa"/>
          </w:tcMar>
        </w:tcPr>
        <w:p w:rsidR="009B42E8" w:rsidRDefault="009B42E8">
          <w:pPr>
            <w:pStyle w:val="Footer"/>
            <w:ind w:right="432"/>
            <w:jc w:val="right"/>
            <w:rPr>
              <w:b/>
            </w:rPr>
          </w:pPr>
          <w:r>
            <w:rPr>
              <w:b/>
            </w:rPr>
            <w:t xml:space="preserve">Version </w:t>
          </w:r>
          <w:fldSimple w:instr=" DOCPROPERTY &quot;Version&quot;  \* MERGEFORMAT ">
            <w:r w:rsidRPr="009B42E8">
              <w:rPr>
                <w:b/>
              </w:rPr>
              <w:t>0.3</w:t>
            </w:r>
          </w:fldSimple>
        </w:p>
      </w:tc>
      <w:tc>
        <w:tcPr>
          <w:tcW w:w="2610" w:type="dxa"/>
          <w:tcBorders>
            <w:top w:val="nil"/>
            <w:left w:val="single" w:sz="12" w:space="0" w:color="auto"/>
            <w:bottom w:val="single" w:sz="4" w:space="0" w:color="auto"/>
            <w:right w:val="single" w:sz="6" w:space="0" w:color="auto"/>
          </w:tcBorders>
          <w:tcMar>
            <w:left w:w="115" w:type="dxa"/>
            <w:bottom w:w="29" w:type="dxa"/>
            <w:right w:w="115" w:type="dxa"/>
          </w:tcMar>
        </w:tcPr>
        <w:p w:rsidR="009B42E8" w:rsidRPr="00AE79E7" w:rsidRDefault="009B42E8">
          <w:pPr>
            <w:pStyle w:val="Footer"/>
            <w:rPr>
              <w:bCs/>
              <w:lang w:val="nl-NL"/>
            </w:rPr>
          </w:pPr>
          <w:fldSimple w:instr=" DOCPROPERTY &quot;Author&quot;  \* MERGEFORMAT ">
            <w:r w:rsidRPr="009B42E8">
              <w:rPr>
                <w:lang w:val="nl-NL"/>
              </w:rPr>
              <w:t>Pierre Wielders</w:t>
            </w:r>
          </w:fldSimple>
        </w:p>
      </w:tc>
    </w:tr>
    <w:tr w:rsidR="009B42E8">
      <w:tc>
        <w:tcPr>
          <w:tcW w:w="460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tcMar>
            <w:left w:w="115" w:type="dxa"/>
            <w:bottom w:w="29" w:type="dxa"/>
            <w:right w:w="115" w:type="dxa"/>
          </w:tcMar>
        </w:tcPr>
        <w:p w:rsidR="009B42E8" w:rsidRDefault="009B42E8">
          <w:pPr>
            <w:pStyle w:val="Footer"/>
          </w:pPr>
          <w:fldSimple w:instr=" DOCPROPERTY &quot;Company&quot;  \* MERGEFORMAT ">
            <w:r>
              <w:t>Metrological</w:t>
            </w:r>
          </w:fldSimple>
        </w:p>
      </w:tc>
      <w:tc>
        <w:tcPr>
          <w:tcW w:w="25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115" w:type="dxa"/>
            <w:bottom w:w="29" w:type="dxa"/>
            <w:right w:w="115" w:type="dxa"/>
          </w:tcMar>
        </w:tcPr>
        <w:p w:rsidR="009B42E8" w:rsidRDefault="009B42E8">
          <w:pPr>
            <w:pStyle w:val="Footer"/>
            <w:ind w:right="432"/>
            <w:jc w:val="right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/ </w:t>
          </w:r>
          <w:fldSimple w:instr=" NUMPAGES  \* MERGEFORMAT ">
            <w:r w:rsidRPr="009B42E8">
              <w:rPr>
                <w:b/>
              </w:rPr>
              <w:t>8</w:t>
            </w:r>
          </w:fldSimple>
        </w:p>
      </w:tc>
      <w:tc>
        <w:tcPr>
          <w:tcW w:w="2610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tcMar>
            <w:left w:w="115" w:type="dxa"/>
            <w:bottom w:w="29" w:type="dxa"/>
            <w:right w:w="115" w:type="dxa"/>
          </w:tcMar>
        </w:tcPr>
        <w:p w:rsidR="009B42E8" w:rsidRDefault="009B42E8">
          <w:pPr>
            <w:pStyle w:val="Footer"/>
          </w:pPr>
          <w:r>
            <w:t>CONFIDENTIAL</w:t>
          </w:r>
        </w:p>
      </w:tc>
    </w:tr>
    <w:tr w:rsidR="009B42E8">
      <w:tc>
        <w:tcPr>
          <w:tcW w:w="9738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left w:w="115" w:type="dxa"/>
            <w:bottom w:w="29" w:type="dxa"/>
            <w:right w:w="115" w:type="dxa"/>
          </w:tcMar>
        </w:tcPr>
        <w:p w:rsidR="009B42E8" w:rsidRDefault="009B42E8">
          <w:pPr>
            <w:pStyle w:val="Footer"/>
          </w:pPr>
          <w:r>
            <w:t>© Copyright 2002 Philips Consumer Electronics BV- All rights reserved</w:t>
          </w:r>
        </w:p>
      </w:tc>
    </w:tr>
  </w:tbl>
  <w:p w:rsidR="009B42E8" w:rsidRDefault="009B42E8">
    <w:pPr>
      <w:pStyle w:val="Footer"/>
    </w:pPr>
  </w:p>
  <w:p w:rsidR="009B42E8" w:rsidRDefault="009B42E8"/>
  <w:p w:rsidR="009B42E8" w:rsidRDefault="009B42E8"/>
  <w:p w:rsidR="009B42E8" w:rsidRDefault="009B42E8"/>
  <w:p w:rsidR="009B42E8" w:rsidRDefault="009B42E8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840" w:type="dxa"/>
      <w:tblInd w:w="-12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180"/>
      <w:gridCol w:w="2070"/>
      <w:gridCol w:w="2610"/>
      <w:gridCol w:w="1980"/>
    </w:tblGrid>
    <w:tr w:rsidR="00856B1D" w:rsidTr="00E7272B">
      <w:tc>
        <w:tcPr>
          <w:tcW w:w="91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tcMar>
            <w:left w:w="115" w:type="dxa"/>
            <w:bottom w:w="29" w:type="dxa"/>
            <w:right w:w="115" w:type="dxa"/>
          </w:tcMar>
        </w:tcPr>
        <w:p w:rsidR="00856B1D" w:rsidRPr="00F75210" w:rsidRDefault="00856B1D" w:rsidP="00E7272B">
          <w:pPr>
            <w:pStyle w:val="NoSpacing"/>
            <w:ind w:left="-925"/>
          </w:pP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856B1D" w:rsidRPr="004C3D3E" w:rsidRDefault="00856B1D" w:rsidP="00360A99">
          <w:pPr>
            <w:pStyle w:val="NoSpacing"/>
          </w:pPr>
          <w:fldSimple w:instr=" AUTHOR   \* MERGEFORMAT ">
            <w:r>
              <w:rPr>
                <w:noProof/>
              </w:rPr>
              <w:t>Pierre Wielders</w:t>
            </w:r>
          </w:fldSimple>
        </w:p>
      </w:tc>
      <w:tc>
        <w:tcPr>
          <w:tcW w:w="2610" w:type="dxa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856B1D" w:rsidRPr="004C3D3E" w:rsidRDefault="00856B1D" w:rsidP="00360A99">
          <w:pPr>
            <w:pStyle w:val="NoSpacing"/>
          </w:pPr>
          <w:r>
            <w:rPr>
              <w:b/>
            </w:rPr>
            <w:t xml:space="preserve">Version </w:t>
          </w:r>
          <w:r>
            <w:fldChar w:fldCharType="begin"/>
          </w:r>
          <w:r>
            <w:instrText xml:space="preserve"> DOCPROPERTY "Version"  \* MERGEFORMAT </w:instrText>
          </w:r>
          <w:r>
            <w:fldChar w:fldCharType="separate"/>
          </w:r>
          <w:r w:rsidRPr="009B42E8">
            <w:rPr>
              <w:b/>
            </w:rPr>
            <w:t>0.3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- </w:t>
          </w:r>
          <w:r>
            <w:fldChar w:fldCharType="begin"/>
          </w:r>
          <w:r>
            <w:instrText xml:space="preserve"> DOCPROPERTY "Status"  \* MERGEFORMAT </w:instrText>
          </w:r>
          <w:r>
            <w:fldChar w:fldCharType="separate"/>
          </w:r>
          <w:r w:rsidRPr="009B42E8">
            <w:rPr>
              <w:b/>
            </w:rPr>
            <w:t>Proposal</w:t>
          </w:r>
          <w:r>
            <w:rPr>
              <w:b/>
            </w:rPr>
            <w:fldChar w:fldCharType="end"/>
          </w:r>
        </w:p>
      </w:tc>
      <w:tc>
        <w:tcPr>
          <w:tcW w:w="1980" w:type="dxa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856B1D" w:rsidRDefault="00856B1D" w:rsidP="006F05C0">
          <w:pPr>
            <w:pStyle w:val="NoSpacing"/>
            <w:jc w:val="center"/>
          </w:pPr>
          <w:r>
            <w:fldChar w:fldCharType="begin"/>
          </w:r>
          <w:r>
            <w:instrText xml:space="preserve"> SAVEDATE  \@ "d MMMM yyyy"  \* MERGEFORMAT </w:instrText>
          </w:r>
          <w:r>
            <w:fldChar w:fldCharType="separate"/>
          </w:r>
          <w:r>
            <w:rPr>
              <w:noProof/>
            </w:rPr>
            <w:t>30 October 2013</w:t>
          </w:r>
          <w:r>
            <w:rPr>
              <w:noProof/>
            </w:rPr>
            <w:fldChar w:fldCharType="end"/>
          </w:r>
        </w:p>
      </w:tc>
    </w:tr>
    <w:tr w:rsidR="00856B1D" w:rsidTr="00E7272B">
      <w:tc>
        <w:tcPr>
          <w:tcW w:w="13860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left w:w="115" w:type="dxa"/>
            <w:bottom w:w="29" w:type="dxa"/>
            <w:right w:w="115" w:type="dxa"/>
          </w:tcMar>
        </w:tcPr>
        <w:p w:rsidR="00856B1D" w:rsidRDefault="00856B1D" w:rsidP="00360A99">
          <w:pPr>
            <w:pStyle w:val="NoSpacing"/>
            <w:tabs>
              <w:tab w:val="center" w:pos="7715"/>
            </w:tabs>
            <w:ind w:left="155"/>
          </w:pPr>
          <w:r>
            <w:t>© Copyright 2013 Metrological BV</w:t>
          </w:r>
          <w:r>
            <w:tab/>
          </w:r>
          <w:r>
            <w:fldChar w:fldCharType="begin"/>
          </w:r>
          <w:r>
            <w:instrText xml:space="preserve"> DOCPROPERTY "Classification"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  <w:tc>
        <w:tcPr>
          <w:tcW w:w="19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56B1D" w:rsidRDefault="00856B1D" w:rsidP="006F05C0">
          <w:pPr>
            <w:pStyle w:val="NoSpacing"/>
            <w:jc w:val="center"/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\* MERGEFORMAT </w:instrText>
          </w:r>
          <w:r>
            <w:rPr>
              <w:b/>
            </w:rPr>
            <w:fldChar w:fldCharType="separate"/>
          </w:r>
          <w:r w:rsidR="0027046D">
            <w:rPr>
              <w:b/>
              <w:noProof/>
            </w:rPr>
            <w:t>9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/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="0027046D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</w:tc>
    </w:tr>
  </w:tbl>
  <w:p w:rsidR="00856B1D" w:rsidRDefault="00856B1D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2" w:type="dxa"/>
      <w:tblInd w:w="11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2496"/>
      <w:gridCol w:w="3952"/>
    </w:tblGrid>
    <w:tr w:rsidR="007B5F12" w:rsidTr="00EF248C">
      <w:tc>
        <w:tcPr>
          <w:tcW w:w="3224" w:type="dxa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  <w:tcMar>
            <w:left w:w="115" w:type="dxa"/>
            <w:bottom w:w="29" w:type="dxa"/>
            <w:right w:w="115" w:type="dxa"/>
          </w:tcMar>
        </w:tcPr>
        <w:p w:rsidR="007B5F12" w:rsidRDefault="007B5F12" w:rsidP="007B5F12">
          <w:pPr>
            <w:pStyle w:val="NoSpacing"/>
          </w:pPr>
          <w:r>
            <w:fldChar w:fldCharType="begin"/>
          </w:r>
          <w:r>
            <w:instrText xml:space="preserve"> DOCPROPERTY "Title"  \* MERGEFORMAT </w:instrText>
          </w:r>
          <w:r>
            <w:fldChar w:fldCharType="separate"/>
          </w:r>
          <w:r>
            <w:t>KPN</w:t>
          </w:r>
          <w:r>
            <w:fldChar w:fldCharType="end"/>
          </w:r>
        </w:p>
      </w:tc>
      <w:tc>
        <w:tcPr>
          <w:tcW w:w="2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115" w:type="dxa"/>
            <w:bottom w:w="29" w:type="dxa"/>
            <w:right w:w="115" w:type="dxa"/>
          </w:tcMar>
        </w:tcPr>
        <w:p w:rsidR="007B5F12" w:rsidRDefault="007B5F12" w:rsidP="007B5F12">
          <w:pPr>
            <w:pStyle w:val="NoSpacing"/>
            <w:rPr>
              <w:b/>
            </w:rPr>
          </w:pPr>
          <w:r>
            <w:rPr>
              <w:b/>
            </w:rPr>
            <w:t xml:space="preserve">Version </w:t>
          </w:r>
          <w:r>
            <w:fldChar w:fldCharType="begin"/>
          </w:r>
          <w:r>
            <w:instrText xml:space="preserve"> DOCPROPERTY "Version"  \* MERGEFORMAT </w:instrText>
          </w:r>
          <w:r>
            <w:fldChar w:fldCharType="separate"/>
          </w:r>
          <w:r w:rsidRPr="00C60016">
            <w:rPr>
              <w:b/>
            </w:rPr>
            <w:t>0.3</w:t>
          </w:r>
          <w:r>
            <w:rPr>
              <w:b/>
            </w:rPr>
            <w:fldChar w:fldCharType="end"/>
          </w:r>
        </w:p>
      </w:tc>
      <w:tc>
        <w:tcPr>
          <w:tcW w:w="3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115" w:type="dxa"/>
            <w:bottom w:w="29" w:type="dxa"/>
            <w:right w:w="115" w:type="dxa"/>
          </w:tcMar>
        </w:tcPr>
        <w:p w:rsidR="007B5F12" w:rsidRDefault="007B5F12" w:rsidP="007B5F12">
          <w:pPr>
            <w:pStyle w:val="NoSpacing"/>
          </w:pPr>
          <w:r>
            <w:fldChar w:fldCharType="begin"/>
          </w:r>
          <w:r>
            <w:instrText xml:space="preserve"> SAVEDATE  \@ "d MMMM yyyy"  \* MERGEFORMAT </w:instrText>
          </w:r>
          <w:r>
            <w:fldChar w:fldCharType="separate"/>
          </w:r>
          <w:r>
            <w:rPr>
              <w:noProof/>
            </w:rPr>
            <w:t>24 October 2013</w:t>
          </w:r>
          <w:r>
            <w:rPr>
              <w:noProof/>
            </w:rPr>
            <w:fldChar w:fldCharType="end"/>
          </w:r>
        </w:p>
      </w:tc>
    </w:tr>
    <w:tr w:rsidR="007B5F12" w:rsidRPr="002E0D6D" w:rsidTr="00EF248C">
      <w:tc>
        <w:tcPr>
          <w:tcW w:w="3224" w:type="dxa"/>
          <w:tcBorders>
            <w:top w:val="nil"/>
            <w:left w:val="single" w:sz="6" w:space="0" w:color="auto"/>
            <w:bottom w:val="nil"/>
            <w:right w:val="single" w:sz="4" w:space="0" w:color="auto"/>
          </w:tcBorders>
          <w:tcMar>
            <w:left w:w="115" w:type="dxa"/>
            <w:bottom w:w="29" w:type="dxa"/>
            <w:right w:w="115" w:type="dxa"/>
          </w:tcMar>
        </w:tcPr>
        <w:p w:rsidR="007B5F12" w:rsidRDefault="007B5F12" w:rsidP="007B5F12">
          <w:pPr>
            <w:pStyle w:val="NoSpacing"/>
            <w:rPr>
              <w:b/>
            </w:rPr>
          </w:pPr>
          <w:r>
            <w:fldChar w:fldCharType="begin"/>
          </w:r>
          <w:r>
            <w:instrText xml:space="preserve"> DOCPROPERTY "Status"  \* MERGEFORMAT </w:instrText>
          </w:r>
          <w:r>
            <w:fldChar w:fldCharType="separate"/>
          </w:r>
          <w:r w:rsidRPr="00C60016">
            <w:rPr>
              <w:b/>
            </w:rPr>
            <w:t>Proposal</w:t>
          </w:r>
          <w:r>
            <w:rPr>
              <w:b/>
            </w:rPr>
            <w:fldChar w:fldCharType="end"/>
          </w:r>
          <w:r>
            <w:rPr>
              <w:b/>
            </w:rPr>
            <w:tab/>
          </w:r>
        </w:p>
      </w:tc>
      <w:tc>
        <w:tcPr>
          <w:tcW w:w="2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115" w:type="dxa"/>
            <w:bottom w:w="29" w:type="dxa"/>
            <w:right w:w="115" w:type="dxa"/>
          </w:tcMar>
        </w:tcPr>
        <w:p w:rsidR="007B5F12" w:rsidRDefault="007B5F12" w:rsidP="007B5F12">
          <w:pPr>
            <w:pStyle w:val="NoSpacing"/>
            <w:rPr>
              <w:b/>
            </w:rPr>
          </w:pPr>
        </w:p>
      </w:tc>
      <w:tc>
        <w:tcPr>
          <w:tcW w:w="3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115" w:type="dxa"/>
            <w:bottom w:w="29" w:type="dxa"/>
            <w:right w:w="115" w:type="dxa"/>
          </w:tcMar>
        </w:tcPr>
        <w:p w:rsidR="007B5F12" w:rsidRPr="004C3D3E" w:rsidRDefault="007B5F12" w:rsidP="007B5F12">
          <w:pPr>
            <w:pStyle w:val="NoSpacing"/>
          </w:pPr>
          <w:r>
            <w:fldChar w:fldCharType="begin"/>
          </w:r>
          <w:r>
            <w:instrText xml:space="preserve"> AUTHOR   \* MERGEFORMAT </w:instrText>
          </w:r>
          <w:r>
            <w:fldChar w:fldCharType="separate"/>
          </w:r>
          <w:r>
            <w:rPr>
              <w:noProof/>
            </w:rPr>
            <w:t>Pierre Wielders</w:t>
          </w:r>
          <w:r>
            <w:rPr>
              <w:noProof/>
            </w:rPr>
            <w:fldChar w:fldCharType="end"/>
          </w:r>
        </w:p>
      </w:tc>
    </w:tr>
    <w:tr w:rsidR="007B5F12" w:rsidTr="00EF248C">
      <w:tc>
        <w:tcPr>
          <w:tcW w:w="322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tcMar>
            <w:left w:w="115" w:type="dxa"/>
            <w:bottom w:w="29" w:type="dxa"/>
            <w:right w:w="115" w:type="dxa"/>
          </w:tcMar>
        </w:tcPr>
        <w:p w:rsidR="007B5F12" w:rsidRPr="00F75210" w:rsidRDefault="007B5F12" w:rsidP="007B5F12">
          <w:pPr>
            <w:pStyle w:val="NoSpacing"/>
          </w:pPr>
          <w:r>
            <w:t>Metrological</w:t>
          </w:r>
        </w:p>
      </w:tc>
      <w:tc>
        <w:tcPr>
          <w:tcW w:w="2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115" w:type="dxa"/>
            <w:bottom w:w="29" w:type="dxa"/>
            <w:right w:w="115" w:type="dxa"/>
          </w:tcMar>
        </w:tcPr>
        <w:p w:rsidR="007B5F12" w:rsidRPr="00F75210" w:rsidRDefault="007B5F12" w:rsidP="007B5F12">
          <w:pPr>
            <w:pStyle w:val="NoSpacing"/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\* MERGEFORMAT </w:instrText>
          </w:r>
          <w:r>
            <w:rPr>
              <w:b/>
            </w:rPr>
            <w:fldChar w:fldCharType="separate"/>
          </w:r>
          <w:r w:rsidR="002531F7">
            <w:rPr>
              <w:b/>
              <w:noProof/>
            </w:rPr>
            <w:t>13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/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="002531F7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</w:tc>
      <w:tc>
        <w:tcPr>
          <w:tcW w:w="3952" w:type="dxa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tcMar>
            <w:left w:w="115" w:type="dxa"/>
            <w:bottom w:w="29" w:type="dxa"/>
            <w:right w:w="115" w:type="dxa"/>
          </w:tcMar>
        </w:tcPr>
        <w:p w:rsidR="007B5F12" w:rsidRPr="00F75210" w:rsidRDefault="007B5F12" w:rsidP="007B5F12">
          <w:pPr>
            <w:pStyle w:val="NoSpacing"/>
          </w:pPr>
          <w:r>
            <w:fldChar w:fldCharType="begin"/>
          </w:r>
          <w:r>
            <w:instrText xml:space="preserve"> DOCPROPERTY "Classification"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  <w:tr w:rsidR="007B5F12" w:rsidTr="00EF248C">
      <w:tc>
        <w:tcPr>
          <w:tcW w:w="9672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left w:w="115" w:type="dxa"/>
            <w:bottom w:w="29" w:type="dxa"/>
            <w:right w:w="115" w:type="dxa"/>
          </w:tcMar>
        </w:tcPr>
        <w:p w:rsidR="007B5F12" w:rsidRDefault="007B5F12" w:rsidP="007B5F12">
          <w:pPr>
            <w:pStyle w:val="NoSpacing"/>
          </w:pPr>
          <w:r>
            <w:t>© Copyright 2013 Metrological BV</w:t>
          </w:r>
        </w:p>
      </w:tc>
    </w:tr>
  </w:tbl>
  <w:p w:rsidR="00AF7771" w:rsidRDefault="00AF777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0C6" w:rsidRDefault="00AE30C6">
      <w:r>
        <w:separator/>
      </w:r>
    </w:p>
    <w:p w:rsidR="00AE30C6" w:rsidRDefault="00AE30C6"/>
    <w:p w:rsidR="00AE30C6" w:rsidRDefault="00AE30C6"/>
    <w:p w:rsidR="00AE30C6" w:rsidRDefault="00AE30C6"/>
    <w:p w:rsidR="00AE30C6" w:rsidRDefault="00AE30C6"/>
  </w:footnote>
  <w:footnote w:type="continuationSeparator" w:id="0">
    <w:p w:rsidR="00AE30C6" w:rsidRDefault="00AE30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2E8" w:rsidRDefault="009B42E8"/>
  <w:p w:rsidR="009B42E8" w:rsidRDefault="009B42E8"/>
  <w:p w:rsidR="009B42E8" w:rsidRDefault="009B42E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72B" w:rsidRDefault="009B42E8" w:rsidP="00E7272B">
    <w:pPr>
      <w:pStyle w:val="Header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B20EE62" wp14:editId="5965EB49">
          <wp:simplePos x="0" y="0"/>
          <wp:positionH relativeFrom="margin">
            <wp:align>left</wp:align>
          </wp:positionH>
          <wp:positionV relativeFrom="paragraph">
            <wp:posOffset>47625</wp:posOffset>
          </wp:positionV>
          <wp:extent cx="3044952" cy="640080"/>
          <wp:effectExtent l="0" t="0" r="3175" b="7620"/>
          <wp:wrapNone/>
          <wp:docPr id="2987" name="Picture 29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trologic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4952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E7272B" w:rsidRDefault="00E7272B" w:rsidP="00E7272B">
    <w:pPr>
      <w:pStyle w:val="Header"/>
      <w:rPr>
        <w:sz w:val="8"/>
        <w:szCs w:val="8"/>
      </w:rPr>
    </w:pPr>
  </w:p>
  <w:p w:rsidR="00E7272B" w:rsidRPr="00E7272B" w:rsidRDefault="00E7272B" w:rsidP="00E7272B">
    <w:pPr>
      <w:pStyle w:val="Header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2E8" w:rsidRDefault="009B42E8" w:rsidP="00E7272B">
    <w:pPr>
      <w:pStyle w:val="Header"/>
      <w:rPr>
        <w:sz w:val="36"/>
      </w:rPr>
    </w:pPr>
    <w:r>
      <w:t>PHILIPS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A99" w:rsidRDefault="006F05C0" w:rsidP="00E7272B">
    <w:pPr>
      <w:pStyle w:val="Header"/>
      <w:rPr>
        <w:sz w:val="8"/>
        <w:szCs w:val="8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27C3FE5" wp14:editId="73ABDAB4">
          <wp:simplePos x="0" y="0"/>
          <wp:positionH relativeFrom="margin">
            <wp:align>left</wp:align>
          </wp:positionH>
          <wp:positionV relativeFrom="paragraph">
            <wp:posOffset>47625</wp:posOffset>
          </wp:positionV>
          <wp:extent cx="3044952" cy="640080"/>
          <wp:effectExtent l="0" t="0" r="3175" b="7620"/>
          <wp:wrapNone/>
          <wp:docPr id="2992" name="Picture 29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trologic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4952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E7272B" w:rsidRDefault="00E7272B" w:rsidP="00E7272B">
    <w:pPr>
      <w:pStyle w:val="Header"/>
      <w:rPr>
        <w:sz w:val="8"/>
        <w:szCs w:val="8"/>
      </w:rPr>
    </w:pPr>
  </w:p>
  <w:p w:rsidR="00E7272B" w:rsidRDefault="00E7272B" w:rsidP="00E7272B">
    <w:pPr>
      <w:pStyle w:val="Header"/>
      <w:rPr>
        <w:sz w:val="8"/>
        <w:szCs w:val="8"/>
      </w:rPr>
    </w:pPr>
  </w:p>
  <w:p w:rsidR="00E7272B" w:rsidRPr="00E7272B" w:rsidRDefault="00E7272B" w:rsidP="00E7272B">
    <w:pPr>
      <w:pStyle w:val="Header"/>
      <w:rPr>
        <w:sz w:val="8"/>
        <w:szCs w:val="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771" w:rsidRDefault="00AF7771" w:rsidP="00E7272B">
    <w:pPr>
      <w:pStyle w:val="Header"/>
      <w:rPr>
        <w:sz w:val="8"/>
        <w:szCs w:val="8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5FBD54F5" wp14:editId="7D712CD1">
          <wp:simplePos x="0" y="0"/>
          <wp:positionH relativeFrom="margin">
            <wp:align>left</wp:align>
          </wp:positionH>
          <wp:positionV relativeFrom="paragraph">
            <wp:posOffset>47625</wp:posOffset>
          </wp:positionV>
          <wp:extent cx="3044952" cy="640080"/>
          <wp:effectExtent l="0" t="0" r="3175" b="7620"/>
          <wp:wrapNone/>
          <wp:docPr id="3139" name="Picture 31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trologic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4952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AF7771" w:rsidRDefault="00AF7771" w:rsidP="00E7272B">
    <w:pPr>
      <w:pStyle w:val="Header"/>
      <w:rPr>
        <w:sz w:val="8"/>
        <w:szCs w:val="8"/>
      </w:rPr>
    </w:pPr>
  </w:p>
  <w:p w:rsidR="00AF7771" w:rsidRDefault="00AF7771" w:rsidP="00E7272B">
    <w:pPr>
      <w:pStyle w:val="Header"/>
      <w:rPr>
        <w:sz w:val="8"/>
        <w:szCs w:val="8"/>
      </w:rPr>
    </w:pPr>
  </w:p>
  <w:p w:rsidR="00AF7771" w:rsidRPr="00E7272B" w:rsidRDefault="00AF7771" w:rsidP="00E7272B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8F8"/>
    <w:multiLevelType w:val="hybridMultilevel"/>
    <w:tmpl w:val="6C4AD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026E4"/>
    <w:multiLevelType w:val="hybridMultilevel"/>
    <w:tmpl w:val="52527B46"/>
    <w:lvl w:ilvl="0" w:tplc="AAF88464">
      <w:numFmt w:val="bullet"/>
      <w:lvlText w:val="-"/>
      <w:lvlJc w:val="left"/>
      <w:pPr>
        <w:ind w:left="735" w:hanging="360"/>
      </w:pPr>
      <w:rPr>
        <w:rFonts w:ascii="Consolas" w:eastAsiaTheme="minorHAnsi" w:hAnsi="Consolas" w:cs="Consolas" w:hint="default"/>
      </w:rPr>
    </w:lvl>
    <w:lvl w:ilvl="1" w:tplc="0413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058279DE"/>
    <w:multiLevelType w:val="hybridMultilevel"/>
    <w:tmpl w:val="F75AF918"/>
    <w:lvl w:ilvl="0" w:tplc="2C30B0D2">
      <w:numFmt w:val="bullet"/>
      <w:lvlText w:val="-"/>
      <w:lvlJc w:val="left"/>
      <w:pPr>
        <w:ind w:left="1071" w:hanging="360"/>
      </w:pPr>
      <w:rPr>
        <w:rFonts w:ascii="Consolas" w:eastAsiaTheme="minorHAnsi" w:hAnsi="Consolas" w:cs="Consolas" w:hint="default"/>
      </w:rPr>
    </w:lvl>
    <w:lvl w:ilvl="1" w:tplc="0413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">
    <w:nsid w:val="07673191"/>
    <w:multiLevelType w:val="hybridMultilevel"/>
    <w:tmpl w:val="A32669F8"/>
    <w:lvl w:ilvl="0" w:tplc="D5F48280">
      <w:start w:val="1"/>
      <w:numFmt w:val="decimal"/>
      <w:pStyle w:val="Issue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04453"/>
    <w:multiLevelType w:val="hybridMultilevel"/>
    <w:tmpl w:val="789EACB6"/>
    <w:lvl w:ilvl="0" w:tplc="166A311E">
      <w:start w:val="1"/>
      <w:numFmt w:val="bullet"/>
      <w:pStyle w:val="UCBasicFlow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hint="default"/>
      </w:rPr>
    </w:lvl>
    <w:lvl w:ilvl="1" w:tplc="7ED08410">
      <w:start w:val="1"/>
      <w:numFmt w:val="decimal"/>
      <w:lvlText w:val="%2."/>
      <w:lvlJc w:val="left"/>
      <w:pPr>
        <w:tabs>
          <w:tab w:val="num" w:pos="1460"/>
        </w:tabs>
        <w:ind w:left="146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Tahoma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Tahoma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5">
    <w:nsid w:val="0C58450B"/>
    <w:multiLevelType w:val="multilevel"/>
    <w:tmpl w:val="DD28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A33E89"/>
    <w:multiLevelType w:val="multilevel"/>
    <w:tmpl w:val="B888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0943EB2"/>
    <w:multiLevelType w:val="hybridMultilevel"/>
    <w:tmpl w:val="734458A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6A719A"/>
    <w:multiLevelType w:val="multilevel"/>
    <w:tmpl w:val="E70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5383E37"/>
    <w:multiLevelType w:val="hybridMultilevel"/>
    <w:tmpl w:val="B46E7944"/>
    <w:lvl w:ilvl="0" w:tplc="0413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1E2A663E"/>
    <w:multiLevelType w:val="multilevel"/>
    <w:tmpl w:val="60D0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7C2BAC"/>
    <w:multiLevelType w:val="hybridMultilevel"/>
    <w:tmpl w:val="3E1887E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6B0D34"/>
    <w:multiLevelType w:val="hybridMultilevel"/>
    <w:tmpl w:val="718ED3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F25203"/>
    <w:multiLevelType w:val="hybridMultilevel"/>
    <w:tmpl w:val="71CE8BF6"/>
    <w:lvl w:ilvl="0" w:tplc="AAF88464">
      <w:numFmt w:val="bullet"/>
      <w:lvlText w:val="-"/>
      <w:lvlJc w:val="left"/>
      <w:pPr>
        <w:ind w:left="735" w:hanging="360"/>
      </w:pPr>
      <w:rPr>
        <w:rFonts w:ascii="Consolas" w:eastAsiaTheme="minorHAnsi" w:hAnsi="Consolas" w:cs="Consolas" w:hint="default"/>
      </w:rPr>
    </w:lvl>
    <w:lvl w:ilvl="1" w:tplc="0413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>
    <w:nsid w:val="2C322F9B"/>
    <w:multiLevelType w:val="hybridMultilevel"/>
    <w:tmpl w:val="038E9A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0D1999"/>
    <w:multiLevelType w:val="hybridMultilevel"/>
    <w:tmpl w:val="80EE9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E2BB0"/>
    <w:multiLevelType w:val="hybridMultilevel"/>
    <w:tmpl w:val="8CF2A8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0B0D2"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79355C"/>
    <w:multiLevelType w:val="hybridMultilevel"/>
    <w:tmpl w:val="A06252D2"/>
    <w:lvl w:ilvl="0" w:tplc="2C30B0D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B5CD3"/>
    <w:multiLevelType w:val="multilevel"/>
    <w:tmpl w:val="8B8A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9897190"/>
    <w:multiLevelType w:val="multilevel"/>
    <w:tmpl w:val="DE64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4667E8"/>
    <w:multiLevelType w:val="hybridMultilevel"/>
    <w:tmpl w:val="6F6052A4"/>
    <w:lvl w:ilvl="0" w:tplc="1EAE3CE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380476"/>
    <w:multiLevelType w:val="multilevel"/>
    <w:tmpl w:val="98CC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5161FF5"/>
    <w:multiLevelType w:val="hybridMultilevel"/>
    <w:tmpl w:val="293A03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C96D8E"/>
    <w:multiLevelType w:val="hybridMultilevel"/>
    <w:tmpl w:val="ABB25E5A"/>
    <w:lvl w:ilvl="0" w:tplc="595220E0">
      <w:start w:val="1"/>
      <w:numFmt w:val="decimal"/>
      <w:pStyle w:val="UCAlternativeFlowstep"/>
      <w:lvlText w:val="%1."/>
      <w:lvlJc w:val="left"/>
      <w:pPr>
        <w:tabs>
          <w:tab w:val="num" w:pos="1120"/>
        </w:tabs>
        <w:ind w:left="1120" w:hanging="360"/>
      </w:p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8D940BD"/>
    <w:multiLevelType w:val="multilevel"/>
    <w:tmpl w:val="AD4A8092"/>
    <w:lvl w:ilvl="0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300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  <w:sz w:val="20"/>
      </w:rPr>
    </w:lvl>
  </w:abstractNum>
  <w:abstractNum w:abstractNumId="25">
    <w:nsid w:val="5A0B151A"/>
    <w:multiLevelType w:val="hybridMultilevel"/>
    <w:tmpl w:val="8E5284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10395A"/>
    <w:multiLevelType w:val="hybridMultilevel"/>
    <w:tmpl w:val="A19C51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8B07CD6"/>
    <w:multiLevelType w:val="hybridMultilevel"/>
    <w:tmpl w:val="7E60BB98"/>
    <w:lvl w:ilvl="0" w:tplc="0413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92FCC"/>
    <w:multiLevelType w:val="hybridMultilevel"/>
    <w:tmpl w:val="B5367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330D92"/>
    <w:multiLevelType w:val="hybridMultilevel"/>
    <w:tmpl w:val="9AE270C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3"/>
  </w:num>
  <w:num w:numId="4">
    <w:abstractNumId w:val="2"/>
  </w:num>
  <w:num w:numId="5">
    <w:abstractNumId w:val="13"/>
  </w:num>
  <w:num w:numId="6">
    <w:abstractNumId w:val="1"/>
  </w:num>
  <w:num w:numId="7">
    <w:abstractNumId w:val="11"/>
  </w:num>
  <w:num w:numId="8">
    <w:abstractNumId w:val="27"/>
  </w:num>
  <w:num w:numId="9">
    <w:abstractNumId w:val="7"/>
  </w:num>
  <w:num w:numId="10">
    <w:abstractNumId w:val="14"/>
  </w:num>
  <w:num w:numId="11">
    <w:abstractNumId w:val="9"/>
  </w:num>
  <w:num w:numId="12">
    <w:abstractNumId w:val="0"/>
  </w:num>
  <w:num w:numId="13">
    <w:abstractNumId w:val="28"/>
  </w:num>
  <w:num w:numId="14">
    <w:abstractNumId w:val="25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22"/>
  </w:num>
  <w:num w:numId="20">
    <w:abstractNumId w:val="29"/>
  </w:num>
  <w:num w:numId="21">
    <w:abstractNumId w:val="5"/>
  </w:num>
  <w:num w:numId="22">
    <w:abstractNumId w:val="8"/>
  </w:num>
  <w:num w:numId="23">
    <w:abstractNumId w:val="18"/>
  </w:num>
  <w:num w:numId="24">
    <w:abstractNumId w:val="21"/>
  </w:num>
  <w:num w:numId="25">
    <w:abstractNumId w:val="24"/>
  </w:num>
  <w:num w:numId="26">
    <w:abstractNumId w:val="6"/>
  </w:num>
  <w:num w:numId="27">
    <w:abstractNumId w:val="10"/>
  </w:num>
  <w:num w:numId="28">
    <w:abstractNumId w:val="19"/>
  </w:num>
  <w:num w:numId="29">
    <w:abstractNumId w:val="20"/>
  </w:num>
  <w:num w:numId="30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8" w:dllVersion="513" w:checkStyle="1"/>
  <w:activeWritingStyle w:appName="MSWord" w:lang="nl-NL" w:vendorID="1" w:dllVersion="512" w:checkStyle="1"/>
  <w:activeWritingStyle w:appName="MSWord" w:lang="sv-SE" w:vendorID="666" w:dllVersion="513" w:checkStyle="1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80"/>
  <w:hyphenationZone w:val="978"/>
  <w:doNotHyphenateCaps/>
  <w:drawingGridHorizontalSpacing w:val="104"/>
  <w:drawingGridVerticalSpacing w:val="136"/>
  <w:displayHorizontalDrawingGridEvery w:val="0"/>
  <w:displayVerticalDrawingGridEvery w:val="2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14"/>
    <w:rsid w:val="00001ED8"/>
    <w:rsid w:val="00002425"/>
    <w:rsid w:val="0000553F"/>
    <w:rsid w:val="00010E2A"/>
    <w:rsid w:val="00011079"/>
    <w:rsid w:val="0001709D"/>
    <w:rsid w:val="000202DF"/>
    <w:rsid w:val="00025880"/>
    <w:rsid w:val="0002597A"/>
    <w:rsid w:val="00026A4D"/>
    <w:rsid w:val="00036DA5"/>
    <w:rsid w:val="00040519"/>
    <w:rsid w:val="000433BB"/>
    <w:rsid w:val="00045C4C"/>
    <w:rsid w:val="000576DE"/>
    <w:rsid w:val="000600E8"/>
    <w:rsid w:val="000618C9"/>
    <w:rsid w:val="000736E4"/>
    <w:rsid w:val="000745EE"/>
    <w:rsid w:val="000801D7"/>
    <w:rsid w:val="0008583E"/>
    <w:rsid w:val="000858D3"/>
    <w:rsid w:val="00091E84"/>
    <w:rsid w:val="000958D9"/>
    <w:rsid w:val="000A2E2B"/>
    <w:rsid w:val="000A3FD5"/>
    <w:rsid w:val="000B0B17"/>
    <w:rsid w:val="000B0B57"/>
    <w:rsid w:val="000B6888"/>
    <w:rsid w:val="000B70C1"/>
    <w:rsid w:val="000C0F00"/>
    <w:rsid w:val="000C10EE"/>
    <w:rsid w:val="000C18F7"/>
    <w:rsid w:val="000C447A"/>
    <w:rsid w:val="000C4A54"/>
    <w:rsid w:val="000C4F8F"/>
    <w:rsid w:val="000C7733"/>
    <w:rsid w:val="000D38C3"/>
    <w:rsid w:val="000D3E0F"/>
    <w:rsid w:val="000D4987"/>
    <w:rsid w:val="000D7996"/>
    <w:rsid w:val="000E1923"/>
    <w:rsid w:val="000E2319"/>
    <w:rsid w:val="000E3602"/>
    <w:rsid w:val="000E57C1"/>
    <w:rsid w:val="000E647E"/>
    <w:rsid w:val="000E72B9"/>
    <w:rsid w:val="000F4064"/>
    <w:rsid w:val="00102EA6"/>
    <w:rsid w:val="00103BC3"/>
    <w:rsid w:val="00107978"/>
    <w:rsid w:val="00107A19"/>
    <w:rsid w:val="00123025"/>
    <w:rsid w:val="00123A98"/>
    <w:rsid w:val="00124C41"/>
    <w:rsid w:val="001267BD"/>
    <w:rsid w:val="00130D07"/>
    <w:rsid w:val="0013300B"/>
    <w:rsid w:val="0013721F"/>
    <w:rsid w:val="00140654"/>
    <w:rsid w:val="001448AD"/>
    <w:rsid w:val="0014730D"/>
    <w:rsid w:val="00153707"/>
    <w:rsid w:val="00153D3A"/>
    <w:rsid w:val="00155F27"/>
    <w:rsid w:val="00157089"/>
    <w:rsid w:val="001625CB"/>
    <w:rsid w:val="001659B4"/>
    <w:rsid w:val="00175F82"/>
    <w:rsid w:val="00176431"/>
    <w:rsid w:val="00182135"/>
    <w:rsid w:val="001853E9"/>
    <w:rsid w:val="00192527"/>
    <w:rsid w:val="00194825"/>
    <w:rsid w:val="001A00F5"/>
    <w:rsid w:val="001A34AE"/>
    <w:rsid w:val="001A3FB8"/>
    <w:rsid w:val="001A7A29"/>
    <w:rsid w:val="001C1183"/>
    <w:rsid w:val="001C135D"/>
    <w:rsid w:val="001C3817"/>
    <w:rsid w:val="001C62CC"/>
    <w:rsid w:val="001D150E"/>
    <w:rsid w:val="001D23BA"/>
    <w:rsid w:val="001D4F99"/>
    <w:rsid w:val="001D61E6"/>
    <w:rsid w:val="001E0252"/>
    <w:rsid w:val="001E2271"/>
    <w:rsid w:val="001E6FA5"/>
    <w:rsid w:val="001F3AA2"/>
    <w:rsid w:val="00200A0A"/>
    <w:rsid w:val="00203536"/>
    <w:rsid w:val="0020492F"/>
    <w:rsid w:val="002062D4"/>
    <w:rsid w:val="00206A05"/>
    <w:rsid w:val="002073C3"/>
    <w:rsid w:val="00211694"/>
    <w:rsid w:val="00212F4A"/>
    <w:rsid w:val="00213F82"/>
    <w:rsid w:val="002218F4"/>
    <w:rsid w:val="00223BC6"/>
    <w:rsid w:val="00223F55"/>
    <w:rsid w:val="00232871"/>
    <w:rsid w:val="0024575A"/>
    <w:rsid w:val="00245A45"/>
    <w:rsid w:val="002468E0"/>
    <w:rsid w:val="002531F7"/>
    <w:rsid w:val="00253E49"/>
    <w:rsid w:val="002629F1"/>
    <w:rsid w:val="00264D82"/>
    <w:rsid w:val="002654E0"/>
    <w:rsid w:val="002660CB"/>
    <w:rsid w:val="0027046D"/>
    <w:rsid w:val="002745AE"/>
    <w:rsid w:val="0027589A"/>
    <w:rsid w:val="00282DA8"/>
    <w:rsid w:val="00290413"/>
    <w:rsid w:val="002A1BB7"/>
    <w:rsid w:val="002A2AF6"/>
    <w:rsid w:val="002A3294"/>
    <w:rsid w:val="002A5AF4"/>
    <w:rsid w:val="002A5F53"/>
    <w:rsid w:val="002A7A87"/>
    <w:rsid w:val="002B074A"/>
    <w:rsid w:val="002B19DE"/>
    <w:rsid w:val="002B3DFE"/>
    <w:rsid w:val="002B50E3"/>
    <w:rsid w:val="002B687A"/>
    <w:rsid w:val="002B7565"/>
    <w:rsid w:val="002B7C42"/>
    <w:rsid w:val="002C1ED0"/>
    <w:rsid w:val="002C3BD9"/>
    <w:rsid w:val="002D09BE"/>
    <w:rsid w:val="002D10C2"/>
    <w:rsid w:val="002D2C86"/>
    <w:rsid w:val="002D3FA9"/>
    <w:rsid w:val="002D4D80"/>
    <w:rsid w:val="002D6CDE"/>
    <w:rsid w:val="002E060F"/>
    <w:rsid w:val="002E0D6D"/>
    <w:rsid w:val="002E6011"/>
    <w:rsid w:val="002F296F"/>
    <w:rsid w:val="002F5BAB"/>
    <w:rsid w:val="0030154E"/>
    <w:rsid w:val="00304EDC"/>
    <w:rsid w:val="003130D1"/>
    <w:rsid w:val="0031358D"/>
    <w:rsid w:val="00323EFF"/>
    <w:rsid w:val="0032407D"/>
    <w:rsid w:val="00324807"/>
    <w:rsid w:val="003252B4"/>
    <w:rsid w:val="0033238C"/>
    <w:rsid w:val="00333DA2"/>
    <w:rsid w:val="00335F26"/>
    <w:rsid w:val="00337461"/>
    <w:rsid w:val="003409D1"/>
    <w:rsid w:val="003410E7"/>
    <w:rsid w:val="00341CD8"/>
    <w:rsid w:val="00345444"/>
    <w:rsid w:val="003471DE"/>
    <w:rsid w:val="00350558"/>
    <w:rsid w:val="00350E1E"/>
    <w:rsid w:val="00350FE4"/>
    <w:rsid w:val="00355783"/>
    <w:rsid w:val="0035766B"/>
    <w:rsid w:val="00360A99"/>
    <w:rsid w:val="00360F71"/>
    <w:rsid w:val="00363075"/>
    <w:rsid w:val="003631F0"/>
    <w:rsid w:val="00364506"/>
    <w:rsid w:val="003678C9"/>
    <w:rsid w:val="00376BE2"/>
    <w:rsid w:val="003776F2"/>
    <w:rsid w:val="0038596D"/>
    <w:rsid w:val="00386609"/>
    <w:rsid w:val="00390073"/>
    <w:rsid w:val="00392A74"/>
    <w:rsid w:val="0039364A"/>
    <w:rsid w:val="003947DA"/>
    <w:rsid w:val="003974DA"/>
    <w:rsid w:val="003A2117"/>
    <w:rsid w:val="003A2C2A"/>
    <w:rsid w:val="003A4DC0"/>
    <w:rsid w:val="003A5327"/>
    <w:rsid w:val="003A58F6"/>
    <w:rsid w:val="003A6830"/>
    <w:rsid w:val="003B0A44"/>
    <w:rsid w:val="003B0ECA"/>
    <w:rsid w:val="003B344A"/>
    <w:rsid w:val="003B35A3"/>
    <w:rsid w:val="003B612A"/>
    <w:rsid w:val="003B65CE"/>
    <w:rsid w:val="003C0CF4"/>
    <w:rsid w:val="003C2F9F"/>
    <w:rsid w:val="003C461A"/>
    <w:rsid w:val="003C5C4A"/>
    <w:rsid w:val="003C760D"/>
    <w:rsid w:val="003D154D"/>
    <w:rsid w:val="003D4458"/>
    <w:rsid w:val="003D4DA7"/>
    <w:rsid w:val="003D6817"/>
    <w:rsid w:val="003E2EF2"/>
    <w:rsid w:val="003E5C80"/>
    <w:rsid w:val="003E5F5B"/>
    <w:rsid w:val="003F07C6"/>
    <w:rsid w:val="003F301C"/>
    <w:rsid w:val="003F4DBB"/>
    <w:rsid w:val="003F54A1"/>
    <w:rsid w:val="003F5766"/>
    <w:rsid w:val="00401091"/>
    <w:rsid w:val="004025A2"/>
    <w:rsid w:val="00402CC1"/>
    <w:rsid w:val="00410366"/>
    <w:rsid w:val="00413666"/>
    <w:rsid w:val="00422435"/>
    <w:rsid w:val="00422736"/>
    <w:rsid w:val="00423C5F"/>
    <w:rsid w:val="00425875"/>
    <w:rsid w:val="00426DA1"/>
    <w:rsid w:val="00427B1B"/>
    <w:rsid w:val="0044022D"/>
    <w:rsid w:val="00442956"/>
    <w:rsid w:val="00442C49"/>
    <w:rsid w:val="00451953"/>
    <w:rsid w:val="00452BF8"/>
    <w:rsid w:val="0045439B"/>
    <w:rsid w:val="0045509F"/>
    <w:rsid w:val="004557AB"/>
    <w:rsid w:val="0045590E"/>
    <w:rsid w:val="004612B5"/>
    <w:rsid w:val="004617BA"/>
    <w:rsid w:val="00462B78"/>
    <w:rsid w:val="004665CF"/>
    <w:rsid w:val="00470DF8"/>
    <w:rsid w:val="00476CBB"/>
    <w:rsid w:val="00477CB3"/>
    <w:rsid w:val="004805C4"/>
    <w:rsid w:val="00481FFA"/>
    <w:rsid w:val="00485612"/>
    <w:rsid w:val="00486407"/>
    <w:rsid w:val="004872BA"/>
    <w:rsid w:val="00491C1A"/>
    <w:rsid w:val="00493E38"/>
    <w:rsid w:val="004A004F"/>
    <w:rsid w:val="004A0289"/>
    <w:rsid w:val="004A0F1F"/>
    <w:rsid w:val="004A136E"/>
    <w:rsid w:val="004B543A"/>
    <w:rsid w:val="004C25C6"/>
    <w:rsid w:val="004C25E2"/>
    <w:rsid w:val="004C3D3E"/>
    <w:rsid w:val="004C4917"/>
    <w:rsid w:val="004C664E"/>
    <w:rsid w:val="004D1202"/>
    <w:rsid w:val="004D3C92"/>
    <w:rsid w:val="004D4369"/>
    <w:rsid w:val="004D445D"/>
    <w:rsid w:val="004E3360"/>
    <w:rsid w:val="004E5195"/>
    <w:rsid w:val="004E6B54"/>
    <w:rsid w:val="004F0793"/>
    <w:rsid w:val="004F6ADB"/>
    <w:rsid w:val="004F72D4"/>
    <w:rsid w:val="00515322"/>
    <w:rsid w:val="0051561B"/>
    <w:rsid w:val="00516448"/>
    <w:rsid w:val="00524DCD"/>
    <w:rsid w:val="0052646B"/>
    <w:rsid w:val="005409C9"/>
    <w:rsid w:val="0054229B"/>
    <w:rsid w:val="00543357"/>
    <w:rsid w:val="00543B0A"/>
    <w:rsid w:val="0054534A"/>
    <w:rsid w:val="00552175"/>
    <w:rsid w:val="005545AD"/>
    <w:rsid w:val="00555742"/>
    <w:rsid w:val="00555AAF"/>
    <w:rsid w:val="00555CAB"/>
    <w:rsid w:val="0056360E"/>
    <w:rsid w:val="00563CC0"/>
    <w:rsid w:val="00564537"/>
    <w:rsid w:val="00564B6A"/>
    <w:rsid w:val="005667E0"/>
    <w:rsid w:val="00573931"/>
    <w:rsid w:val="005761C5"/>
    <w:rsid w:val="00580408"/>
    <w:rsid w:val="00592B87"/>
    <w:rsid w:val="005979B7"/>
    <w:rsid w:val="005A16FC"/>
    <w:rsid w:val="005A2745"/>
    <w:rsid w:val="005A455A"/>
    <w:rsid w:val="005A4D64"/>
    <w:rsid w:val="005A6604"/>
    <w:rsid w:val="005A7AE1"/>
    <w:rsid w:val="005B2328"/>
    <w:rsid w:val="005B3993"/>
    <w:rsid w:val="005B4047"/>
    <w:rsid w:val="005B7946"/>
    <w:rsid w:val="005C3854"/>
    <w:rsid w:val="005C7D49"/>
    <w:rsid w:val="005D2A91"/>
    <w:rsid w:val="005D3C56"/>
    <w:rsid w:val="005E2091"/>
    <w:rsid w:val="005E3B9B"/>
    <w:rsid w:val="005E644A"/>
    <w:rsid w:val="005E6B13"/>
    <w:rsid w:val="005E7564"/>
    <w:rsid w:val="005F0049"/>
    <w:rsid w:val="005F36ED"/>
    <w:rsid w:val="005F6889"/>
    <w:rsid w:val="00600977"/>
    <w:rsid w:val="00602194"/>
    <w:rsid w:val="00606BFE"/>
    <w:rsid w:val="006074CB"/>
    <w:rsid w:val="00607F14"/>
    <w:rsid w:val="006104A7"/>
    <w:rsid w:val="006111A0"/>
    <w:rsid w:val="006121B9"/>
    <w:rsid w:val="0061421F"/>
    <w:rsid w:val="006146FF"/>
    <w:rsid w:val="00615923"/>
    <w:rsid w:val="00617B3E"/>
    <w:rsid w:val="00617BA0"/>
    <w:rsid w:val="00623E4B"/>
    <w:rsid w:val="006252AE"/>
    <w:rsid w:val="00625352"/>
    <w:rsid w:val="00626664"/>
    <w:rsid w:val="00634E8B"/>
    <w:rsid w:val="006426FB"/>
    <w:rsid w:val="00643062"/>
    <w:rsid w:val="0064591F"/>
    <w:rsid w:val="00661B45"/>
    <w:rsid w:val="006708C4"/>
    <w:rsid w:val="00670C0E"/>
    <w:rsid w:val="00670EC7"/>
    <w:rsid w:val="00674784"/>
    <w:rsid w:val="00675AFC"/>
    <w:rsid w:val="00676F83"/>
    <w:rsid w:val="00684595"/>
    <w:rsid w:val="00685347"/>
    <w:rsid w:val="00685DF2"/>
    <w:rsid w:val="006A061F"/>
    <w:rsid w:val="006A50B2"/>
    <w:rsid w:val="006A597C"/>
    <w:rsid w:val="006A5DF5"/>
    <w:rsid w:val="006A7C66"/>
    <w:rsid w:val="006B1E36"/>
    <w:rsid w:val="006B2A60"/>
    <w:rsid w:val="006B342B"/>
    <w:rsid w:val="006B59A3"/>
    <w:rsid w:val="006B715F"/>
    <w:rsid w:val="006B72D4"/>
    <w:rsid w:val="006B7524"/>
    <w:rsid w:val="006C1353"/>
    <w:rsid w:val="006C468F"/>
    <w:rsid w:val="006C50C5"/>
    <w:rsid w:val="006C6216"/>
    <w:rsid w:val="006C70C3"/>
    <w:rsid w:val="006D13D7"/>
    <w:rsid w:val="006D2DB2"/>
    <w:rsid w:val="006D7EE2"/>
    <w:rsid w:val="006E09C7"/>
    <w:rsid w:val="006E3473"/>
    <w:rsid w:val="006E59B0"/>
    <w:rsid w:val="006E6A6A"/>
    <w:rsid w:val="006E7A83"/>
    <w:rsid w:val="006F05C0"/>
    <w:rsid w:val="006F090D"/>
    <w:rsid w:val="006F4707"/>
    <w:rsid w:val="007016AF"/>
    <w:rsid w:val="00704CFF"/>
    <w:rsid w:val="00711A31"/>
    <w:rsid w:val="007134C9"/>
    <w:rsid w:val="00720A8A"/>
    <w:rsid w:val="00721BAC"/>
    <w:rsid w:val="00724707"/>
    <w:rsid w:val="00725FBF"/>
    <w:rsid w:val="00727029"/>
    <w:rsid w:val="007307AA"/>
    <w:rsid w:val="007309FB"/>
    <w:rsid w:val="00730C81"/>
    <w:rsid w:val="0073103D"/>
    <w:rsid w:val="00736D33"/>
    <w:rsid w:val="007426EB"/>
    <w:rsid w:val="00745B70"/>
    <w:rsid w:val="007469E1"/>
    <w:rsid w:val="00750139"/>
    <w:rsid w:val="00750DA7"/>
    <w:rsid w:val="00755168"/>
    <w:rsid w:val="00760A5D"/>
    <w:rsid w:val="007616AA"/>
    <w:rsid w:val="007623AF"/>
    <w:rsid w:val="0076439B"/>
    <w:rsid w:val="00764582"/>
    <w:rsid w:val="007667A3"/>
    <w:rsid w:val="00770EAF"/>
    <w:rsid w:val="00777099"/>
    <w:rsid w:val="00781B42"/>
    <w:rsid w:val="00782681"/>
    <w:rsid w:val="00783288"/>
    <w:rsid w:val="007901AC"/>
    <w:rsid w:val="00791F71"/>
    <w:rsid w:val="00794224"/>
    <w:rsid w:val="00794582"/>
    <w:rsid w:val="007A5154"/>
    <w:rsid w:val="007A5339"/>
    <w:rsid w:val="007A6D4E"/>
    <w:rsid w:val="007A78C8"/>
    <w:rsid w:val="007B144D"/>
    <w:rsid w:val="007B2EA1"/>
    <w:rsid w:val="007B5A95"/>
    <w:rsid w:val="007B5F12"/>
    <w:rsid w:val="007B72AC"/>
    <w:rsid w:val="007B75EC"/>
    <w:rsid w:val="007C0239"/>
    <w:rsid w:val="007C4C51"/>
    <w:rsid w:val="007C58DC"/>
    <w:rsid w:val="007C6597"/>
    <w:rsid w:val="007C75FB"/>
    <w:rsid w:val="007D1CD8"/>
    <w:rsid w:val="007D4220"/>
    <w:rsid w:val="007D545E"/>
    <w:rsid w:val="007D66B2"/>
    <w:rsid w:val="007E0426"/>
    <w:rsid w:val="007E37F1"/>
    <w:rsid w:val="007E51BD"/>
    <w:rsid w:val="007F06FF"/>
    <w:rsid w:val="007F0DB0"/>
    <w:rsid w:val="007F2102"/>
    <w:rsid w:val="007F5AE4"/>
    <w:rsid w:val="007F61C5"/>
    <w:rsid w:val="007F7E08"/>
    <w:rsid w:val="00804927"/>
    <w:rsid w:val="0080521A"/>
    <w:rsid w:val="00805700"/>
    <w:rsid w:val="008162F9"/>
    <w:rsid w:val="00816FF3"/>
    <w:rsid w:val="0081794B"/>
    <w:rsid w:val="00820DB0"/>
    <w:rsid w:val="008244BE"/>
    <w:rsid w:val="00830828"/>
    <w:rsid w:val="008362EF"/>
    <w:rsid w:val="0084009D"/>
    <w:rsid w:val="008462D1"/>
    <w:rsid w:val="008468C3"/>
    <w:rsid w:val="00847586"/>
    <w:rsid w:val="00850DEE"/>
    <w:rsid w:val="008518DF"/>
    <w:rsid w:val="008520A5"/>
    <w:rsid w:val="008540AF"/>
    <w:rsid w:val="00855127"/>
    <w:rsid w:val="00856B1D"/>
    <w:rsid w:val="0085710D"/>
    <w:rsid w:val="00862CB4"/>
    <w:rsid w:val="00863C38"/>
    <w:rsid w:val="00863F57"/>
    <w:rsid w:val="008658BC"/>
    <w:rsid w:val="00865F94"/>
    <w:rsid w:val="0086636B"/>
    <w:rsid w:val="00871797"/>
    <w:rsid w:val="008732CF"/>
    <w:rsid w:val="00877B84"/>
    <w:rsid w:val="00891127"/>
    <w:rsid w:val="008912BE"/>
    <w:rsid w:val="0089583E"/>
    <w:rsid w:val="008A1446"/>
    <w:rsid w:val="008A4CAF"/>
    <w:rsid w:val="008A4D1E"/>
    <w:rsid w:val="008B4000"/>
    <w:rsid w:val="008B65DE"/>
    <w:rsid w:val="008B77B5"/>
    <w:rsid w:val="008C04DB"/>
    <w:rsid w:val="008C6656"/>
    <w:rsid w:val="008C6791"/>
    <w:rsid w:val="008D0731"/>
    <w:rsid w:val="008D09C6"/>
    <w:rsid w:val="008D3ECB"/>
    <w:rsid w:val="008E2517"/>
    <w:rsid w:val="008E5127"/>
    <w:rsid w:val="008F1F9C"/>
    <w:rsid w:val="008F2661"/>
    <w:rsid w:val="008F41FF"/>
    <w:rsid w:val="008F5679"/>
    <w:rsid w:val="008F79DE"/>
    <w:rsid w:val="00900CF4"/>
    <w:rsid w:val="009023C2"/>
    <w:rsid w:val="009065A2"/>
    <w:rsid w:val="00911795"/>
    <w:rsid w:val="00917B37"/>
    <w:rsid w:val="00923EB9"/>
    <w:rsid w:val="009277EA"/>
    <w:rsid w:val="00935227"/>
    <w:rsid w:val="009352AE"/>
    <w:rsid w:val="009361E8"/>
    <w:rsid w:val="00941FD0"/>
    <w:rsid w:val="00956451"/>
    <w:rsid w:val="00964690"/>
    <w:rsid w:val="00967355"/>
    <w:rsid w:val="00971683"/>
    <w:rsid w:val="00973424"/>
    <w:rsid w:val="009835F2"/>
    <w:rsid w:val="0098360E"/>
    <w:rsid w:val="00994F54"/>
    <w:rsid w:val="00995451"/>
    <w:rsid w:val="009A042D"/>
    <w:rsid w:val="009A290C"/>
    <w:rsid w:val="009A32FB"/>
    <w:rsid w:val="009A362A"/>
    <w:rsid w:val="009A4859"/>
    <w:rsid w:val="009A4CC1"/>
    <w:rsid w:val="009B03C1"/>
    <w:rsid w:val="009B42E8"/>
    <w:rsid w:val="009B4C0F"/>
    <w:rsid w:val="009B4E95"/>
    <w:rsid w:val="009B7339"/>
    <w:rsid w:val="009C0D43"/>
    <w:rsid w:val="009C5532"/>
    <w:rsid w:val="009E24B4"/>
    <w:rsid w:val="009E797C"/>
    <w:rsid w:val="009F17ED"/>
    <w:rsid w:val="009F4AA3"/>
    <w:rsid w:val="009F4AE3"/>
    <w:rsid w:val="00A01E03"/>
    <w:rsid w:val="00A03470"/>
    <w:rsid w:val="00A03A2A"/>
    <w:rsid w:val="00A10B35"/>
    <w:rsid w:val="00A144CF"/>
    <w:rsid w:val="00A14F17"/>
    <w:rsid w:val="00A151F3"/>
    <w:rsid w:val="00A20046"/>
    <w:rsid w:val="00A2496D"/>
    <w:rsid w:val="00A249B6"/>
    <w:rsid w:val="00A2540D"/>
    <w:rsid w:val="00A272B6"/>
    <w:rsid w:val="00A419C8"/>
    <w:rsid w:val="00A41A20"/>
    <w:rsid w:val="00A42C1E"/>
    <w:rsid w:val="00A44614"/>
    <w:rsid w:val="00A46D09"/>
    <w:rsid w:val="00A52AC4"/>
    <w:rsid w:val="00A52FA5"/>
    <w:rsid w:val="00A535AA"/>
    <w:rsid w:val="00A535D8"/>
    <w:rsid w:val="00A53F0B"/>
    <w:rsid w:val="00A60F96"/>
    <w:rsid w:val="00A63282"/>
    <w:rsid w:val="00A645BB"/>
    <w:rsid w:val="00A71602"/>
    <w:rsid w:val="00A7235E"/>
    <w:rsid w:val="00A75D9C"/>
    <w:rsid w:val="00A76826"/>
    <w:rsid w:val="00A775CB"/>
    <w:rsid w:val="00A863D0"/>
    <w:rsid w:val="00A87B1B"/>
    <w:rsid w:val="00A904D5"/>
    <w:rsid w:val="00A93A79"/>
    <w:rsid w:val="00A93CC6"/>
    <w:rsid w:val="00AA0166"/>
    <w:rsid w:val="00AA07B2"/>
    <w:rsid w:val="00AA44CB"/>
    <w:rsid w:val="00AA5C19"/>
    <w:rsid w:val="00AA643B"/>
    <w:rsid w:val="00AA7196"/>
    <w:rsid w:val="00AB3352"/>
    <w:rsid w:val="00AB5F25"/>
    <w:rsid w:val="00AC0D06"/>
    <w:rsid w:val="00AC75A9"/>
    <w:rsid w:val="00AD119A"/>
    <w:rsid w:val="00AD4939"/>
    <w:rsid w:val="00AD78B0"/>
    <w:rsid w:val="00AE0DF3"/>
    <w:rsid w:val="00AE30C6"/>
    <w:rsid w:val="00AF33D6"/>
    <w:rsid w:val="00AF7771"/>
    <w:rsid w:val="00B027FE"/>
    <w:rsid w:val="00B0397A"/>
    <w:rsid w:val="00B101F4"/>
    <w:rsid w:val="00B111A2"/>
    <w:rsid w:val="00B1177C"/>
    <w:rsid w:val="00B12205"/>
    <w:rsid w:val="00B22D76"/>
    <w:rsid w:val="00B24C6E"/>
    <w:rsid w:val="00B33D37"/>
    <w:rsid w:val="00B33D46"/>
    <w:rsid w:val="00B34CEA"/>
    <w:rsid w:val="00B414B7"/>
    <w:rsid w:val="00B51188"/>
    <w:rsid w:val="00B5212B"/>
    <w:rsid w:val="00B54646"/>
    <w:rsid w:val="00B6254C"/>
    <w:rsid w:val="00B65B95"/>
    <w:rsid w:val="00B71D7E"/>
    <w:rsid w:val="00B733B5"/>
    <w:rsid w:val="00B818DD"/>
    <w:rsid w:val="00B8437E"/>
    <w:rsid w:val="00BA1A03"/>
    <w:rsid w:val="00BA7B9F"/>
    <w:rsid w:val="00BC5C9D"/>
    <w:rsid w:val="00BC73A8"/>
    <w:rsid w:val="00BD012E"/>
    <w:rsid w:val="00BD0C43"/>
    <w:rsid w:val="00BD5B4F"/>
    <w:rsid w:val="00BE1D6B"/>
    <w:rsid w:val="00BF67BC"/>
    <w:rsid w:val="00BF6C18"/>
    <w:rsid w:val="00C00224"/>
    <w:rsid w:val="00C002CC"/>
    <w:rsid w:val="00C01A66"/>
    <w:rsid w:val="00C042AF"/>
    <w:rsid w:val="00C05041"/>
    <w:rsid w:val="00C05FD7"/>
    <w:rsid w:val="00C076FB"/>
    <w:rsid w:val="00C12635"/>
    <w:rsid w:val="00C15AD3"/>
    <w:rsid w:val="00C16377"/>
    <w:rsid w:val="00C16E49"/>
    <w:rsid w:val="00C179EF"/>
    <w:rsid w:val="00C20A06"/>
    <w:rsid w:val="00C20CD5"/>
    <w:rsid w:val="00C2335B"/>
    <w:rsid w:val="00C23637"/>
    <w:rsid w:val="00C24145"/>
    <w:rsid w:val="00C300CF"/>
    <w:rsid w:val="00C31150"/>
    <w:rsid w:val="00C339CB"/>
    <w:rsid w:val="00C36E58"/>
    <w:rsid w:val="00C41675"/>
    <w:rsid w:val="00C43EFB"/>
    <w:rsid w:val="00C4783D"/>
    <w:rsid w:val="00C517C7"/>
    <w:rsid w:val="00C52BB7"/>
    <w:rsid w:val="00C56E60"/>
    <w:rsid w:val="00C60016"/>
    <w:rsid w:val="00C63811"/>
    <w:rsid w:val="00C77D00"/>
    <w:rsid w:val="00C834A6"/>
    <w:rsid w:val="00C84022"/>
    <w:rsid w:val="00CA4989"/>
    <w:rsid w:val="00CA7B24"/>
    <w:rsid w:val="00CB0183"/>
    <w:rsid w:val="00CB02D0"/>
    <w:rsid w:val="00CB5780"/>
    <w:rsid w:val="00CB646D"/>
    <w:rsid w:val="00CB6FDD"/>
    <w:rsid w:val="00CC54EA"/>
    <w:rsid w:val="00CC703F"/>
    <w:rsid w:val="00CD090A"/>
    <w:rsid w:val="00CD2D18"/>
    <w:rsid w:val="00CD4372"/>
    <w:rsid w:val="00CE19C9"/>
    <w:rsid w:val="00CE4E96"/>
    <w:rsid w:val="00CE7678"/>
    <w:rsid w:val="00CF31F2"/>
    <w:rsid w:val="00CF5A7E"/>
    <w:rsid w:val="00CF5ACA"/>
    <w:rsid w:val="00CF7D33"/>
    <w:rsid w:val="00D01967"/>
    <w:rsid w:val="00D1002A"/>
    <w:rsid w:val="00D150A3"/>
    <w:rsid w:val="00D21BE9"/>
    <w:rsid w:val="00D2227A"/>
    <w:rsid w:val="00D23EB1"/>
    <w:rsid w:val="00D24B25"/>
    <w:rsid w:val="00D412D5"/>
    <w:rsid w:val="00D43102"/>
    <w:rsid w:val="00D43CDC"/>
    <w:rsid w:val="00D468D7"/>
    <w:rsid w:val="00D50D18"/>
    <w:rsid w:val="00D54942"/>
    <w:rsid w:val="00D570D6"/>
    <w:rsid w:val="00D5786E"/>
    <w:rsid w:val="00D60680"/>
    <w:rsid w:val="00D62810"/>
    <w:rsid w:val="00D62D07"/>
    <w:rsid w:val="00D642D9"/>
    <w:rsid w:val="00D647EA"/>
    <w:rsid w:val="00D65EAB"/>
    <w:rsid w:val="00D70DCB"/>
    <w:rsid w:val="00D73B52"/>
    <w:rsid w:val="00D765CD"/>
    <w:rsid w:val="00D766D5"/>
    <w:rsid w:val="00D77C9C"/>
    <w:rsid w:val="00D82330"/>
    <w:rsid w:val="00D824C2"/>
    <w:rsid w:val="00D82A1A"/>
    <w:rsid w:val="00D82E56"/>
    <w:rsid w:val="00D83F2D"/>
    <w:rsid w:val="00D8786A"/>
    <w:rsid w:val="00D90C3B"/>
    <w:rsid w:val="00D92167"/>
    <w:rsid w:val="00D965F1"/>
    <w:rsid w:val="00DA0524"/>
    <w:rsid w:val="00DA5BEC"/>
    <w:rsid w:val="00DA636A"/>
    <w:rsid w:val="00DB22E4"/>
    <w:rsid w:val="00DB28A8"/>
    <w:rsid w:val="00DB4BBB"/>
    <w:rsid w:val="00DB50B3"/>
    <w:rsid w:val="00DB7EA3"/>
    <w:rsid w:val="00DC393E"/>
    <w:rsid w:val="00DD478D"/>
    <w:rsid w:val="00DD5464"/>
    <w:rsid w:val="00DD6EFB"/>
    <w:rsid w:val="00DD778F"/>
    <w:rsid w:val="00DE2BA5"/>
    <w:rsid w:val="00DE403E"/>
    <w:rsid w:val="00DF01F6"/>
    <w:rsid w:val="00DF6AC1"/>
    <w:rsid w:val="00E00B19"/>
    <w:rsid w:val="00E018FE"/>
    <w:rsid w:val="00E01A05"/>
    <w:rsid w:val="00E04301"/>
    <w:rsid w:val="00E06509"/>
    <w:rsid w:val="00E066CF"/>
    <w:rsid w:val="00E0679C"/>
    <w:rsid w:val="00E0697F"/>
    <w:rsid w:val="00E12A54"/>
    <w:rsid w:val="00E12FAC"/>
    <w:rsid w:val="00E147C8"/>
    <w:rsid w:val="00E17740"/>
    <w:rsid w:val="00E226F3"/>
    <w:rsid w:val="00E24D0B"/>
    <w:rsid w:val="00E27FE9"/>
    <w:rsid w:val="00E302D4"/>
    <w:rsid w:val="00E33076"/>
    <w:rsid w:val="00E41AEE"/>
    <w:rsid w:val="00E41BCA"/>
    <w:rsid w:val="00E451BC"/>
    <w:rsid w:val="00E45CD6"/>
    <w:rsid w:val="00E45ECA"/>
    <w:rsid w:val="00E46547"/>
    <w:rsid w:val="00E50E26"/>
    <w:rsid w:val="00E51E9F"/>
    <w:rsid w:val="00E53857"/>
    <w:rsid w:val="00E5621B"/>
    <w:rsid w:val="00E577AB"/>
    <w:rsid w:val="00E615DA"/>
    <w:rsid w:val="00E6165B"/>
    <w:rsid w:val="00E635B4"/>
    <w:rsid w:val="00E63759"/>
    <w:rsid w:val="00E66616"/>
    <w:rsid w:val="00E71E17"/>
    <w:rsid w:val="00E721F2"/>
    <w:rsid w:val="00E7272B"/>
    <w:rsid w:val="00E7446B"/>
    <w:rsid w:val="00E77A2B"/>
    <w:rsid w:val="00E83AC2"/>
    <w:rsid w:val="00E90775"/>
    <w:rsid w:val="00EA0105"/>
    <w:rsid w:val="00EA0CC3"/>
    <w:rsid w:val="00EA12EF"/>
    <w:rsid w:val="00EA3D15"/>
    <w:rsid w:val="00EA3DC1"/>
    <w:rsid w:val="00EA4C3E"/>
    <w:rsid w:val="00EB1136"/>
    <w:rsid w:val="00EB11DE"/>
    <w:rsid w:val="00EB26C4"/>
    <w:rsid w:val="00EB38A4"/>
    <w:rsid w:val="00EB3C8F"/>
    <w:rsid w:val="00EB7B9D"/>
    <w:rsid w:val="00EC3E1C"/>
    <w:rsid w:val="00EC4DE7"/>
    <w:rsid w:val="00EC5E87"/>
    <w:rsid w:val="00ED1046"/>
    <w:rsid w:val="00ED6184"/>
    <w:rsid w:val="00ED6646"/>
    <w:rsid w:val="00ED6B2A"/>
    <w:rsid w:val="00EE3886"/>
    <w:rsid w:val="00EE3E72"/>
    <w:rsid w:val="00EE4610"/>
    <w:rsid w:val="00EE4D7F"/>
    <w:rsid w:val="00EE5CFC"/>
    <w:rsid w:val="00EE750D"/>
    <w:rsid w:val="00EF51DD"/>
    <w:rsid w:val="00EF7173"/>
    <w:rsid w:val="00F002D4"/>
    <w:rsid w:val="00F0271E"/>
    <w:rsid w:val="00F02B0E"/>
    <w:rsid w:val="00F10C16"/>
    <w:rsid w:val="00F10F31"/>
    <w:rsid w:val="00F10F51"/>
    <w:rsid w:val="00F11B38"/>
    <w:rsid w:val="00F1385A"/>
    <w:rsid w:val="00F14F75"/>
    <w:rsid w:val="00F1718B"/>
    <w:rsid w:val="00F17938"/>
    <w:rsid w:val="00F17B21"/>
    <w:rsid w:val="00F17DEA"/>
    <w:rsid w:val="00F219DB"/>
    <w:rsid w:val="00F257D8"/>
    <w:rsid w:val="00F275FF"/>
    <w:rsid w:val="00F30C88"/>
    <w:rsid w:val="00F34A9D"/>
    <w:rsid w:val="00F352D3"/>
    <w:rsid w:val="00F418DD"/>
    <w:rsid w:val="00F41E34"/>
    <w:rsid w:val="00F43907"/>
    <w:rsid w:val="00F50CE9"/>
    <w:rsid w:val="00F5138E"/>
    <w:rsid w:val="00F546EE"/>
    <w:rsid w:val="00F55995"/>
    <w:rsid w:val="00F57ED2"/>
    <w:rsid w:val="00F6329D"/>
    <w:rsid w:val="00F705ED"/>
    <w:rsid w:val="00F74282"/>
    <w:rsid w:val="00F74678"/>
    <w:rsid w:val="00F74EE0"/>
    <w:rsid w:val="00F75210"/>
    <w:rsid w:val="00F777F4"/>
    <w:rsid w:val="00F8049C"/>
    <w:rsid w:val="00F82057"/>
    <w:rsid w:val="00F83822"/>
    <w:rsid w:val="00F8470D"/>
    <w:rsid w:val="00F84B6C"/>
    <w:rsid w:val="00F85059"/>
    <w:rsid w:val="00F850C9"/>
    <w:rsid w:val="00F91071"/>
    <w:rsid w:val="00F9182A"/>
    <w:rsid w:val="00F94A02"/>
    <w:rsid w:val="00F9760C"/>
    <w:rsid w:val="00F97D64"/>
    <w:rsid w:val="00FA43EF"/>
    <w:rsid w:val="00FA48B5"/>
    <w:rsid w:val="00FA784D"/>
    <w:rsid w:val="00FA7B7E"/>
    <w:rsid w:val="00FB1597"/>
    <w:rsid w:val="00FC2498"/>
    <w:rsid w:val="00FC7127"/>
    <w:rsid w:val="00FC72AC"/>
    <w:rsid w:val="00FD074E"/>
    <w:rsid w:val="00FD431B"/>
    <w:rsid w:val="00FD5CE8"/>
    <w:rsid w:val="00FD6355"/>
    <w:rsid w:val="00FE03F9"/>
    <w:rsid w:val="00FE0E69"/>
    <w:rsid w:val="00FE14DB"/>
    <w:rsid w:val="00FE526B"/>
    <w:rsid w:val="00FF2667"/>
    <w:rsid w:val="00FF4705"/>
    <w:rsid w:val="00FF5079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468187A-AB2D-44A5-B730-E24D371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071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0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0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0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0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0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10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10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91071"/>
  </w:style>
  <w:style w:type="character" w:styleId="EndnoteReference">
    <w:name w:val="endnote reference"/>
    <w:basedOn w:val="DefaultParagraphFont"/>
    <w:semiHidden/>
    <w:rsid w:val="00F91071"/>
    <w:rPr>
      <w:vertAlign w:val="superscript"/>
    </w:rPr>
  </w:style>
  <w:style w:type="paragraph" w:styleId="FootnoteText">
    <w:name w:val="footnote text"/>
    <w:basedOn w:val="Normal"/>
    <w:semiHidden/>
    <w:rsid w:val="00F91071"/>
    <w:pPr>
      <w:widowControl w:val="0"/>
    </w:pPr>
    <w:rPr>
      <w:sz w:val="16"/>
    </w:rPr>
  </w:style>
  <w:style w:type="character" w:styleId="FootnoteReference">
    <w:name w:val="footnote reference"/>
    <w:basedOn w:val="DefaultParagraphFont"/>
    <w:semiHidden/>
    <w:rsid w:val="00F91071"/>
    <w:rPr>
      <w:vertAlign w:val="superscript"/>
    </w:rPr>
  </w:style>
  <w:style w:type="character" w:customStyle="1" w:styleId="Titel">
    <w:name w:val="$Titel"/>
    <w:basedOn w:val="DefaultParagraphFont"/>
    <w:rsid w:val="00F91071"/>
    <w:rPr>
      <w:rFonts w:ascii="Times New Roman" w:hAnsi="Times New Roman"/>
      <w:b/>
      <w:color w:val="auto"/>
      <w:sz w:val="64"/>
    </w:rPr>
  </w:style>
  <w:style w:type="character" w:customStyle="1" w:styleId="Prijs">
    <w:name w:val="$Prijs"/>
    <w:basedOn w:val="DefaultParagraphFont"/>
    <w:rsid w:val="00F91071"/>
    <w:rPr>
      <w:vertAlign w:val="baseline"/>
    </w:rPr>
  </w:style>
  <w:style w:type="character" w:styleId="CommentReference">
    <w:name w:val="annotation reference"/>
    <w:basedOn w:val="DefaultParagraphFont"/>
    <w:semiHidden/>
    <w:rsid w:val="00F91071"/>
    <w:rPr>
      <w:sz w:val="16"/>
    </w:rPr>
  </w:style>
  <w:style w:type="character" w:customStyle="1" w:styleId="Jaar">
    <w:name w:val="$Jaar"/>
    <w:basedOn w:val="DefaultParagraphFont"/>
    <w:rsid w:val="00F91071"/>
    <w:rPr>
      <w:vertAlign w:val="baseline"/>
    </w:rPr>
  </w:style>
  <w:style w:type="character" w:customStyle="1" w:styleId="Auteur">
    <w:name w:val="$Auteur"/>
    <w:basedOn w:val="DefaultParagraphFont"/>
    <w:rsid w:val="00F91071"/>
    <w:rPr>
      <w:vertAlign w:val="baseline"/>
    </w:rPr>
  </w:style>
  <w:style w:type="character" w:customStyle="1" w:styleId="Classificat">
    <w:name w:val="$Classificat"/>
    <w:basedOn w:val="DefaultParagraphFont"/>
    <w:rsid w:val="00F91071"/>
    <w:rPr>
      <w:vertAlign w:val="baseline"/>
    </w:rPr>
  </w:style>
  <w:style w:type="character" w:customStyle="1" w:styleId="Projectnaam">
    <w:name w:val="$Projectnaam"/>
    <w:basedOn w:val="DefaultParagraphFont"/>
    <w:rsid w:val="00F91071"/>
    <w:rPr>
      <w:vertAlign w:val="baseline"/>
    </w:rPr>
  </w:style>
  <w:style w:type="character" w:customStyle="1" w:styleId="Datum">
    <w:name w:val="$Datum"/>
    <w:basedOn w:val="DefaultParagraphFont"/>
    <w:rsid w:val="00F91071"/>
    <w:rPr>
      <w:vertAlign w:val="baseline"/>
    </w:rPr>
  </w:style>
  <w:style w:type="character" w:customStyle="1" w:styleId="Status">
    <w:name w:val="$Status"/>
    <w:basedOn w:val="DefaultParagraphFont"/>
    <w:rsid w:val="00F91071"/>
    <w:rPr>
      <w:vertAlign w:val="baseline"/>
    </w:rPr>
  </w:style>
  <w:style w:type="character" w:customStyle="1" w:styleId="Documentid">
    <w:name w:val="$Documentid"/>
    <w:basedOn w:val="DefaultParagraphFont"/>
    <w:rsid w:val="00F91071"/>
    <w:rPr>
      <w:u w:val="none"/>
      <w:vertAlign w:val="baseline"/>
    </w:rPr>
  </w:style>
  <w:style w:type="paragraph" w:styleId="CommentText">
    <w:name w:val="annotation text"/>
    <w:basedOn w:val="Normal"/>
    <w:link w:val="CommentTextChar"/>
    <w:semiHidden/>
    <w:rsid w:val="00F91071"/>
  </w:style>
  <w:style w:type="character" w:customStyle="1" w:styleId="Revisie">
    <w:name w:val="$Revisie"/>
    <w:basedOn w:val="DefaultParagraphFont"/>
    <w:rsid w:val="00F91071"/>
  </w:style>
  <w:style w:type="character" w:customStyle="1" w:styleId="Firma">
    <w:name w:val="$Firma"/>
    <w:basedOn w:val="DefaultParagraphFont"/>
    <w:rsid w:val="00F91071"/>
    <w:rPr>
      <w:b/>
      <w:vertAlign w:val="baseline"/>
    </w:rPr>
  </w:style>
  <w:style w:type="paragraph" w:styleId="TOC1">
    <w:name w:val="toc 1"/>
    <w:basedOn w:val="Normal"/>
    <w:next w:val="Normal"/>
    <w:uiPriority w:val="39"/>
    <w:rsid w:val="00F91071"/>
    <w:pPr>
      <w:spacing w:before="240"/>
    </w:pPr>
    <w:rPr>
      <w:b/>
      <w:szCs w:val="24"/>
    </w:rPr>
  </w:style>
  <w:style w:type="paragraph" w:styleId="TOC2">
    <w:name w:val="toc 2"/>
    <w:basedOn w:val="Normal"/>
    <w:next w:val="Normal"/>
    <w:uiPriority w:val="39"/>
    <w:rsid w:val="00F91071"/>
    <w:pPr>
      <w:ind w:left="200"/>
    </w:pPr>
    <w:rPr>
      <w:bCs/>
      <w:iCs/>
      <w:szCs w:val="24"/>
    </w:rPr>
  </w:style>
  <w:style w:type="paragraph" w:styleId="TOC3">
    <w:name w:val="toc 3"/>
    <w:basedOn w:val="Normal"/>
    <w:next w:val="Normal"/>
    <w:uiPriority w:val="39"/>
    <w:rsid w:val="00F91071"/>
    <w:pPr>
      <w:ind w:left="400"/>
    </w:pPr>
    <w:rPr>
      <w:bCs/>
      <w:szCs w:val="24"/>
    </w:rPr>
  </w:style>
  <w:style w:type="paragraph" w:styleId="TOC4">
    <w:name w:val="toc 4"/>
    <w:basedOn w:val="Normal"/>
    <w:next w:val="Normal"/>
    <w:semiHidden/>
    <w:rsid w:val="00F91071"/>
    <w:pPr>
      <w:ind w:left="600"/>
    </w:pPr>
    <w:rPr>
      <w:bCs/>
      <w:szCs w:val="24"/>
    </w:rPr>
  </w:style>
  <w:style w:type="paragraph" w:styleId="TOC5">
    <w:name w:val="toc 5"/>
    <w:basedOn w:val="Normal"/>
    <w:next w:val="Normal"/>
    <w:semiHidden/>
    <w:rsid w:val="00F91071"/>
    <w:pPr>
      <w:ind w:left="800"/>
    </w:pPr>
    <w:rPr>
      <w:bCs/>
      <w:szCs w:val="24"/>
    </w:rPr>
  </w:style>
  <w:style w:type="paragraph" w:styleId="TOC6">
    <w:name w:val="toc 6"/>
    <w:basedOn w:val="Normal"/>
    <w:next w:val="Normal"/>
    <w:semiHidden/>
    <w:rsid w:val="00F91071"/>
    <w:pPr>
      <w:ind w:left="1000"/>
    </w:pPr>
    <w:rPr>
      <w:bCs/>
      <w:szCs w:val="24"/>
    </w:rPr>
  </w:style>
  <w:style w:type="paragraph" w:styleId="TOC7">
    <w:name w:val="toc 7"/>
    <w:basedOn w:val="Normal"/>
    <w:next w:val="Normal"/>
    <w:semiHidden/>
    <w:rsid w:val="00F91071"/>
    <w:pPr>
      <w:ind w:left="1200"/>
    </w:pPr>
    <w:rPr>
      <w:bCs/>
      <w:szCs w:val="24"/>
    </w:rPr>
  </w:style>
  <w:style w:type="paragraph" w:styleId="TOC8">
    <w:name w:val="toc 8"/>
    <w:basedOn w:val="Normal"/>
    <w:next w:val="Normal"/>
    <w:semiHidden/>
    <w:rsid w:val="00F91071"/>
    <w:pPr>
      <w:ind w:left="1400"/>
    </w:pPr>
    <w:rPr>
      <w:bCs/>
      <w:szCs w:val="24"/>
    </w:rPr>
  </w:style>
  <w:style w:type="paragraph" w:styleId="TOC9">
    <w:name w:val="toc 9"/>
    <w:basedOn w:val="Normal"/>
    <w:next w:val="Normal"/>
    <w:semiHidden/>
    <w:rsid w:val="00F91071"/>
    <w:pPr>
      <w:ind w:left="1600"/>
    </w:pPr>
    <w:rPr>
      <w:bCs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910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rmal0">
    <w:name w:val="$Normal"/>
    <w:basedOn w:val="DefaultParagraphFont"/>
    <w:rsid w:val="00F91071"/>
    <w:rPr>
      <w:vertAlign w:val="baseline"/>
    </w:rPr>
  </w:style>
  <w:style w:type="paragraph" w:customStyle="1" w:styleId="QTitle">
    <w:name w:val="QTitle"/>
    <w:basedOn w:val="Normal"/>
    <w:next w:val="Normal"/>
    <w:rsid w:val="00F91071"/>
    <w:rPr>
      <w:b/>
      <w:sz w:val="28"/>
    </w:rPr>
  </w:style>
  <w:style w:type="paragraph" w:styleId="Header">
    <w:name w:val="header"/>
    <w:basedOn w:val="Normal"/>
    <w:link w:val="HeaderChar"/>
    <w:autoRedefine/>
    <w:uiPriority w:val="99"/>
    <w:rsid w:val="00E7272B"/>
    <w:pPr>
      <w:keepNext/>
      <w:widowControl w:val="0"/>
      <w:pBdr>
        <w:top w:val="single" w:sz="4" w:space="11" w:color="auto"/>
        <w:bottom w:val="single" w:sz="4" w:space="0" w:color="auto"/>
      </w:pBdr>
      <w:tabs>
        <w:tab w:val="center" w:pos="4321"/>
        <w:tab w:val="left" w:pos="6465"/>
        <w:tab w:val="right" w:pos="8641"/>
      </w:tabs>
      <w:ind w:left="-90"/>
    </w:pPr>
    <w:rPr>
      <w:rFonts w:ascii="Impact" w:hAnsi="Impact"/>
      <w:b/>
      <w:bCs/>
      <w:i/>
      <w:sz w:val="40"/>
      <w:szCs w:val="40"/>
    </w:rPr>
  </w:style>
  <w:style w:type="paragraph" w:styleId="Footer">
    <w:name w:val="footer"/>
    <w:basedOn w:val="Normal"/>
    <w:next w:val="Normal"/>
    <w:rsid w:val="00F91071"/>
    <w:pPr>
      <w:widowControl w:val="0"/>
      <w:tabs>
        <w:tab w:val="left" w:pos="567"/>
        <w:tab w:val="center" w:pos="4321"/>
        <w:tab w:val="left" w:pos="7088"/>
        <w:tab w:val="right" w:pos="8641"/>
      </w:tabs>
    </w:pPr>
    <w:rPr>
      <w:noProof/>
      <w:sz w:val="18"/>
    </w:rPr>
  </w:style>
  <w:style w:type="character" w:styleId="PageNumber">
    <w:name w:val="page number"/>
    <w:basedOn w:val="DefaultParagraphFont"/>
    <w:rsid w:val="00F91071"/>
    <w:rPr>
      <w:vertAlign w:val="baseli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0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F91071"/>
    <w:pPr>
      <w:tabs>
        <w:tab w:val="right" w:leader="dot" w:pos="9027"/>
      </w:tabs>
      <w:suppressAutoHyphens/>
      <w:ind w:left="720" w:right="720" w:hanging="720"/>
    </w:pPr>
  </w:style>
  <w:style w:type="paragraph" w:styleId="List">
    <w:name w:val="List"/>
    <w:basedOn w:val="Normal"/>
    <w:rsid w:val="00F91071"/>
    <w:pPr>
      <w:ind w:left="283" w:hanging="283"/>
    </w:pPr>
    <w:rPr>
      <w:sz w:val="24"/>
    </w:rPr>
  </w:style>
  <w:style w:type="paragraph" w:styleId="BodyText">
    <w:name w:val="Body Text"/>
    <w:basedOn w:val="Normal"/>
    <w:rsid w:val="00F91071"/>
  </w:style>
  <w:style w:type="paragraph" w:customStyle="1" w:styleId="paragraph">
    <w:name w:val="paragraph"/>
    <w:basedOn w:val="Normal"/>
    <w:rsid w:val="00F91071"/>
    <w:pPr>
      <w:ind w:left="562"/>
    </w:pPr>
    <w:rPr>
      <w:sz w:val="24"/>
    </w:rPr>
  </w:style>
  <w:style w:type="paragraph" w:customStyle="1" w:styleId="InfoBlue">
    <w:name w:val="InfoBlue"/>
    <w:basedOn w:val="Normal"/>
    <w:next w:val="Normal"/>
    <w:rsid w:val="00F91071"/>
    <w:pPr>
      <w:widowControl w:val="0"/>
      <w:spacing w:line="240" w:lineRule="atLeast"/>
      <w:ind w:left="720"/>
    </w:pPr>
    <w:rPr>
      <w:bCs/>
      <w:i/>
      <w:vanish/>
      <w:color w:val="0000FF"/>
      <w:sz w:val="18"/>
    </w:rPr>
  </w:style>
  <w:style w:type="character" w:styleId="Hyperlink">
    <w:name w:val="Hyperlink"/>
    <w:basedOn w:val="DefaultParagraphFont"/>
    <w:uiPriority w:val="99"/>
    <w:rsid w:val="00F910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071"/>
    <w:rPr>
      <w:b/>
      <w:bCs/>
    </w:rPr>
  </w:style>
  <w:style w:type="paragraph" w:customStyle="1" w:styleId="Referencelist">
    <w:name w:val="Reference list"/>
    <w:basedOn w:val="Caption"/>
    <w:rsid w:val="00F91071"/>
    <w:pPr>
      <w:numPr>
        <w:ilvl w:val="12"/>
      </w:numPr>
      <w:ind w:left="1426" w:hanging="1138"/>
    </w:pPr>
    <w:rPr>
      <w:bCs w:val="0"/>
    </w:rPr>
  </w:style>
  <w:style w:type="paragraph" w:customStyle="1" w:styleId="normla">
    <w:name w:val="normla"/>
    <w:basedOn w:val="Heading4"/>
    <w:rsid w:val="00F91071"/>
  </w:style>
  <w:style w:type="character" w:styleId="FollowedHyperlink">
    <w:name w:val="FollowedHyperlink"/>
    <w:basedOn w:val="DefaultParagraphFont"/>
    <w:rsid w:val="00F91071"/>
    <w:rPr>
      <w:color w:val="800080"/>
      <w:u w:val="single"/>
    </w:rPr>
  </w:style>
  <w:style w:type="paragraph" w:customStyle="1" w:styleId="ReqHeader">
    <w:name w:val="ReqHeader"/>
    <w:basedOn w:val="Normal"/>
    <w:next w:val="Normal"/>
    <w:rsid w:val="00F91071"/>
    <w:pPr>
      <w:keepNext/>
      <w:keepLines/>
      <w:ind w:hanging="832"/>
    </w:pPr>
    <w:rPr>
      <w:b/>
      <w:bCs/>
      <w:szCs w:val="24"/>
    </w:rPr>
  </w:style>
  <w:style w:type="paragraph" w:customStyle="1" w:styleId="UCbullet">
    <w:name w:val="UC bullet"/>
    <w:basedOn w:val="TOC1"/>
    <w:rsid w:val="00F91071"/>
    <w:pPr>
      <w:tabs>
        <w:tab w:val="num" w:pos="1100"/>
      </w:tabs>
      <w:spacing w:before="0" w:after="0"/>
      <w:ind w:left="1100" w:hanging="360"/>
    </w:pPr>
    <w:rPr>
      <w:b w:val="0"/>
      <w:szCs w:val="18"/>
    </w:rPr>
  </w:style>
  <w:style w:type="paragraph" w:customStyle="1" w:styleId="UCItemtext">
    <w:name w:val="UC Item text"/>
    <w:basedOn w:val="Normal"/>
    <w:rsid w:val="00F91071"/>
    <w:pPr>
      <w:ind w:left="380"/>
    </w:pPr>
  </w:style>
  <w:style w:type="paragraph" w:customStyle="1" w:styleId="UCitem">
    <w:name w:val="UC item"/>
    <w:basedOn w:val="Normal"/>
    <w:next w:val="UCbullet"/>
    <w:rsid w:val="00F91071"/>
    <w:rPr>
      <w:b/>
      <w:bCs/>
    </w:rPr>
  </w:style>
  <w:style w:type="paragraph" w:customStyle="1" w:styleId="UCBriefdescription">
    <w:name w:val="UC Brief description"/>
    <w:basedOn w:val="Normal"/>
    <w:next w:val="UCItemtext"/>
    <w:rsid w:val="00F91071"/>
    <w:rPr>
      <w:b/>
      <w:bCs/>
    </w:rPr>
  </w:style>
  <w:style w:type="paragraph" w:customStyle="1" w:styleId="UCBasicFlowstep">
    <w:name w:val="UC Basic Flow step"/>
    <w:basedOn w:val="Normal"/>
    <w:rsid w:val="00F91071"/>
    <w:pPr>
      <w:tabs>
        <w:tab w:val="num" w:pos="1120"/>
      </w:tabs>
      <w:ind w:left="1120" w:hanging="360"/>
    </w:pPr>
  </w:style>
  <w:style w:type="paragraph" w:customStyle="1" w:styleId="UCBasicFlowbullet">
    <w:name w:val="UC Basic Flow bullet"/>
    <w:basedOn w:val="Normal"/>
    <w:rsid w:val="00F91071"/>
    <w:pPr>
      <w:numPr>
        <w:numId w:val="1"/>
      </w:numPr>
    </w:pPr>
  </w:style>
  <w:style w:type="paragraph" w:customStyle="1" w:styleId="UCAlternativeFlowstep">
    <w:name w:val="UC Alternative Flow step"/>
    <w:basedOn w:val="Normal"/>
    <w:rsid w:val="00F91071"/>
    <w:pPr>
      <w:numPr>
        <w:numId w:val="2"/>
      </w:numPr>
    </w:pPr>
  </w:style>
  <w:style w:type="paragraph" w:customStyle="1" w:styleId="UCBasicFlow">
    <w:name w:val="UC Basic Flow"/>
    <w:basedOn w:val="Normal"/>
    <w:next w:val="UCBasicFlowstep"/>
    <w:rsid w:val="00F91071"/>
    <w:rPr>
      <w:b/>
      <w:bCs/>
    </w:rPr>
  </w:style>
  <w:style w:type="paragraph" w:customStyle="1" w:styleId="UCAlternativeFlowbullet">
    <w:name w:val="UC Alternative Flow bullet"/>
    <w:basedOn w:val="Normal"/>
    <w:rsid w:val="00F91071"/>
    <w:pPr>
      <w:tabs>
        <w:tab w:val="num" w:pos="1860"/>
      </w:tabs>
      <w:ind w:left="1860" w:hanging="360"/>
    </w:pPr>
  </w:style>
  <w:style w:type="paragraph" w:customStyle="1" w:styleId="UCAlternativeflowcondition">
    <w:name w:val="UC Alternative flow condition"/>
    <w:basedOn w:val="UCItemtext"/>
    <w:next w:val="UCAlternativeFlowstep"/>
    <w:rsid w:val="00F91071"/>
  </w:style>
  <w:style w:type="paragraph" w:customStyle="1" w:styleId="UCAlternativeFlow">
    <w:name w:val="UC Alternative Flow"/>
    <w:basedOn w:val="UCBriefdescription"/>
    <w:next w:val="UCAlternativeflowcondition"/>
    <w:rsid w:val="00F91071"/>
  </w:style>
  <w:style w:type="paragraph" w:customStyle="1" w:styleId="ReqHeaderNewUpdated">
    <w:name w:val="ReqHeaderNewUpdated"/>
    <w:basedOn w:val="ReqHeader"/>
    <w:next w:val="Normal"/>
    <w:rsid w:val="00F91071"/>
  </w:style>
  <w:style w:type="paragraph" w:styleId="BodyTextIndent">
    <w:name w:val="Body Text Indent"/>
    <w:basedOn w:val="Normal"/>
    <w:rsid w:val="00F91071"/>
    <w:pPr>
      <w:ind w:left="322" w:hanging="10"/>
    </w:pPr>
  </w:style>
  <w:style w:type="paragraph" w:styleId="BodyTextIndent2">
    <w:name w:val="Body Text Indent 2"/>
    <w:basedOn w:val="Normal"/>
    <w:rsid w:val="00F91071"/>
    <w:pPr>
      <w:ind w:left="312"/>
    </w:pPr>
  </w:style>
  <w:style w:type="paragraph" w:styleId="BodyTextIndent3">
    <w:name w:val="Body Text Indent 3"/>
    <w:basedOn w:val="Normal"/>
    <w:rsid w:val="00F91071"/>
    <w:pPr>
      <w:ind w:left="416"/>
    </w:pPr>
  </w:style>
  <w:style w:type="paragraph" w:styleId="DocumentMap">
    <w:name w:val="Document Map"/>
    <w:basedOn w:val="Normal"/>
    <w:semiHidden/>
    <w:rsid w:val="00F91071"/>
    <w:pPr>
      <w:shd w:val="clear" w:color="auto" w:fill="000080"/>
    </w:pPr>
    <w:rPr>
      <w:rFonts w:ascii="Tahoma" w:hAnsi="Tahoma" w:cs="Tahoma"/>
    </w:rPr>
  </w:style>
  <w:style w:type="character" w:styleId="LineNumber">
    <w:name w:val="line number"/>
    <w:basedOn w:val="DefaultParagraphFont"/>
    <w:rsid w:val="00F91071"/>
  </w:style>
  <w:style w:type="table" w:styleId="TableGrid">
    <w:name w:val="Table Grid"/>
    <w:basedOn w:val="TableNormal"/>
    <w:rsid w:val="00F91071"/>
    <w:pPr>
      <w:outlineLvl w:val="8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aml">
    <w:name w:val="Noraml"/>
    <w:basedOn w:val="Normal"/>
    <w:rsid w:val="00F91071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91071"/>
    <w:rPr>
      <w:b/>
    </w:rPr>
  </w:style>
  <w:style w:type="paragraph" w:styleId="BalloonText">
    <w:name w:val="Balloon Text"/>
    <w:basedOn w:val="Normal"/>
    <w:semiHidden/>
    <w:rsid w:val="00F910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F91071"/>
    <w:pPr>
      <w:spacing w:before="100" w:beforeAutospacing="1" w:after="100" w:afterAutospacing="1"/>
    </w:pPr>
    <w:rPr>
      <w:rFonts w:ascii="Times New Roman" w:hAnsi="Times New Roman"/>
      <w:bCs/>
      <w:sz w:val="24"/>
      <w:szCs w:val="24"/>
    </w:rPr>
  </w:style>
  <w:style w:type="paragraph" w:styleId="HTMLPreformatted">
    <w:name w:val="HTML Preformatted"/>
    <w:basedOn w:val="Normal"/>
    <w:rsid w:val="00F91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/>
    </w:rPr>
  </w:style>
  <w:style w:type="paragraph" w:customStyle="1" w:styleId="TableText">
    <w:name w:val="Table Text"/>
    <w:aliases w:val="tt"/>
    <w:basedOn w:val="Normal"/>
    <w:rsid w:val="00F91071"/>
    <w:pPr>
      <w:spacing w:before="60"/>
    </w:pPr>
    <w:rPr>
      <w:bCs/>
      <w:spacing w:val="-5"/>
      <w:sz w:val="18"/>
    </w:rPr>
  </w:style>
  <w:style w:type="paragraph" w:styleId="NormalIndent">
    <w:name w:val="Normal Indent"/>
    <w:basedOn w:val="Normal"/>
    <w:rsid w:val="00F91071"/>
    <w:pPr>
      <w:ind w:left="1440"/>
    </w:pPr>
    <w:rPr>
      <w:bCs/>
      <w:spacing w:val="-5"/>
    </w:rPr>
  </w:style>
  <w:style w:type="paragraph" w:customStyle="1" w:styleId="TableContents">
    <w:name w:val="Table Contents"/>
    <w:basedOn w:val="Normal"/>
    <w:rsid w:val="00F91071"/>
    <w:pPr>
      <w:widowControl w:val="0"/>
      <w:suppressLineNumbers/>
      <w:suppressAutoHyphens/>
    </w:pPr>
    <w:rPr>
      <w:rFonts w:eastAsia="Lucida Sans Unicode"/>
      <w:bCs/>
      <w:szCs w:val="24"/>
    </w:rPr>
  </w:style>
  <w:style w:type="paragraph" w:customStyle="1" w:styleId="TableHeading">
    <w:name w:val="Table Heading"/>
    <w:basedOn w:val="TableContents"/>
    <w:rsid w:val="00F91071"/>
    <w:pPr>
      <w:jc w:val="center"/>
    </w:pPr>
    <w:rPr>
      <w:b/>
      <w:bCs w:val="0"/>
      <w:i/>
      <w:iCs/>
    </w:rPr>
  </w:style>
  <w:style w:type="character" w:customStyle="1" w:styleId="WW8Num28z0">
    <w:name w:val="WW8Num28z0"/>
    <w:rsid w:val="00F91071"/>
    <w:rPr>
      <w:rFonts w:ascii="Symbol" w:hAnsi="Symbol" w:cs="StarSymbol"/>
      <w:sz w:val="18"/>
      <w:szCs w:val="18"/>
    </w:rPr>
  </w:style>
  <w:style w:type="character" w:customStyle="1" w:styleId="341519285z0">
    <w:name w:val="341519285z0"/>
    <w:rsid w:val="00F91071"/>
    <w:rPr>
      <w:rFonts w:ascii="Symbol" w:hAnsi="Symbol" w:cs="StarSymbol"/>
      <w:sz w:val="18"/>
      <w:szCs w:val="18"/>
    </w:rPr>
  </w:style>
  <w:style w:type="paragraph" w:customStyle="1" w:styleId="SchemaCode">
    <w:name w:val="Schema Code"/>
    <w:basedOn w:val="BodyTextIndent"/>
    <w:rsid w:val="00F91071"/>
    <w:pPr>
      <w:widowControl w:val="0"/>
      <w:tabs>
        <w:tab w:val="left" w:pos="288"/>
        <w:tab w:val="left" w:pos="576"/>
        <w:tab w:val="left" w:pos="864"/>
        <w:tab w:val="left" w:pos="1152"/>
      </w:tabs>
      <w:suppressAutoHyphens/>
      <w:ind w:left="283" w:firstLine="0"/>
    </w:pPr>
    <w:rPr>
      <w:rFonts w:ascii="Courier" w:eastAsia="Lucida Sans Unicode" w:hAnsi="Courier"/>
      <w:bCs/>
      <w:sz w:val="16"/>
      <w:szCs w:val="24"/>
    </w:rPr>
  </w:style>
  <w:style w:type="paragraph" w:styleId="ListParagraph">
    <w:name w:val="List Paragraph"/>
    <w:basedOn w:val="Normal"/>
    <w:uiPriority w:val="34"/>
    <w:qFormat/>
    <w:rsid w:val="00F9107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1071"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rsid w:val="00E7272B"/>
    <w:rPr>
      <w:rFonts w:ascii="Impact" w:hAnsi="Impact"/>
      <w:b/>
      <w:bCs/>
      <w:i/>
      <w:sz w:val="40"/>
      <w:szCs w:val="40"/>
    </w:rPr>
  </w:style>
  <w:style w:type="table" w:styleId="TableClassic2">
    <w:name w:val="Table Classic 2"/>
    <w:basedOn w:val="TableNormal"/>
    <w:rsid w:val="00F91071"/>
    <w:pPr>
      <w:outlineLvl w:val="8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91071"/>
    <w:pPr>
      <w:outlineLvl w:val="8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F91071"/>
    <w:pPr>
      <w:outlineLvl w:val="8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F91071"/>
    <w:pPr>
      <w:outlineLvl w:val="8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F91071"/>
    <w:pPr>
      <w:outlineLvl w:val="8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uiPriority w:val="1"/>
    <w:qFormat/>
    <w:rsid w:val="00F9107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1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10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0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10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910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910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910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9107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910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10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10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910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107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9107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107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0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07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9107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9107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9107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9107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91071"/>
    <w:rPr>
      <w:b/>
      <w:bCs/>
      <w:smallCaps/>
      <w:spacing w:val="5"/>
    </w:rPr>
  </w:style>
  <w:style w:type="table" w:customStyle="1" w:styleId="MediumShading1-Accent11">
    <w:name w:val="Medium Shading 1 - Accent 11"/>
    <w:basedOn w:val="TableNormal"/>
    <w:uiPriority w:val="63"/>
    <w:rsid w:val="000D3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ommentTextChar">
    <w:name w:val="Comment Text Char"/>
    <w:basedOn w:val="DefaultParagraphFont"/>
    <w:link w:val="CommentText"/>
    <w:semiHidden/>
    <w:rsid w:val="007469E1"/>
  </w:style>
  <w:style w:type="table" w:customStyle="1" w:styleId="MediumShading1-Accent12">
    <w:name w:val="Medium Shading 1 - Accent 12"/>
    <w:basedOn w:val="TableNormal"/>
    <w:uiPriority w:val="63"/>
    <w:rsid w:val="00F91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ssue">
    <w:name w:val="Issue"/>
    <w:basedOn w:val="Heading2"/>
    <w:qFormat/>
    <w:rsid w:val="0044022D"/>
    <w:pPr>
      <w:numPr>
        <w:numId w:val="3"/>
      </w:numPr>
    </w:pPr>
    <w:rPr>
      <w:rFonts w:asciiTheme="minorHAnsi" w:hAnsiTheme="minorHAnsi"/>
      <w:b w:val="0"/>
      <w:color w:val="FF0000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345444"/>
    <w:pPr>
      <w:spacing w:after="0" w:line="240" w:lineRule="auto"/>
    </w:pPr>
    <w:rPr>
      <w:rFonts w:ascii="Consolas" w:eastAsiaTheme="minorHAnsi" w:hAnsi="Consolas"/>
      <w:sz w:val="21"/>
      <w:szCs w:val="21"/>
      <w:lang w:val="nl-NL"/>
    </w:rPr>
  </w:style>
  <w:style w:type="character" w:customStyle="1" w:styleId="PlainTextChar">
    <w:name w:val="Plain Text Char"/>
    <w:basedOn w:val="DefaultParagraphFont"/>
    <w:link w:val="PlainText"/>
    <w:uiPriority w:val="99"/>
    <w:rsid w:val="00345444"/>
    <w:rPr>
      <w:rFonts w:ascii="Consolas" w:eastAsiaTheme="minorHAnsi" w:hAnsi="Consolas"/>
      <w:sz w:val="21"/>
      <w:szCs w:val="21"/>
      <w:lang w:val="nl-NL"/>
    </w:rPr>
  </w:style>
  <w:style w:type="character" w:customStyle="1" w:styleId="jira-issue">
    <w:name w:val="jira-issue"/>
    <w:basedOn w:val="DefaultParagraphFont"/>
    <w:rsid w:val="00A53F0B"/>
  </w:style>
  <w:style w:type="character" w:customStyle="1" w:styleId="apple-converted-space">
    <w:name w:val="apple-converted-space"/>
    <w:basedOn w:val="DefaultParagraphFont"/>
    <w:rsid w:val="00A53F0B"/>
  </w:style>
  <w:style w:type="character" w:customStyle="1" w:styleId="jira-status">
    <w:name w:val="jira-status"/>
    <w:basedOn w:val="DefaultParagraphFont"/>
    <w:rsid w:val="00A53F0B"/>
  </w:style>
  <w:style w:type="character" w:customStyle="1" w:styleId="like-summary">
    <w:name w:val="like-summary"/>
    <w:basedOn w:val="DefaultParagraphFont"/>
    <w:rsid w:val="00A53F0B"/>
  </w:style>
  <w:style w:type="character" w:customStyle="1" w:styleId="no-labels-message">
    <w:name w:val="no-labels-message"/>
    <w:basedOn w:val="DefaultParagraphFont"/>
    <w:rsid w:val="00A53F0B"/>
  </w:style>
  <w:style w:type="character" w:customStyle="1" w:styleId="icon">
    <w:name w:val="icon"/>
    <w:basedOn w:val="DefaultParagraphFont"/>
    <w:rsid w:val="00A53F0B"/>
  </w:style>
  <w:style w:type="paragraph" w:customStyle="1" w:styleId="comment-user-logo">
    <w:name w:val="comment-user-logo"/>
    <w:basedOn w:val="Normal"/>
    <w:rsid w:val="00A53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A53F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A53F0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A53F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A53F0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854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789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74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2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51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6083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7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13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9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82397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0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2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8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1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972817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443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08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7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37372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02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6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8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83856">
                                          <w:marLeft w:val="6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7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.langeslag\AppData\Local\Microsoft\Windows\Temporary%20Internet%20Files\Content.Outlook\IFYKKAFJ\Feature%20-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11A63-99B9-4DC2-AD55-7F16997D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Feature - .dotx</Template>
  <TotalTime>0</TotalTime>
  <Pages>1</Pages>
  <Words>991</Words>
  <Characters>5653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LGI - Dawn</vt:lpstr>
      <vt:lpstr>SpectrIS Layout</vt:lpstr>
    </vt:vector>
  </TitlesOfParts>
  <Company>Metrological</Company>
  <LinksUpToDate>false</LinksUpToDate>
  <CharactersWithSpaces>6631</CharactersWithSpaces>
  <SharedDoc>false</SharedDoc>
  <HLinks>
    <vt:vector size="42" baseType="variant">
      <vt:variant>
        <vt:i4>1966139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_Toc167780589</vt:lpwstr>
      </vt:variant>
      <vt:variant>
        <vt:i4>1966139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_Toc167780588</vt:lpwstr>
      </vt:variant>
      <vt:variant>
        <vt:i4>1966139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_Toc167780587</vt:lpwstr>
      </vt:variant>
      <vt:variant>
        <vt:i4>1966139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_Toc167780586</vt:lpwstr>
      </vt:variant>
      <vt:variant>
        <vt:i4>1966139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_Toc167780585</vt:lpwstr>
      </vt:variant>
      <vt:variant>
        <vt:i4>1966139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_Toc167780584</vt:lpwstr>
      </vt:variant>
      <vt:variant>
        <vt:i4>1966139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_Toc167780583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LGI - Dawn</dc:title>
  <dc:subject>Workbook</dc:subject>
  <dc:creator>Pierre Wielders</dc:creator>
  <cp:lastModifiedBy>pierre</cp:lastModifiedBy>
  <cp:revision>2</cp:revision>
  <cp:lastPrinted>2013-10-30T12:15:00Z</cp:lastPrinted>
  <dcterms:created xsi:type="dcterms:W3CDTF">2013-11-01T13:49:00Z</dcterms:created>
  <dcterms:modified xsi:type="dcterms:W3CDTF">2013-11-01T13:49:00Z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lassification">
    <vt:lpwstr>CONFIDENTIAL</vt:lpwstr>
  </property>
  <property fmtid="{D5CDD505-2E9C-101B-9397-08002B2CF9AE}" pid="4" name="Destination">
    <vt:lpwstr>1.0</vt:lpwstr>
  </property>
  <property fmtid="{D5CDD505-2E9C-101B-9397-08002B2CF9AE}" pid="5" name="Status">
    <vt:lpwstr>Proposal</vt:lpwstr>
  </property>
</Properties>
</file>